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Microsoft YaHei UI" w:hAnsi="Microsoft YaHei UI"/>
        </w:rPr>
        <w:id w:val="-1990397580"/>
        <w:docPartObj>
          <w:docPartGallery w:val="Cover Pages"/>
          <w:docPartUnique/>
        </w:docPartObj>
      </w:sdtPr>
      <w:sdtContent>
        <w:p w14:paraId="1EC6EC62" w14:textId="77777777" w:rsidR="006C7F93" w:rsidRPr="00A35F6A" w:rsidRDefault="006C7F93">
          <w:pPr>
            <w:rPr>
              <w:rFonts w:ascii="Microsoft YaHei UI" w:hAnsi="Microsoft YaHei UI"/>
            </w:rPr>
          </w:pPr>
          <w:r w:rsidRPr="00A35F6A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71552" behindDoc="0" locked="0" layoutInCell="1" allowOverlap="1" wp14:anchorId="3DBD24EB" wp14:editId="1C3E174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32320" cy="10204704"/>
                    <wp:effectExtent l="0" t="0" r="5080" b="6350"/>
                    <wp:wrapNone/>
                    <wp:docPr id="28" name="组合 10" title="带文本块的封面羽毛背景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32320" cy="10204704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29" name="组合 5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" name="图片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31" name="组合 8" title="文本容器形状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32" name="任意多边形 2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33" name="任意多边形 3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34" name="直线连接线 4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5" name="文本框 6" title="标题和副标题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DEE4C3" w:themeColor="background2"/>
                                      <w:sz w:val="78"/>
                                      <w:szCs w:val="78"/>
                                    </w:rPr>
                                    <w:alias w:val="标题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213F9BA" w14:textId="77777777" w:rsidR="00B061D9" w:rsidRDefault="00B061D9">
                                      <w:pPr>
                                        <w:pStyle w:val="afd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DEE4C3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DEE4C3" w:themeColor="background2"/>
                                          <w:sz w:val="78"/>
                                          <w:szCs w:val="78"/>
                                        </w:rPr>
                                        <w:t>COMP9417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hint="eastAsia"/>
                                      <w:color w:val="DEE4C3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副标题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36026C5" w14:textId="67D2668C" w:rsidR="00B061D9" w:rsidRDefault="00B061D9">
                                      <w:pPr>
                                        <w:pStyle w:val="afd"/>
                                        <w:spacing w:line="264" w:lineRule="auto"/>
                                        <w:rPr>
                                          <w:color w:val="DEE4C3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DEE4C3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Machine Learning and Data Mining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文本框 8" title="标题和副标题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E55178" w14:textId="77777777" w:rsidR="00B061D9" w:rsidRDefault="00B061D9">
                                  <w:pPr>
                                    <w:pStyle w:val="afd"/>
                                    <w:spacing w:after="180"/>
                                    <w:rPr>
                                      <w:color w:val="DEE4C3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DEE4C3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1</w:t>
                                  </w:r>
                                  <w:r>
                                    <w:rPr>
                                      <w:color w:val="DEE4C3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9/T2</w:t>
                                  </w:r>
                                </w:p>
                                <w:p w14:paraId="377336F8" w14:textId="77777777" w:rsidR="00B061D9" w:rsidRDefault="00B061D9">
                                  <w:pPr>
                                    <w:pStyle w:val="afd"/>
                                    <w:rPr>
                                      <w:color w:val="DEE4C3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DEE4C3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公司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DEE4C3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UNSW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DBD24EB" id="组合 10" o:spid="_x0000_s1026" alt="标题: 带文本块的封面羽毛背景" style="position:absolute;margin-left:0;margin-top:0;width:561.6pt;height:803.5pt;z-index:251671552;mso-position-horizontal:center;mso-position-horizontal-relative:page;mso-position-vertical:center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H+f3twQAMAAIAw&#13;&#10;6P1Tm8MN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">
                    <v:group id="组合 5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1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">
                        <v:imagedata r:id="rId9" o:title="" croptop="16380f" cropbottom="13257f" cropleft="15439f" cropright="16174f"/>
                      </v:shape>
                      <v:group id="组合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    <v:shape id="任意多边形 2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" path="m199,l3071,r,3731l199,3731r-35,-3l130,3719,98,3704,71,3683,46,3660,27,3631,12,3601,3,3567,,3531,,199,3,164r9,-34l27,98,46,71,71,46,98,27,130,12,164,2,199,xe" fillcolor="#56152f [2404]" stroked="f" strokeweight="0">
                          <v:path arrowok="t"/>
                        </v:shape>
                        <v:shape id="任意多边形 3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dee4c3 [3214]" stroked="f" strokeweight="0">
                          <v:path arrowok="t"/>
                        </v:shape>
                        <v:line id="直线连接线 4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" strokecolor="#dee4c3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6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DEE4C3" w:themeColor="background2"/>
                                <w:sz w:val="78"/>
                                <w:szCs w:val="78"/>
                              </w:rPr>
                              <w:alias w:val="标题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213F9BA" w14:textId="77777777" w:rsidR="00B061D9" w:rsidRDefault="00B061D9">
                                <w:pPr>
                                  <w:pStyle w:val="afd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DEE4C3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DEE4C3" w:themeColor="background2"/>
                                    <w:sz w:val="78"/>
                                    <w:szCs w:val="78"/>
                                  </w:rPr>
                                  <w:t>COMP9417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hint="eastAsia"/>
                                <w:color w:val="DEE4C3" w:themeColor="background2"/>
                                <w:spacing w:val="20"/>
                                <w:sz w:val="40"/>
                                <w:szCs w:val="40"/>
                              </w:rPr>
                              <w:alias w:val="副标题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36026C5" w14:textId="67D2668C" w:rsidR="00B061D9" w:rsidRDefault="00B061D9">
                                <w:pPr>
                                  <w:pStyle w:val="afd"/>
                                  <w:spacing w:line="264" w:lineRule="auto"/>
                                  <w:rPr>
                                    <w:color w:val="DEE4C3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DEE4C3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Machine Learning and Data Mining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文本框 8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" filled="f" stroked="f" strokeweight=".5pt">
                      <v:textbox inset=",10.8pt,,10.8pt">
                        <w:txbxContent>
                          <w:p w14:paraId="4BE55178" w14:textId="77777777" w:rsidR="00B061D9" w:rsidRDefault="00B061D9">
                            <w:pPr>
                              <w:pStyle w:val="afd"/>
                              <w:spacing w:after="180"/>
                              <w:rPr>
                                <w:color w:val="DEE4C3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DEE4C3" w:themeColor="background2"/>
                                <w:spacing w:val="2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DEE4C3" w:themeColor="background2"/>
                                <w:spacing w:val="20"/>
                                <w:sz w:val="36"/>
                                <w:szCs w:val="36"/>
                              </w:rPr>
                              <w:t>9/T2</w:t>
                            </w:r>
                          </w:p>
                          <w:p w14:paraId="377336F8" w14:textId="77777777" w:rsidR="00B061D9" w:rsidRDefault="00B061D9">
                            <w:pPr>
                              <w:pStyle w:val="afd"/>
                              <w:rPr>
                                <w:color w:val="DEE4C3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DEE4C3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公司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DEE4C3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UNSW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50672958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20A9E239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30586299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49CB62C5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1A98FB95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79F838B3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42A4265C" w14:textId="77777777" w:rsidR="00C86CC8" w:rsidRDefault="003B0BD8" w:rsidP="00C86CC8">
      <w:pPr>
        <w:jc w:val="center"/>
        <w:rPr>
          <w:b/>
          <w:bCs/>
          <w:sz w:val="32"/>
          <w:szCs w:val="32"/>
        </w:rPr>
      </w:pPr>
      <w:r w:rsidRPr="00A35F6A">
        <w:rPr>
          <w:rFonts w:ascii="Microsoft YaHei UI" w:hAnsi="Microsoft YaHei U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0FB259" wp14:editId="1639B29D">
                <wp:simplePos x="0" y="0"/>
                <wp:positionH relativeFrom="page">
                  <wp:posOffset>2604135</wp:posOffset>
                </wp:positionH>
                <wp:positionV relativeFrom="page">
                  <wp:posOffset>3557270</wp:posOffset>
                </wp:positionV>
                <wp:extent cx="4741545" cy="6294755"/>
                <wp:effectExtent l="0" t="0" r="0" b="4445"/>
                <wp:wrapNone/>
                <wp:docPr id="450" name="组合 10" title="带文本块的封面羽毛背景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1545" cy="6294755"/>
                          <a:chOff x="2457620" y="3124200"/>
                          <a:chExt cx="4875551" cy="5922963"/>
                        </a:xfrm>
                      </wpg:grpSpPr>
                      <wpg:grpSp>
                        <wpg:cNvPr id="453" name="组合 8" title="文本容器形状"/>
                        <wpg:cNvGrpSpPr/>
                        <wpg:grpSpPr>
                          <a:xfrm>
                            <a:off x="2457620" y="3124200"/>
                            <a:ext cx="4875551" cy="5922963"/>
                            <a:chOff x="0" y="0"/>
                            <a:chExt cx="4875213" cy="5922963"/>
                          </a:xfrm>
                        </wpg:grpSpPr>
                        <wps:wsp>
                          <wps:cNvPr id="454" name="任意多边形 2"/>
                          <wps:cNvSpPr/>
                          <wps:spPr bwMode="auto">
                            <a:xfrm>
                              <a:off x="0" y="0"/>
                              <a:ext cx="4875213" cy="592296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r" b="b"/>
                              <a:pathLst>
                                <a:path w="3071" h="3731">
                                  <a:moveTo>
                                    <a:pt x="199" y="0"/>
                                  </a:moveTo>
                                  <a:lnTo>
                                    <a:pt x="3071" y="0"/>
                                  </a:lnTo>
                                  <a:lnTo>
                                    <a:pt x="3071" y="3731"/>
                                  </a:lnTo>
                                  <a:lnTo>
                                    <a:pt x="199" y="3731"/>
                                  </a:lnTo>
                                  <a:lnTo>
                                    <a:pt x="164" y="3728"/>
                                  </a:lnTo>
                                  <a:lnTo>
                                    <a:pt x="130" y="3719"/>
                                  </a:lnTo>
                                  <a:lnTo>
                                    <a:pt x="98" y="3704"/>
                                  </a:lnTo>
                                  <a:lnTo>
                                    <a:pt x="71" y="3683"/>
                                  </a:lnTo>
                                  <a:lnTo>
                                    <a:pt x="46" y="3660"/>
                                  </a:lnTo>
                                  <a:lnTo>
                                    <a:pt x="27" y="3631"/>
                                  </a:lnTo>
                                  <a:lnTo>
                                    <a:pt x="12" y="3601"/>
                                  </a:lnTo>
                                  <a:lnTo>
                                    <a:pt x="3" y="3567"/>
                                  </a:lnTo>
                                  <a:lnTo>
                                    <a:pt x="0" y="3531"/>
                                  </a:lnTo>
                                  <a:lnTo>
                                    <a:pt x="0" y="199"/>
                                  </a:lnTo>
                                  <a:lnTo>
                                    <a:pt x="3" y="164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27" y="98"/>
                                  </a:lnTo>
                                  <a:lnTo>
                                    <a:pt x="46" y="71"/>
                                  </a:lnTo>
                                  <a:lnTo>
                                    <a:pt x="71" y="46"/>
                                  </a:lnTo>
                                  <a:lnTo>
                                    <a:pt x="98" y="27"/>
                                  </a:lnTo>
                                  <a:lnTo>
                                    <a:pt x="130" y="12"/>
                                  </a:lnTo>
                                  <a:lnTo>
                                    <a:pt x="164" y="2"/>
                                  </a:lnTo>
                                  <a:lnTo>
                                    <a:pt x="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55" name="任意多边形 3"/>
                          <wps:cNvSpPr/>
                          <wps:spPr bwMode="auto">
                            <a:xfrm>
                              <a:off x="185169" y="194204"/>
                              <a:ext cx="4686300" cy="5543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r" b="b"/>
                              <a:pathLst>
                                <a:path w="2952" h="3492">
                                  <a:moveTo>
                                    <a:pt x="79" y="0"/>
                                  </a:moveTo>
                                  <a:lnTo>
                                    <a:pt x="2952" y="0"/>
                                  </a:lnTo>
                                  <a:lnTo>
                                    <a:pt x="2952" y="25"/>
                                  </a:lnTo>
                                  <a:lnTo>
                                    <a:pt x="79" y="25"/>
                                  </a:lnTo>
                                  <a:lnTo>
                                    <a:pt x="62" y="27"/>
                                  </a:lnTo>
                                  <a:lnTo>
                                    <a:pt x="48" y="35"/>
                                  </a:lnTo>
                                  <a:lnTo>
                                    <a:pt x="35" y="47"/>
                                  </a:lnTo>
                                  <a:lnTo>
                                    <a:pt x="26" y="63"/>
                                  </a:lnTo>
                                  <a:lnTo>
                                    <a:pt x="24" y="80"/>
                                  </a:lnTo>
                                  <a:lnTo>
                                    <a:pt x="24" y="3411"/>
                                  </a:lnTo>
                                  <a:lnTo>
                                    <a:pt x="26" y="3429"/>
                                  </a:lnTo>
                                  <a:lnTo>
                                    <a:pt x="35" y="3444"/>
                                  </a:lnTo>
                                  <a:lnTo>
                                    <a:pt x="48" y="3457"/>
                                  </a:lnTo>
                                  <a:lnTo>
                                    <a:pt x="62" y="3466"/>
                                  </a:lnTo>
                                  <a:lnTo>
                                    <a:pt x="79" y="3468"/>
                                  </a:lnTo>
                                  <a:lnTo>
                                    <a:pt x="2951" y="3468"/>
                                  </a:lnTo>
                                  <a:lnTo>
                                    <a:pt x="2951" y="3492"/>
                                  </a:lnTo>
                                  <a:lnTo>
                                    <a:pt x="79" y="3492"/>
                                  </a:lnTo>
                                  <a:lnTo>
                                    <a:pt x="59" y="3489"/>
                                  </a:lnTo>
                                  <a:lnTo>
                                    <a:pt x="40" y="3481"/>
                                  </a:lnTo>
                                  <a:lnTo>
                                    <a:pt x="23" y="3469"/>
                                  </a:lnTo>
                                  <a:lnTo>
                                    <a:pt x="11" y="3452"/>
                                  </a:lnTo>
                                  <a:lnTo>
                                    <a:pt x="3" y="3433"/>
                                  </a:lnTo>
                                  <a:lnTo>
                                    <a:pt x="0" y="3411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11" y="41"/>
                                  </a:lnTo>
                                  <a:lnTo>
                                    <a:pt x="23" y="24"/>
                                  </a:lnTo>
                                  <a:lnTo>
                                    <a:pt x="40" y="11"/>
                                  </a:lnTo>
                                  <a:lnTo>
                                    <a:pt x="59" y="4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2"/>
                            </a:solid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56" name="直线连接线 4"/>
                          <wps:cNvCnPr/>
                          <wps:spPr>
                            <a:xfrm>
                              <a:off x="693099" y="4161311"/>
                              <a:ext cx="370103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7" name="文本框 6" title="标题和副标题"/>
                        <wps:cNvSpPr txBox="1"/>
                        <wps:spPr>
                          <a:xfrm>
                            <a:off x="3095625" y="3695700"/>
                            <a:ext cx="3900170" cy="3552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1B5FC1" w14:textId="77777777" w:rsidR="00B061D9" w:rsidRDefault="00B061D9">
                              <w:pPr>
                                <w:pStyle w:val="afd"/>
                                <w:spacing w:line="264" w:lineRule="auto"/>
                                <w:rPr>
                                  <w:rFonts w:asciiTheme="majorHAnsi" w:hAnsiTheme="majorHAnsi"/>
                                  <w:color w:val="DEE4C3" w:themeColor="background2"/>
                                  <w:sz w:val="78"/>
                                  <w:szCs w:val="78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DEE4C3" w:themeColor="background2"/>
                                  <w:sz w:val="78"/>
                                  <w:szCs w:val="78"/>
                                </w:rPr>
                                <w:t>COMP 9417</w:t>
                              </w:r>
                            </w:p>
                            <w:p w14:paraId="743550BE" w14:textId="77777777" w:rsidR="00B061D9" w:rsidRPr="00885222" w:rsidRDefault="00B061D9">
                              <w:pPr>
                                <w:pStyle w:val="afd"/>
                                <w:spacing w:line="264" w:lineRule="auto"/>
                                <w:rPr>
                                  <w:rFonts w:asciiTheme="majorHAnsi" w:hAnsiTheme="majorHAnsi"/>
                                  <w:color w:val="DEE4C3" w:themeColor="background2"/>
                                  <w:sz w:val="70"/>
                                  <w:szCs w:val="70"/>
                                </w:rPr>
                              </w:pPr>
                              <w:r w:rsidRPr="00885222">
                                <w:rPr>
                                  <w:rFonts w:asciiTheme="majorHAnsi" w:hAnsiTheme="majorHAnsi" w:hint="eastAsia"/>
                                  <w:color w:val="DEE4C3" w:themeColor="background2"/>
                                  <w:sz w:val="70"/>
                                  <w:szCs w:val="70"/>
                                </w:rPr>
                                <w:t>M</w:t>
                              </w:r>
                              <w:r w:rsidRPr="00885222">
                                <w:rPr>
                                  <w:rFonts w:asciiTheme="majorHAnsi" w:hAnsiTheme="majorHAnsi"/>
                                  <w:color w:val="DEE4C3" w:themeColor="background2"/>
                                  <w:sz w:val="70"/>
                                  <w:szCs w:val="70"/>
                                </w:rPr>
                                <w:t>achine Learning and Data Mining</w:t>
                              </w:r>
                            </w:p>
                            <w:p w14:paraId="3C677CDD" w14:textId="77777777" w:rsidR="00B061D9" w:rsidRDefault="00B061D9">
                              <w:pPr>
                                <w:pStyle w:val="afd"/>
                                <w:spacing w:line="264" w:lineRule="auto"/>
                                <w:rPr>
                                  <w:rFonts w:asciiTheme="majorHAnsi" w:hAnsiTheme="majorHAnsi"/>
                                  <w:color w:val="DEE4C3" w:themeColor="background2"/>
                                  <w:sz w:val="78"/>
                                  <w:szCs w:val="78"/>
                                </w:rPr>
                              </w:pPr>
                            </w:p>
                            <w:p w14:paraId="692DFD3B" w14:textId="77777777" w:rsidR="00B061D9" w:rsidRDefault="00B061D9">
                              <w:pPr>
                                <w:pStyle w:val="afd"/>
                                <w:spacing w:line="264" w:lineRule="auto"/>
                                <w:rPr>
                                  <w:color w:val="DEE4C3" w:themeColor="background2"/>
                                  <w:spacing w:val="2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DEE4C3" w:themeColor="background2"/>
                                  <w:sz w:val="78"/>
                                  <w:szCs w:val="78"/>
                                </w:rPr>
                                <w:t>T2 /2019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文本框 8" title="标题和副标题"/>
                        <wps:cNvSpPr txBox="1"/>
                        <wps:spPr>
                          <a:xfrm>
                            <a:off x="3095625" y="7305675"/>
                            <a:ext cx="3904488" cy="1504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35C0E" w14:textId="77777777" w:rsidR="00B061D9" w:rsidRDefault="00B061D9">
                              <w:pPr>
                                <w:pStyle w:val="afd"/>
                                <w:spacing w:after="180"/>
                                <w:rPr>
                                  <w:color w:val="DEE4C3" w:themeColor="background2"/>
                                  <w:spacing w:val="20"/>
                                  <w:sz w:val="36"/>
                                  <w:szCs w:val="36"/>
                                </w:rPr>
                              </w:pPr>
                            </w:p>
                            <w:p w14:paraId="0E3F7D93" w14:textId="77777777" w:rsidR="00B061D9" w:rsidRDefault="00B061D9">
                              <w:pPr>
                                <w:pStyle w:val="afd"/>
                                <w:rPr>
                                  <w:color w:val="DEE4C3" w:themeColor="background2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DEE4C3" w:themeColor="background2"/>
                                  <w:spacing w:val="20"/>
                                  <w:sz w:val="36"/>
                                  <w:szCs w:val="36"/>
                                </w:rPr>
                                <w:t>UNSW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FB259" id="_x0000_s1035" alt="标题: 带文本块的封面羽毛背景" style="position:absolute;left:0;text-align:left;margin-left:205.05pt;margin-top:280.1pt;width:373.35pt;height:495.65pt;z-index:251659264;mso-position-horizontal-relative:page;mso-position-vertical-relative:page;mso-width-relative:margin;mso-height-relative:margin" coordorigin="24576,31242" coordsize="48755,592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">
                <v:group id="组合 8" o:spid="_x0000_s1036" style="position:absolute;left:24576;top:31242;width:48755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<v:shape id="任意多边形 2" o:spid="_x0000_s1037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56152f [2404]" stroked="f" strokeweight="0">
                    <v:path arrowok="t"/>
                  </v:shape>
                  <v:shape id="任意多边形 3" o:spid="_x0000_s1038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dee4c3 [3214]" stroked="f" strokeweight="0">
                    <v:path arrowok="t"/>
                  </v:shape>
                  <v:line id="直线连接线 4" o:spid="_x0000_s1039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dee4c3 [3214]" strokeweight="3pt">
                    <v:stroke joinstyle="miter"/>
                  </v:line>
                </v:group>
                <v:shape id="文本框 6" o:spid="_x0000_s1040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<v:textbox inset="3.6pt,,3.6pt">
                    <w:txbxContent>
                      <w:p w14:paraId="4B1B5FC1" w14:textId="77777777" w:rsidR="00B061D9" w:rsidRDefault="00B061D9">
                        <w:pPr>
                          <w:pStyle w:val="afd"/>
                          <w:spacing w:line="264" w:lineRule="auto"/>
                          <w:rPr>
                            <w:rFonts w:asciiTheme="majorHAnsi" w:hAnsiTheme="majorHAnsi"/>
                            <w:color w:val="DEE4C3" w:themeColor="background2"/>
                            <w:sz w:val="78"/>
                            <w:szCs w:val="78"/>
                          </w:rPr>
                        </w:pPr>
                        <w:r>
                          <w:rPr>
                            <w:rFonts w:asciiTheme="majorHAnsi" w:hAnsiTheme="majorHAnsi"/>
                            <w:color w:val="DEE4C3" w:themeColor="background2"/>
                            <w:sz w:val="78"/>
                            <w:szCs w:val="78"/>
                          </w:rPr>
                          <w:t>COMP 9417</w:t>
                        </w:r>
                      </w:p>
                      <w:p w14:paraId="743550BE" w14:textId="77777777" w:rsidR="00B061D9" w:rsidRPr="00885222" w:rsidRDefault="00B061D9">
                        <w:pPr>
                          <w:pStyle w:val="afd"/>
                          <w:spacing w:line="264" w:lineRule="auto"/>
                          <w:rPr>
                            <w:rFonts w:asciiTheme="majorHAnsi" w:hAnsiTheme="majorHAnsi"/>
                            <w:color w:val="DEE4C3" w:themeColor="background2"/>
                            <w:sz w:val="70"/>
                            <w:szCs w:val="70"/>
                          </w:rPr>
                        </w:pPr>
                        <w:r w:rsidRPr="00885222">
                          <w:rPr>
                            <w:rFonts w:asciiTheme="majorHAnsi" w:hAnsiTheme="majorHAnsi" w:hint="eastAsia"/>
                            <w:color w:val="DEE4C3" w:themeColor="background2"/>
                            <w:sz w:val="70"/>
                            <w:szCs w:val="70"/>
                          </w:rPr>
                          <w:t>M</w:t>
                        </w:r>
                        <w:r w:rsidRPr="00885222">
                          <w:rPr>
                            <w:rFonts w:asciiTheme="majorHAnsi" w:hAnsiTheme="majorHAnsi"/>
                            <w:color w:val="DEE4C3" w:themeColor="background2"/>
                            <w:sz w:val="70"/>
                            <w:szCs w:val="70"/>
                          </w:rPr>
                          <w:t>achine Learning and Data Mining</w:t>
                        </w:r>
                      </w:p>
                      <w:p w14:paraId="3C677CDD" w14:textId="77777777" w:rsidR="00B061D9" w:rsidRDefault="00B061D9">
                        <w:pPr>
                          <w:pStyle w:val="afd"/>
                          <w:spacing w:line="264" w:lineRule="auto"/>
                          <w:rPr>
                            <w:rFonts w:asciiTheme="majorHAnsi" w:hAnsiTheme="majorHAnsi"/>
                            <w:color w:val="DEE4C3" w:themeColor="background2"/>
                            <w:sz w:val="78"/>
                            <w:szCs w:val="78"/>
                          </w:rPr>
                        </w:pPr>
                      </w:p>
                      <w:p w14:paraId="692DFD3B" w14:textId="77777777" w:rsidR="00B061D9" w:rsidRDefault="00B061D9">
                        <w:pPr>
                          <w:pStyle w:val="afd"/>
                          <w:spacing w:line="264" w:lineRule="auto"/>
                          <w:rPr>
                            <w:color w:val="DEE4C3" w:themeColor="background2"/>
                            <w:spacing w:val="20"/>
                            <w:sz w:val="40"/>
                            <w:szCs w:val="40"/>
                          </w:rPr>
                        </w:pPr>
                        <w:r>
                          <w:rPr>
                            <w:rFonts w:asciiTheme="majorHAnsi" w:hAnsiTheme="majorHAnsi"/>
                            <w:color w:val="DEE4C3" w:themeColor="background2"/>
                            <w:sz w:val="78"/>
                            <w:szCs w:val="78"/>
                          </w:rPr>
                          <w:t>T2 /2019</w:t>
                        </w:r>
                      </w:p>
                    </w:txbxContent>
                  </v:textbox>
                </v:shape>
                <v:shape id="文本框 8" o:spid="_x0000_s1041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" filled="f" stroked="f" strokeweight=".5pt">
                  <v:textbox inset=",10.8pt,,10.8pt">
                    <w:txbxContent>
                      <w:p w14:paraId="76935C0E" w14:textId="77777777" w:rsidR="00B061D9" w:rsidRDefault="00B061D9">
                        <w:pPr>
                          <w:pStyle w:val="afd"/>
                          <w:spacing w:after="180"/>
                          <w:rPr>
                            <w:color w:val="DEE4C3" w:themeColor="background2"/>
                            <w:spacing w:val="20"/>
                            <w:sz w:val="36"/>
                            <w:szCs w:val="36"/>
                          </w:rPr>
                        </w:pPr>
                      </w:p>
                      <w:p w14:paraId="0E3F7D93" w14:textId="77777777" w:rsidR="00B061D9" w:rsidRDefault="00B061D9">
                        <w:pPr>
                          <w:pStyle w:val="afd"/>
                          <w:rPr>
                            <w:color w:val="DEE4C3" w:themeColor="background2"/>
                            <w:spacing w:val="20"/>
                            <w:sz w:val="36"/>
                            <w:szCs w:val="36"/>
                          </w:rPr>
                        </w:pPr>
                        <w:r>
                          <w:rPr>
                            <w:color w:val="DEE4C3" w:themeColor="background2"/>
                            <w:spacing w:val="20"/>
                            <w:sz w:val="36"/>
                            <w:szCs w:val="36"/>
                          </w:rPr>
                          <w:t>UNSW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E6070AA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44CEEA0C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50F5A25A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7A624849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277C0072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5B29ECDB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7270666C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5D162768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35F2A975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395BBDD4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0F8E3D11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5EC980DA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73611691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6EAB9DAD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48CCF05B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792DAC4C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6837C642" w14:textId="77777777" w:rsidR="00C86CC8" w:rsidRDefault="00C86CC8" w:rsidP="00C86CC8">
      <w:pPr>
        <w:jc w:val="center"/>
        <w:rPr>
          <w:b/>
          <w:bCs/>
          <w:sz w:val="32"/>
          <w:szCs w:val="32"/>
        </w:rPr>
      </w:pPr>
    </w:p>
    <w:p w14:paraId="3EBDCC7C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125A8A37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3675194D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45587717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6DDD7835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645974B3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56DEE326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3FBD06C4" w14:textId="77777777" w:rsidR="003B0BD8" w:rsidRDefault="003B0BD8" w:rsidP="00C86CC8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1E5728C3" w14:textId="77777777" w:rsidR="007E1CBD" w:rsidRDefault="007E1CBD" w:rsidP="007E1CBD">
      <w:pPr>
        <w:jc w:val="both"/>
        <w:rPr>
          <w:rFonts w:cstheme="minorHAnsi"/>
          <w:b/>
          <w:bCs/>
          <w:color w:val="000000" w:themeColor="text1"/>
        </w:rPr>
      </w:pPr>
    </w:p>
    <w:p w14:paraId="36FE65D4" w14:textId="77777777" w:rsidR="007E1CBD" w:rsidRDefault="007E1CBD">
      <w:pPr>
        <w:spacing w:after="120" w:line="259" w:lineRule="auto"/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br w:type="page"/>
      </w:r>
    </w:p>
    <w:p w14:paraId="5C7D5C97" w14:textId="77777777" w:rsidR="007E1CBD" w:rsidRPr="007E1CBD" w:rsidRDefault="007E1CBD" w:rsidP="00673B02">
      <w:pPr>
        <w:pStyle w:val="afb"/>
        <w:numPr>
          <w:ilvl w:val="0"/>
          <w:numId w:val="44"/>
        </w:numPr>
        <w:ind w:firstLineChars="0"/>
        <w:rPr>
          <w:rFonts w:ascii="微软雅黑" w:eastAsia="微软雅黑" w:hAnsi="微软雅黑" w:cs="宋体"/>
          <w:sz w:val="21"/>
          <w:szCs w:val="21"/>
        </w:rPr>
      </w:pPr>
      <w:r w:rsidRPr="007E1CBD">
        <w:rPr>
          <w:rFonts w:ascii="微软雅黑" w:eastAsia="微软雅黑" w:hAnsi="微软雅黑" w:cs="Arial"/>
          <w:color w:val="333333"/>
          <w:sz w:val="21"/>
          <w:szCs w:val="21"/>
          <w:shd w:val="clear" w:color="auto" w:fill="FFFFFF"/>
        </w:rPr>
        <w:lastRenderedPageBreak/>
        <w:t>维数灾难(Curse of Dimensionality)：通常是指在涉及到向量的计算的问题中，随着维数的增加，计算量呈指数倍增长的一种现象。</w:t>
      </w:r>
    </w:p>
    <w:p w14:paraId="083AE634" w14:textId="10C37F7C" w:rsidR="007E1CBD" w:rsidRPr="007E1CBD" w:rsidRDefault="007E1CBD" w:rsidP="00673B02">
      <w:pPr>
        <w:pStyle w:val="afb"/>
        <w:numPr>
          <w:ilvl w:val="0"/>
          <w:numId w:val="44"/>
        </w:numPr>
        <w:ind w:firstLineChars="0"/>
        <w:jc w:val="both"/>
        <w:rPr>
          <w:rFonts w:cstheme="minorHAnsi"/>
          <w:b/>
          <w:bCs/>
          <w:color w:val="000000" w:themeColor="text1"/>
        </w:rPr>
      </w:pPr>
      <w:r w:rsidRPr="007E1CBD">
        <w:rPr>
          <w:rFonts w:cstheme="minorHAnsi"/>
          <w:b/>
          <w:bCs/>
          <w:color w:val="000000" w:themeColor="text1"/>
        </w:rPr>
        <w:br w:type="page"/>
      </w:r>
    </w:p>
    <w:p w14:paraId="4F6B3169" w14:textId="33636C34" w:rsidR="00C86CC8" w:rsidRPr="006C7F93" w:rsidRDefault="00C86CC8" w:rsidP="00C86CC8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lastRenderedPageBreak/>
        <w:t>Week 1 ----Intro to ML and DM</w:t>
      </w:r>
    </w:p>
    <w:p w14:paraId="5E536BF9" w14:textId="77777777" w:rsidR="003B0BD8" w:rsidRPr="006C7F93" w:rsidRDefault="003B0BD8" w:rsidP="00C86CC8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41621FB3" w14:textId="77777777" w:rsidR="00C86CC8" w:rsidRPr="006C7F93" w:rsidRDefault="00C86CC8" w:rsidP="00E17FF8">
      <w:pPr>
        <w:pStyle w:val="afb"/>
        <w:numPr>
          <w:ilvl w:val="0"/>
          <w:numId w:val="3"/>
        </w:numPr>
        <w:ind w:firstLineChars="0"/>
        <w:rPr>
          <w:rFonts w:cstheme="minorHAnsi"/>
        </w:rPr>
      </w:pPr>
      <w:r w:rsidRPr="006C7F93">
        <w:rPr>
          <w:rFonts w:cstheme="minorHAnsi"/>
        </w:rPr>
        <w:t>Machine Learning: Try to get program to work in a reasonable way to predict stuff</w:t>
      </w:r>
    </w:p>
    <w:p w14:paraId="6C66F39C" w14:textId="77777777" w:rsidR="00C86CC8" w:rsidRPr="006C7F93" w:rsidRDefault="00C86CC8" w:rsidP="00C86CC8">
      <w:pPr>
        <w:rPr>
          <w:rFonts w:asciiTheme="minorHAnsi" w:hAnsiTheme="minorHAnsi" w:cstheme="minorHAnsi"/>
          <w:sz w:val="30"/>
          <w:szCs w:val="30"/>
        </w:rPr>
      </w:pPr>
    </w:p>
    <w:p w14:paraId="449CA2DB" w14:textId="77777777" w:rsidR="00997155" w:rsidRPr="006C7F93" w:rsidRDefault="00997155" w:rsidP="00E17FF8">
      <w:pPr>
        <w:pStyle w:val="afb"/>
        <w:numPr>
          <w:ilvl w:val="0"/>
          <w:numId w:val="3"/>
        </w:numPr>
        <w:ind w:firstLineChars="0"/>
        <w:rPr>
          <w:rFonts w:cstheme="minorHAnsi"/>
        </w:rPr>
      </w:pPr>
      <w:r w:rsidRPr="006C7F93">
        <w:rPr>
          <w:rFonts w:cstheme="minorHAnsi"/>
        </w:rPr>
        <w:t>Most widely used categories of ML algorithms</w:t>
      </w:r>
    </w:p>
    <w:p w14:paraId="482076B6" w14:textId="77777777" w:rsidR="00997155" w:rsidRPr="006C7F93" w:rsidRDefault="00997155" w:rsidP="00E17FF8">
      <w:pPr>
        <w:pStyle w:val="afb"/>
        <w:numPr>
          <w:ilvl w:val="0"/>
          <w:numId w:val="4"/>
        </w:numPr>
        <w:ind w:firstLineChars="0"/>
        <w:rPr>
          <w:rFonts w:cstheme="minorHAnsi"/>
        </w:rPr>
      </w:pPr>
      <w:r w:rsidRPr="006C7F93">
        <w:rPr>
          <w:rFonts w:cstheme="minorHAnsi"/>
        </w:rPr>
        <w:t>Supervised learning: output class (or label) is given</w:t>
      </w:r>
    </w:p>
    <w:p w14:paraId="20770514" w14:textId="77777777" w:rsidR="00997155" w:rsidRPr="006C7F93" w:rsidRDefault="00997155" w:rsidP="00E17FF8">
      <w:pPr>
        <w:pStyle w:val="afb"/>
        <w:numPr>
          <w:ilvl w:val="0"/>
          <w:numId w:val="4"/>
        </w:numPr>
        <w:ind w:firstLineChars="0"/>
        <w:rPr>
          <w:rFonts w:cstheme="minorHAnsi"/>
        </w:rPr>
      </w:pPr>
      <w:r w:rsidRPr="006C7F93">
        <w:rPr>
          <w:rFonts w:cstheme="minorHAnsi"/>
        </w:rPr>
        <w:t>Unsupervised learning: no output class is given</w:t>
      </w:r>
    </w:p>
    <w:p w14:paraId="110A8565" w14:textId="77777777" w:rsidR="002F5367" w:rsidRPr="006C7F93" w:rsidRDefault="002F5367" w:rsidP="002F5367">
      <w:pPr>
        <w:ind w:left="720"/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(</w:t>
      </w:r>
      <w:r w:rsidRPr="006C7F93">
        <w:rPr>
          <w:rFonts w:asciiTheme="minorHAnsi" w:hAnsiTheme="minorHAnsi" w:cstheme="minorHAnsi"/>
          <w:color w:val="FF0000"/>
          <w:sz w:val="30"/>
          <w:szCs w:val="30"/>
        </w:rPr>
        <w:t>output class</w:t>
      </w:r>
      <w:r w:rsidRPr="006C7F93">
        <w:rPr>
          <w:rFonts w:asciiTheme="minorHAnsi" w:hAnsiTheme="minorHAnsi" w:cstheme="minorHAnsi"/>
          <w:sz w:val="30"/>
          <w:szCs w:val="30"/>
        </w:rPr>
        <w:t xml:space="preserve"> can be real-valued or discrete, scalar, vector, or other structure…)</w:t>
      </w:r>
    </w:p>
    <w:p w14:paraId="5BAC1ED9" w14:textId="77777777" w:rsidR="00997155" w:rsidRPr="006C7F93" w:rsidRDefault="00997155" w:rsidP="002F5367">
      <w:pPr>
        <w:ind w:left="300" w:hangingChars="100" w:hanging="300"/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 xml:space="preserve">     There are also hybrids(</w:t>
      </w:r>
      <w:r w:rsidRPr="006C7F93">
        <w:rPr>
          <w:rFonts w:asciiTheme="minorHAnsi" w:hAnsiTheme="minorHAnsi" w:cstheme="minorHAnsi"/>
          <w:sz w:val="30"/>
          <w:szCs w:val="30"/>
        </w:rPr>
        <w:t>混合类型</w:t>
      </w:r>
      <w:r w:rsidRPr="006C7F93">
        <w:rPr>
          <w:rFonts w:asciiTheme="minorHAnsi" w:hAnsiTheme="minorHAnsi" w:cstheme="minorHAnsi"/>
          <w:sz w:val="30"/>
          <w:szCs w:val="30"/>
        </w:rPr>
        <w:t>), such as semi-supervised learning, and alternative strategies to acquire data, such as reinforcement learning and active learning</w:t>
      </w:r>
    </w:p>
    <w:p w14:paraId="75285CA5" w14:textId="77777777" w:rsidR="002F5367" w:rsidRPr="006C7F93" w:rsidRDefault="002F5367" w:rsidP="002F5367">
      <w:pPr>
        <w:ind w:left="300" w:hangingChars="100" w:hanging="300"/>
        <w:rPr>
          <w:rFonts w:asciiTheme="minorHAnsi" w:hAnsiTheme="minorHAnsi" w:cstheme="minorHAnsi"/>
          <w:sz w:val="30"/>
          <w:szCs w:val="30"/>
        </w:rPr>
      </w:pPr>
    </w:p>
    <w:p w14:paraId="287722C6" w14:textId="77777777" w:rsidR="00E4062C" w:rsidRPr="006C7F93" w:rsidRDefault="00E4062C" w:rsidP="00E4062C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color w:val="000000" w:themeColor="text1"/>
          <w:sz w:val="30"/>
          <w:szCs w:val="30"/>
          <w:highlight w:val="yellow"/>
        </w:rPr>
        <w:t>Supervised learning tends to dominate in applications</w:t>
      </w:r>
      <w:r w:rsidRPr="006C7F93">
        <w:rPr>
          <w:rFonts w:asciiTheme="minorHAnsi" w:hAnsiTheme="minorHAnsi" w:cstheme="minorHAnsi"/>
          <w:sz w:val="30"/>
          <w:szCs w:val="30"/>
        </w:rPr>
        <w:t xml:space="preserve"> because it is </w:t>
      </w:r>
      <w:r w:rsidRPr="006C7F93">
        <w:rPr>
          <w:rFonts w:asciiTheme="minorHAnsi" w:hAnsiTheme="minorHAnsi" w:cstheme="minorHAnsi"/>
          <w:color w:val="FF0000"/>
          <w:sz w:val="30"/>
          <w:szCs w:val="30"/>
        </w:rPr>
        <w:t xml:space="preserve">much easier to define the problem and develop an error measure </w:t>
      </w:r>
      <w:r w:rsidRPr="006C7F93">
        <w:rPr>
          <w:rFonts w:asciiTheme="minorHAnsi" w:hAnsiTheme="minorHAnsi" w:cstheme="minorHAnsi"/>
          <w:sz w:val="30"/>
          <w:szCs w:val="30"/>
        </w:rPr>
        <w:t xml:space="preserve">(loss function) to evaluate different algorithms, parameter settings, data transformations, etc. </w:t>
      </w:r>
    </w:p>
    <w:p w14:paraId="7D7DD114" w14:textId="77777777" w:rsidR="00E4062C" w:rsidRPr="006C7F93" w:rsidRDefault="00E4062C" w:rsidP="00E4062C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color w:val="FF0000"/>
          <w:sz w:val="30"/>
          <w:szCs w:val="30"/>
        </w:rPr>
        <w:t xml:space="preserve">But, unfortunately, it’s often difficult to obtain good labelled data in sufficient quantities in the real world. </w:t>
      </w:r>
      <w:r w:rsidR="008854AA" w:rsidRPr="006C7F93">
        <w:rPr>
          <w:rFonts w:asciiTheme="minorHAnsi" w:hAnsiTheme="minorHAnsi" w:cstheme="minorHAnsi"/>
          <w:sz w:val="30"/>
          <w:szCs w:val="30"/>
        </w:rPr>
        <w:t>So,</w:t>
      </w:r>
      <w:r w:rsidRPr="006C7F93">
        <w:rPr>
          <w:rFonts w:asciiTheme="minorHAnsi" w:hAnsiTheme="minorHAnsi" w:cstheme="minorHAnsi"/>
          <w:sz w:val="30"/>
          <w:szCs w:val="30"/>
        </w:rPr>
        <w:t xml:space="preserve"> in such case unsupervised learning is really what you want </w:t>
      </w:r>
      <w:r w:rsidR="008854AA" w:rsidRPr="006C7F93">
        <w:rPr>
          <w:rFonts w:asciiTheme="minorHAnsi" w:hAnsiTheme="minorHAnsi" w:cstheme="minorHAnsi"/>
          <w:sz w:val="30"/>
          <w:szCs w:val="30"/>
        </w:rPr>
        <w:t xml:space="preserve">but finding good unsupervised learning algorithm for complex machine learning tasks remains a research challenge </w:t>
      </w:r>
    </w:p>
    <w:p w14:paraId="5ECAF396" w14:textId="77777777" w:rsidR="008854AA" w:rsidRPr="006C7F93" w:rsidRDefault="008854AA" w:rsidP="00E4062C">
      <w:pPr>
        <w:rPr>
          <w:rFonts w:asciiTheme="minorHAnsi" w:hAnsiTheme="minorHAnsi" w:cstheme="minorHAnsi"/>
          <w:sz w:val="30"/>
          <w:szCs w:val="30"/>
        </w:rPr>
      </w:pPr>
    </w:p>
    <w:p w14:paraId="2AEF9D22" w14:textId="77777777" w:rsidR="00D0729D" w:rsidRPr="006C7F93" w:rsidRDefault="008854AA" w:rsidP="00E17FF8">
      <w:pPr>
        <w:pStyle w:val="afb"/>
        <w:numPr>
          <w:ilvl w:val="0"/>
          <w:numId w:val="5"/>
        </w:numPr>
        <w:ind w:firstLineChars="0"/>
        <w:rPr>
          <w:rFonts w:cstheme="minorHAnsi"/>
        </w:rPr>
      </w:pPr>
      <w:r w:rsidRPr="006C7F93">
        <w:rPr>
          <w:rFonts w:cstheme="minorHAnsi"/>
        </w:rPr>
        <w:t>Machine learning models:</w:t>
      </w:r>
    </w:p>
    <w:p w14:paraId="456BDA72" w14:textId="77777777" w:rsidR="00D0729D" w:rsidRPr="006C7F93" w:rsidRDefault="00D0729D" w:rsidP="00D0729D">
      <w:pPr>
        <w:pStyle w:val="afb"/>
        <w:ind w:left="720" w:firstLineChars="0" w:firstLine="0"/>
        <w:rPr>
          <w:rFonts w:cstheme="minorHAnsi"/>
          <w:b/>
          <w:bCs/>
          <w:u w:val="single"/>
        </w:rPr>
      </w:pPr>
      <w:r w:rsidRPr="006C7F93">
        <w:rPr>
          <w:rFonts w:cstheme="minorHAnsi"/>
          <w:b/>
          <w:bCs/>
          <w:u w:val="single"/>
        </w:rPr>
        <w:t>根据</w:t>
      </w:r>
      <w:r w:rsidRPr="006C7F93">
        <w:rPr>
          <w:rFonts w:cstheme="minorHAnsi"/>
          <w:b/>
          <w:bCs/>
          <w:u w:val="single"/>
        </w:rPr>
        <w:t>main intuition</w:t>
      </w:r>
      <w:r w:rsidRPr="006C7F93">
        <w:rPr>
          <w:rFonts w:cstheme="minorHAnsi"/>
          <w:b/>
          <w:bCs/>
          <w:u w:val="single"/>
        </w:rPr>
        <w:t>区分</w:t>
      </w:r>
    </w:p>
    <w:p w14:paraId="55A830FD" w14:textId="77777777" w:rsidR="008854AA" w:rsidRPr="006C7F93" w:rsidRDefault="008854AA" w:rsidP="00E17FF8">
      <w:pPr>
        <w:pStyle w:val="afb"/>
        <w:numPr>
          <w:ilvl w:val="1"/>
          <w:numId w:val="5"/>
        </w:numPr>
        <w:ind w:firstLineChars="0"/>
        <w:rPr>
          <w:rFonts w:cstheme="minorHAnsi"/>
        </w:rPr>
      </w:pPr>
      <w:r w:rsidRPr="006C7F93">
        <w:rPr>
          <w:rFonts w:cstheme="minorHAnsi"/>
          <w:color w:val="FF0000"/>
        </w:rPr>
        <w:t>Geometric models</w:t>
      </w:r>
      <w:r w:rsidRPr="006C7F93">
        <w:rPr>
          <w:rFonts w:cstheme="minorHAnsi"/>
        </w:rPr>
        <w:t xml:space="preserve"> use </w:t>
      </w:r>
      <w:r w:rsidR="00372AED" w:rsidRPr="006C7F93">
        <w:rPr>
          <w:rFonts w:cstheme="minorHAnsi"/>
          <w:lang w:val="en-US"/>
        </w:rPr>
        <w:t>intuitions from geometry such as separating (hyper-)planes, linear transformations and distance metrics</w:t>
      </w:r>
    </w:p>
    <w:p w14:paraId="306C3121" w14:textId="77777777" w:rsidR="00372AED" w:rsidRPr="006C7F93" w:rsidRDefault="00372AED" w:rsidP="00E17FF8">
      <w:pPr>
        <w:pStyle w:val="afb"/>
        <w:numPr>
          <w:ilvl w:val="1"/>
          <w:numId w:val="5"/>
        </w:numPr>
        <w:ind w:firstLineChars="0"/>
        <w:rPr>
          <w:rFonts w:cstheme="minorHAnsi"/>
        </w:rPr>
      </w:pPr>
      <w:r w:rsidRPr="006C7F93">
        <w:rPr>
          <w:rFonts w:cstheme="minorHAnsi"/>
          <w:color w:val="FF0000"/>
        </w:rPr>
        <w:t>Probabilistic models</w:t>
      </w:r>
      <w:r w:rsidRPr="006C7F93">
        <w:rPr>
          <w:rFonts w:cstheme="minorHAnsi"/>
        </w:rPr>
        <w:t xml:space="preserve"> view learning as a process of reducing uncertainty, modelled by means of probability distributions</w:t>
      </w:r>
    </w:p>
    <w:p w14:paraId="41A582F3" w14:textId="77777777" w:rsidR="00372AED" w:rsidRPr="006C7F93" w:rsidRDefault="00372AED" w:rsidP="00E17FF8">
      <w:pPr>
        <w:pStyle w:val="afb"/>
        <w:numPr>
          <w:ilvl w:val="1"/>
          <w:numId w:val="5"/>
        </w:numPr>
        <w:ind w:firstLineChars="0"/>
        <w:rPr>
          <w:rFonts w:cstheme="minorHAnsi"/>
        </w:rPr>
      </w:pPr>
      <w:r w:rsidRPr="006C7F93">
        <w:rPr>
          <w:rFonts w:cstheme="minorHAnsi"/>
          <w:color w:val="FF0000"/>
        </w:rPr>
        <w:t>Logical models</w:t>
      </w:r>
      <w:r w:rsidRPr="006C7F93">
        <w:rPr>
          <w:rFonts w:cstheme="minorHAnsi"/>
        </w:rPr>
        <w:t xml:space="preserve"> are defined in terms of easily interpretable logical expressions</w:t>
      </w:r>
    </w:p>
    <w:p w14:paraId="059D7474" w14:textId="77777777" w:rsidR="006C7F93" w:rsidRPr="006C7F93" w:rsidRDefault="006C7F93" w:rsidP="006C7F93">
      <w:pPr>
        <w:pStyle w:val="afb"/>
        <w:ind w:left="1140" w:firstLineChars="0" w:firstLine="0"/>
        <w:rPr>
          <w:rFonts w:cstheme="minorHAnsi"/>
        </w:rPr>
      </w:pPr>
    </w:p>
    <w:p w14:paraId="04894742" w14:textId="77777777" w:rsidR="00D0729D" w:rsidRPr="006C7F93" w:rsidRDefault="000F377E" w:rsidP="00D0729D">
      <w:pPr>
        <w:pStyle w:val="afb"/>
        <w:ind w:left="1140" w:firstLineChars="0" w:firstLine="0"/>
        <w:rPr>
          <w:rFonts w:cstheme="minorHAnsi"/>
        </w:rPr>
      </w:pPr>
      <w:r w:rsidRPr="006C7F93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3E85DFF1" wp14:editId="30ECEF27">
                <wp:simplePos x="0" y="0"/>
                <wp:positionH relativeFrom="column">
                  <wp:posOffset>244549</wp:posOffset>
                </wp:positionH>
                <wp:positionV relativeFrom="paragraph">
                  <wp:posOffset>204632</wp:posOffset>
                </wp:positionV>
                <wp:extent cx="5752214" cy="2732051"/>
                <wp:effectExtent l="0" t="0" r="13970" b="1143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2214" cy="2732051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5E793" id="矩形 8" o:spid="_x0000_s1026" style="position:absolute;left:0;text-align:left;margin-left:19.25pt;margin-top:16.1pt;width:452.95pt;height:215.1pt;z-index:-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" fillcolor="#fbf1f5 [180]" strokecolor="#390e1f [1604]" strokeweight="1pt">
                <v:fill color2="#e9a6c1 [980]" colors="0 #fbf0f5;48497f #df7aa3;54395f #df7aa3;1 #e9a6c1" focus="100%" type="gradient"/>
              </v:rect>
            </w:pict>
          </mc:Fallback>
        </mc:AlternateContent>
      </w:r>
    </w:p>
    <w:p w14:paraId="217F5C89" w14:textId="77777777" w:rsidR="00E4062C" w:rsidRPr="006C7F93" w:rsidRDefault="00D0729D" w:rsidP="00D0729D">
      <w:pPr>
        <w:pStyle w:val="afb"/>
        <w:ind w:left="720" w:firstLineChars="0" w:firstLine="0"/>
        <w:rPr>
          <w:rFonts w:cstheme="minorHAnsi"/>
          <w:b/>
          <w:bCs/>
          <w:u w:val="single"/>
        </w:rPr>
      </w:pPr>
      <w:r w:rsidRPr="006C7F93">
        <w:rPr>
          <w:rFonts w:cstheme="minorHAnsi"/>
          <w:b/>
          <w:bCs/>
          <w:u w:val="single"/>
        </w:rPr>
        <w:t>Characterised by algorithmic properties:</w:t>
      </w:r>
    </w:p>
    <w:p w14:paraId="2E0DB808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>Regression models predict a numeric output</w:t>
      </w:r>
    </w:p>
    <w:p w14:paraId="5F59D097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Classification models predict a discrete class value </w:t>
      </w:r>
    </w:p>
    <w:p w14:paraId="13A407DA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Neutral networks </w:t>
      </w:r>
      <w:r w:rsidR="007E1C02" w:rsidRPr="006C7F93">
        <w:rPr>
          <w:rFonts w:cstheme="minorHAnsi"/>
        </w:rPr>
        <w:t>神经网络</w:t>
      </w:r>
      <w:r w:rsidRPr="006C7F93">
        <w:rPr>
          <w:rFonts w:cstheme="minorHAnsi"/>
        </w:rPr>
        <w:t>learn based on a biological analogy</w:t>
      </w:r>
    </w:p>
    <w:p w14:paraId="16CDE541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>Local models predict in the local region of a query instance</w:t>
      </w:r>
    </w:p>
    <w:p w14:paraId="73E0A4C9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>Tree-based models partition the data to make predications</w:t>
      </w:r>
    </w:p>
    <w:p w14:paraId="0C1E9960" w14:textId="77777777" w:rsidR="00D0729D" w:rsidRPr="006C7F93" w:rsidRDefault="00D0729D" w:rsidP="00E17FF8">
      <w:pPr>
        <w:pStyle w:val="afb"/>
        <w:numPr>
          <w:ilvl w:val="0"/>
          <w:numId w:val="6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Ensembled learn multiple models and combine their predications </w:t>
      </w:r>
    </w:p>
    <w:p w14:paraId="0CEEB026" w14:textId="77777777" w:rsidR="00D0729D" w:rsidRPr="006C7F93" w:rsidRDefault="00D0729D" w:rsidP="00D0729D">
      <w:pPr>
        <w:pStyle w:val="afb"/>
        <w:ind w:left="720" w:firstLineChars="0" w:firstLine="0"/>
        <w:rPr>
          <w:rFonts w:cstheme="minorHAnsi"/>
          <w:color w:val="000000" w:themeColor="text1"/>
        </w:rPr>
      </w:pPr>
    </w:p>
    <w:p w14:paraId="3BE86517" w14:textId="77777777" w:rsidR="006C7F93" w:rsidRPr="006C7F93" w:rsidRDefault="006C7F93" w:rsidP="00D0729D">
      <w:pPr>
        <w:pStyle w:val="afb"/>
        <w:ind w:left="720" w:firstLineChars="0" w:firstLine="0"/>
        <w:rPr>
          <w:rFonts w:cstheme="minorHAnsi"/>
          <w:color w:val="000000" w:themeColor="text1"/>
        </w:rPr>
      </w:pPr>
    </w:p>
    <w:p w14:paraId="5D7B018A" w14:textId="77777777" w:rsidR="00DF3E80" w:rsidRPr="006C7F93" w:rsidRDefault="00DF3E80" w:rsidP="00DF3E80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>Intro to Regression</w:t>
      </w:r>
    </w:p>
    <w:p w14:paraId="52F6F156" w14:textId="77777777" w:rsidR="00631304" w:rsidRPr="006C7F93" w:rsidRDefault="00631304" w:rsidP="00DF3E80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669540CA" w14:textId="77777777" w:rsidR="00DF3E80" w:rsidRPr="006C7F93" w:rsidRDefault="00DF3E80" w:rsidP="00E17FF8">
      <w:pPr>
        <w:pStyle w:val="afb"/>
        <w:numPr>
          <w:ilvl w:val="0"/>
          <w:numId w:val="20"/>
        </w:numPr>
        <w:ind w:firstLineChars="0"/>
        <w:rPr>
          <w:rFonts w:cstheme="minorHAnsi"/>
        </w:rPr>
      </w:pPr>
      <w:r w:rsidRPr="006C7F93">
        <w:rPr>
          <w:rFonts w:cstheme="minorHAnsi"/>
        </w:rPr>
        <w:t>Regression</w:t>
      </w:r>
      <w:r w:rsidR="0069069B" w:rsidRPr="006C7F93">
        <w:rPr>
          <w:rFonts w:cstheme="minorHAnsi"/>
        </w:rPr>
        <w:t>(</w:t>
      </w:r>
      <w:r w:rsidR="0069069B" w:rsidRPr="006C7F93">
        <w:rPr>
          <w:rFonts w:cstheme="minorHAnsi"/>
        </w:rPr>
        <w:t>试着推测出一个连续值的结果</w:t>
      </w:r>
      <w:r w:rsidR="0069069B" w:rsidRPr="006C7F93">
        <w:rPr>
          <w:rFonts w:cstheme="minorHAnsi"/>
        </w:rPr>
        <w:t>)</w:t>
      </w:r>
      <w:r w:rsidRPr="006C7F93">
        <w:rPr>
          <w:rFonts w:cstheme="minorHAnsi"/>
        </w:rPr>
        <w:t>:</w:t>
      </w:r>
      <w:r w:rsidRPr="006C7F93">
        <w:rPr>
          <w:rFonts w:cstheme="minorHAnsi"/>
        </w:rPr>
        <w:tab/>
      </w:r>
    </w:p>
    <w:p w14:paraId="06E36957" w14:textId="77777777" w:rsidR="00DF3E80" w:rsidRPr="006C7F93" w:rsidRDefault="00DF3E80" w:rsidP="00E17FF8">
      <w:pPr>
        <w:pStyle w:val="afb"/>
        <w:numPr>
          <w:ilvl w:val="0"/>
          <w:numId w:val="8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The most widely-used and typical algorithm </w:t>
      </w:r>
    </w:p>
    <w:p w14:paraId="5D4CEDEB" w14:textId="77777777" w:rsidR="00DF3E80" w:rsidRPr="006C7F93" w:rsidRDefault="00DF3E80" w:rsidP="00E17FF8">
      <w:pPr>
        <w:pStyle w:val="afb"/>
        <w:numPr>
          <w:ilvl w:val="0"/>
          <w:numId w:val="8"/>
        </w:numPr>
        <w:ind w:firstLineChars="0"/>
        <w:rPr>
          <w:rFonts w:cstheme="minorHAnsi"/>
        </w:rPr>
      </w:pPr>
      <w:r w:rsidRPr="006C7F93">
        <w:rPr>
          <w:rFonts w:cstheme="minorHAnsi"/>
        </w:rPr>
        <w:t>Apply supervised learning methods for classification</w:t>
      </w:r>
    </w:p>
    <w:p w14:paraId="6B503CDD" w14:textId="77777777" w:rsidR="00DF3E80" w:rsidRPr="006C7F93" w:rsidRDefault="00DF3E80" w:rsidP="00E17FF8">
      <w:pPr>
        <w:pStyle w:val="afb"/>
        <w:numPr>
          <w:ilvl w:val="0"/>
          <w:numId w:val="8"/>
        </w:numPr>
        <w:ind w:firstLineChars="0"/>
        <w:rPr>
          <w:rFonts w:cstheme="minorHAnsi"/>
        </w:rPr>
      </w:pPr>
      <w:r w:rsidRPr="006C7F93">
        <w:rPr>
          <w:rFonts w:cstheme="minorHAnsi"/>
        </w:rPr>
        <w:t>A method of modelling target value based on independent predictors</w:t>
      </w:r>
    </w:p>
    <w:p w14:paraId="003BEB17" w14:textId="77777777" w:rsidR="00DF3E80" w:rsidRPr="006C7F93" w:rsidRDefault="00DF3E80" w:rsidP="00E17FF8">
      <w:pPr>
        <w:pStyle w:val="afb"/>
        <w:numPr>
          <w:ilvl w:val="0"/>
          <w:numId w:val="8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Mostly used for </w:t>
      </w:r>
      <w:r w:rsidR="008026E5" w:rsidRPr="006C7F93">
        <w:rPr>
          <w:rFonts w:cstheme="minorHAnsi"/>
        </w:rPr>
        <w:t>forecasting</w:t>
      </w:r>
      <w:r w:rsidRPr="006C7F93">
        <w:rPr>
          <w:rFonts w:cstheme="minorHAnsi"/>
        </w:rPr>
        <w:t xml:space="preserve"> and finding out cause and effect </w:t>
      </w:r>
      <w:r w:rsidR="008026E5" w:rsidRPr="006C7F93">
        <w:rPr>
          <w:rFonts w:cstheme="minorHAnsi"/>
        </w:rPr>
        <w:t>relationship between</w:t>
      </w:r>
      <w:r w:rsidRPr="006C7F93">
        <w:rPr>
          <w:rFonts w:cstheme="minorHAnsi"/>
        </w:rPr>
        <w:t xml:space="preserve"> variables</w:t>
      </w:r>
    </w:p>
    <w:p w14:paraId="15B68E20" w14:textId="77777777" w:rsidR="00DF3E80" w:rsidRPr="006C7F93" w:rsidRDefault="00DF3E80" w:rsidP="00E17FF8">
      <w:pPr>
        <w:pStyle w:val="afb"/>
        <w:numPr>
          <w:ilvl w:val="0"/>
          <w:numId w:val="8"/>
        </w:numPr>
        <w:ind w:firstLineChars="0"/>
        <w:rPr>
          <w:rFonts w:cstheme="minorHAnsi"/>
        </w:rPr>
      </w:pPr>
      <w:r w:rsidRPr="006C7F93">
        <w:rPr>
          <w:rFonts w:cstheme="minorHAnsi"/>
        </w:rPr>
        <w:t>Mostly differ based on the number of independent variables and the type of relationship between the independent and dependent variables</w:t>
      </w:r>
    </w:p>
    <w:p w14:paraId="17772105" w14:textId="77777777" w:rsidR="00DF3E80" w:rsidRPr="006C7F93" w:rsidRDefault="00DF3E80" w:rsidP="00DF3E80">
      <w:pPr>
        <w:rPr>
          <w:rFonts w:asciiTheme="minorHAnsi" w:hAnsiTheme="minorHAnsi" w:cstheme="minorHAnsi"/>
          <w:sz w:val="30"/>
          <w:szCs w:val="30"/>
        </w:rPr>
      </w:pPr>
    </w:p>
    <w:p w14:paraId="503A71EC" w14:textId="77777777" w:rsidR="00DF3E80" w:rsidRPr="006C7F93" w:rsidRDefault="00DF3E80" w:rsidP="008026E5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 xml:space="preserve">For the class of </w:t>
      </w:r>
      <w:r w:rsidRPr="006C7F93">
        <w:rPr>
          <w:rFonts w:asciiTheme="minorHAnsi" w:hAnsiTheme="minorHAnsi" w:cstheme="minorHAnsi"/>
          <w:sz w:val="30"/>
          <w:szCs w:val="30"/>
          <w:u w:val="single"/>
        </w:rPr>
        <w:t>symbolic representations</w:t>
      </w:r>
      <w:r w:rsidRPr="006C7F93">
        <w:rPr>
          <w:rFonts w:asciiTheme="minorHAnsi" w:hAnsiTheme="minorHAnsi" w:cstheme="minorHAnsi"/>
          <w:sz w:val="30"/>
          <w:szCs w:val="30"/>
        </w:rPr>
        <w:t xml:space="preserve">, machine learning is viewed as: </w:t>
      </w:r>
      <w:r w:rsidRPr="006C7F93">
        <w:rPr>
          <w:rFonts w:asciiTheme="minorHAnsi" w:hAnsiTheme="minorHAnsi" w:cstheme="minorHAnsi"/>
          <w:sz w:val="30"/>
          <w:szCs w:val="30"/>
          <w:highlight w:val="yellow"/>
        </w:rPr>
        <w:t>searching a space of hypotheses and represented in a formal hypothesis language (trees, rules, graphs…)</w:t>
      </w:r>
    </w:p>
    <w:p w14:paraId="6D31441A" w14:textId="77777777" w:rsidR="00DF3E80" w:rsidRPr="006C7F93" w:rsidRDefault="00DF3E80" w:rsidP="008026E5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 xml:space="preserve">For the class of </w:t>
      </w:r>
      <w:r w:rsidRPr="006C7F93">
        <w:rPr>
          <w:rFonts w:asciiTheme="minorHAnsi" w:hAnsiTheme="minorHAnsi" w:cstheme="minorHAnsi"/>
          <w:sz w:val="30"/>
          <w:szCs w:val="30"/>
          <w:u w:val="single"/>
        </w:rPr>
        <w:t>numeric representations</w:t>
      </w:r>
      <w:r w:rsidRPr="006C7F93">
        <w:rPr>
          <w:rFonts w:asciiTheme="minorHAnsi" w:hAnsiTheme="minorHAnsi" w:cstheme="minorHAnsi"/>
          <w:sz w:val="30"/>
          <w:szCs w:val="30"/>
        </w:rPr>
        <w:t xml:space="preserve">, machine learning is viewed as: </w:t>
      </w:r>
      <w:r w:rsidRPr="006C7F93">
        <w:rPr>
          <w:rFonts w:asciiTheme="minorHAnsi" w:hAnsiTheme="minorHAnsi" w:cstheme="minorHAnsi"/>
          <w:sz w:val="30"/>
          <w:szCs w:val="30"/>
          <w:highlight w:val="yellow"/>
        </w:rPr>
        <w:t xml:space="preserve">“searching” a space of functions and represented as </w:t>
      </w:r>
      <w:r w:rsidR="008026E5" w:rsidRPr="006C7F93">
        <w:rPr>
          <w:rFonts w:asciiTheme="minorHAnsi" w:hAnsiTheme="minorHAnsi" w:cstheme="minorHAnsi"/>
          <w:sz w:val="30"/>
          <w:szCs w:val="30"/>
          <w:highlight w:val="yellow"/>
        </w:rPr>
        <w:t>mathematical models</w:t>
      </w:r>
      <w:r w:rsidRPr="006C7F93">
        <w:rPr>
          <w:rFonts w:asciiTheme="minorHAnsi" w:hAnsiTheme="minorHAnsi" w:cstheme="minorHAnsi"/>
          <w:sz w:val="30"/>
          <w:szCs w:val="30"/>
          <w:highlight w:val="yellow"/>
        </w:rPr>
        <w:t xml:space="preserve"> (linear equations, neutral nets, …)</w:t>
      </w:r>
    </w:p>
    <w:p w14:paraId="160E95E7" w14:textId="77777777" w:rsidR="00DF3E80" w:rsidRPr="006C7F93" w:rsidRDefault="00DF3E80" w:rsidP="008026E5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In both settings, the models may be probabilistic</w:t>
      </w:r>
    </w:p>
    <w:p w14:paraId="48998D84" w14:textId="77777777" w:rsidR="00997155" w:rsidRPr="006C7F93" w:rsidRDefault="00997155" w:rsidP="008026E5">
      <w:pPr>
        <w:rPr>
          <w:rFonts w:asciiTheme="minorHAnsi" w:hAnsiTheme="minorHAnsi" w:cstheme="minorHAnsi"/>
          <w:sz w:val="30"/>
          <w:szCs w:val="30"/>
        </w:rPr>
      </w:pPr>
    </w:p>
    <w:p w14:paraId="45D6EF8C" w14:textId="77777777" w:rsidR="008026E5" w:rsidRPr="006C7F93" w:rsidRDefault="008026E5" w:rsidP="008026E5">
      <w:pPr>
        <w:rPr>
          <w:rFonts w:asciiTheme="minorHAnsi" w:hAnsiTheme="minorHAnsi" w:cstheme="minorHAnsi"/>
          <w:sz w:val="30"/>
          <w:szCs w:val="30"/>
        </w:rPr>
      </w:pPr>
    </w:p>
    <w:p w14:paraId="61B0AB98" w14:textId="77777777" w:rsidR="008026E5" w:rsidRPr="006C7F93" w:rsidRDefault="008026E5" w:rsidP="008026E5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Methods to predict a numeric output from statistics and machine learning:</w:t>
      </w:r>
    </w:p>
    <w:p w14:paraId="51B3C8F9" w14:textId="77777777" w:rsidR="008026E5" w:rsidRPr="006C7F93" w:rsidRDefault="008026E5" w:rsidP="00E17FF8">
      <w:pPr>
        <w:pStyle w:val="afb"/>
        <w:numPr>
          <w:ilvl w:val="0"/>
          <w:numId w:val="9"/>
        </w:numPr>
        <w:ind w:firstLineChars="0"/>
        <w:rPr>
          <w:rFonts w:cstheme="minorHAnsi"/>
        </w:rPr>
      </w:pPr>
      <w:r w:rsidRPr="006C7F93">
        <w:rPr>
          <w:rFonts w:cstheme="minorHAnsi"/>
        </w:rPr>
        <w:t>Linear regression (statistics) determining the “line of best fit” using the least squares criterion</w:t>
      </w:r>
    </w:p>
    <w:p w14:paraId="7931E1BA" w14:textId="77777777" w:rsidR="008026E5" w:rsidRPr="006C7F93" w:rsidRDefault="005B70E9" w:rsidP="00E17FF8">
      <w:pPr>
        <w:pStyle w:val="afb"/>
        <w:numPr>
          <w:ilvl w:val="0"/>
          <w:numId w:val="9"/>
        </w:numPr>
        <w:ind w:firstLineChars="0"/>
        <w:rPr>
          <w:rFonts w:cstheme="minorHAnsi"/>
        </w:rPr>
      </w:pPr>
      <w:r w:rsidRPr="006C7F93">
        <w:rPr>
          <w:rFonts w:cstheme="minorHAnsi"/>
        </w:rPr>
        <w:t>Linear models (machine learning) learning a predictive model from data under the assumption of a linear relationship between predictor and target variables</w:t>
      </w:r>
    </w:p>
    <w:p w14:paraId="09ADA4A5" w14:textId="4688A2C4" w:rsidR="005B70E9" w:rsidRPr="006C7F93" w:rsidRDefault="005B70E9" w:rsidP="005B70E9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 xml:space="preserve">Ideas that are </w:t>
      </w:r>
      <w:r w:rsidR="008E653D" w:rsidRPr="006C7F93">
        <w:rPr>
          <w:rFonts w:asciiTheme="minorHAnsi" w:hAnsiTheme="minorHAnsi" w:cstheme="minorHAnsi"/>
          <w:sz w:val="30"/>
          <w:szCs w:val="30"/>
        </w:rPr>
        <w:t>generalized</w:t>
      </w:r>
      <w:r w:rsidRPr="006C7F93">
        <w:rPr>
          <w:rFonts w:asciiTheme="minorHAnsi" w:hAnsiTheme="minorHAnsi" w:cstheme="minorHAnsi"/>
          <w:sz w:val="30"/>
          <w:szCs w:val="30"/>
        </w:rPr>
        <w:t xml:space="preserve"> in Artificial Neutral Networks</w:t>
      </w:r>
    </w:p>
    <w:p w14:paraId="6591FC05" w14:textId="77777777" w:rsidR="00997155" w:rsidRPr="006C7F93" w:rsidRDefault="00997155" w:rsidP="00C86CC8">
      <w:pPr>
        <w:rPr>
          <w:rFonts w:asciiTheme="minorHAnsi" w:hAnsiTheme="minorHAnsi" w:cstheme="minorHAnsi"/>
          <w:sz w:val="30"/>
          <w:szCs w:val="30"/>
        </w:rPr>
      </w:pPr>
    </w:p>
    <w:p w14:paraId="2C7E40DB" w14:textId="77777777" w:rsidR="005B70E9" w:rsidRPr="006C7F93" w:rsidRDefault="005B70E9" w:rsidP="00C86CC8">
      <w:pPr>
        <w:rPr>
          <w:rFonts w:asciiTheme="minorHAnsi" w:hAnsiTheme="minorHAnsi" w:cstheme="minorHAnsi"/>
          <w:sz w:val="30"/>
          <w:szCs w:val="30"/>
        </w:rPr>
      </w:pPr>
    </w:p>
    <w:p w14:paraId="028AE0C3" w14:textId="77777777" w:rsidR="005B70E9" w:rsidRPr="006C7F93" w:rsidRDefault="005B70E9" w:rsidP="00C86CC8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Regression as a term occurs in many areas of machine learning:</w:t>
      </w:r>
    </w:p>
    <w:p w14:paraId="24DD4C18" w14:textId="77777777" w:rsidR="005B70E9" w:rsidRPr="006C7F93" w:rsidRDefault="005B70E9" w:rsidP="00E17FF8">
      <w:pPr>
        <w:pStyle w:val="afb"/>
        <w:numPr>
          <w:ilvl w:val="0"/>
          <w:numId w:val="10"/>
        </w:numPr>
        <w:ind w:firstLineChars="0"/>
        <w:rPr>
          <w:rFonts w:cstheme="minorHAnsi"/>
        </w:rPr>
      </w:pPr>
      <w:r w:rsidRPr="006C7F93">
        <w:rPr>
          <w:rFonts w:cstheme="minorHAnsi"/>
        </w:rPr>
        <w:t>Non-linear regression by adding non-linear basis functions</w:t>
      </w:r>
    </w:p>
    <w:p w14:paraId="58BCF17D" w14:textId="77777777" w:rsidR="005B70E9" w:rsidRPr="006C7F93" w:rsidRDefault="005B70E9" w:rsidP="00E17FF8">
      <w:pPr>
        <w:pStyle w:val="afb"/>
        <w:numPr>
          <w:ilvl w:val="0"/>
          <w:numId w:val="10"/>
        </w:numPr>
        <w:ind w:firstLineChars="0"/>
        <w:rPr>
          <w:rFonts w:cstheme="minorHAnsi"/>
        </w:rPr>
      </w:pPr>
      <w:r w:rsidRPr="006C7F93">
        <w:rPr>
          <w:rFonts w:cstheme="minorHAnsi"/>
        </w:rPr>
        <w:t>Multi-layer neutral networks learning non-linear predictors via hidden nodes between input and output</w:t>
      </w:r>
    </w:p>
    <w:p w14:paraId="63891ECD" w14:textId="77777777" w:rsidR="005B70E9" w:rsidRPr="006C7F93" w:rsidRDefault="005B70E9" w:rsidP="00E17FF8">
      <w:pPr>
        <w:pStyle w:val="afb"/>
        <w:numPr>
          <w:ilvl w:val="0"/>
          <w:numId w:val="10"/>
        </w:numPr>
        <w:ind w:firstLineChars="0"/>
        <w:rPr>
          <w:rFonts w:cstheme="minorHAnsi"/>
        </w:rPr>
      </w:pPr>
      <w:r w:rsidRPr="006C7F93">
        <w:rPr>
          <w:rFonts w:cstheme="minorHAnsi"/>
        </w:rPr>
        <w:t>Regression trees (statistics/ machine learning) tree where each leaf predicts a numeric quantity</w:t>
      </w:r>
    </w:p>
    <w:p w14:paraId="1E6F88E0" w14:textId="77777777" w:rsidR="005B70E9" w:rsidRPr="006C7F93" w:rsidRDefault="005B70E9" w:rsidP="00E17FF8">
      <w:pPr>
        <w:pStyle w:val="afb"/>
        <w:numPr>
          <w:ilvl w:val="0"/>
          <w:numId w:val="10"/>
        </w:numPr>
        <w:ind w:firstLineChars="0"/>
        <w:rPr>
          <w:rFonts w:cstheme="minorHAnsi"/>
        </w:rPr>
      </w:pPr>
      <w:r w:rsidRPr="006C7F93">
        <w:rPr>
          <w:rFonts w:cstheme="minorHAnsi"/>
        </w:rPr>
        <w:t>Local (nearest-neighbour) regression</w:t>
      </w:r>
    </w:p>
    <w:p w14:paraId="37E2AA27" w14:textId="77777777" w:rsidR="000F377E" w:rsidRPr="006C7F93" w:rsidRDefault="000F377E" w:rsidP="000F377E">
      <w:pPr>
        <w:rPr>
          <w:rFonts w:asciiTheme="minorHAnsi" w:hAnsiTheme="minorHAnsi" w:cstheme="minorHAnsi"/>
          <w:sz w:val="30"/>
          <w:szCs w:val="30"/>
        </w:rPr>
      </w:pPr>
    </w:p>
    <w:p w14:paraId="0DA67D87" w14:textId="77777777" w:rsidR="000F377E" w:rsidRPr="006C7F93" w:rsidRDefault="000F377E" w:rsidP="000F377E">
      <w:pPr>
        <w:rPr>
          <w:rFonts w:asciiTheme="minorHAnsi" w:hAnsiTheme="minorHAnsi" w:cstheme="minorHAnsi"/>
          <w:sz w:val="30"/>
          <w:szCs w:val="30"/>
        </w:rPr>
      </w:pPr>
    </w:p>
    <w:p w14:paraId="472A51F9" w14:textId="77777777" w:rsidR="000F377E" w:rsidRPr="006C7F93" w:rsidRDefault="000F377E" w:rsidP="000F377E">
      <w:pPr>
        <w:rPr>
          <w:rFonts w:asciiTheme="minorHAnsi" w:hAnsiTheme="minorHAnsi" w:cstheme="minorHAnsi"/>
          <w:sz w:val="30"/>
          <w:szCs w:val="30"/>
        </w:rPr>
      </w:pPr>
    </w:p>
    <w:p w14:paraId="3D97A48F" w14:textId="77777777" w:rsidR="00631304" w:rsidRPr="006C7F93" w:rsidRDefault="00631304" w:rsidP="00631304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>Learning Linear Regression Models</w:t>
      </w:r>
    </w:p>
    <w:p w14:paraId="7D90D963" w14:textId="77777777" w:rsidR="00631304" w:rsidRPr="006C7F93" w:rsidRDefault="00631304" w:rsidP="00631304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38F0AA32" w14:textId="77777777" w:rsidR="00631304" w:rsidRPr="006C7F93" w:rsidRDefault="00631304" w:rsidP="00631304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Simplest model for numerical prediction: a regression equation, outcome will be a linear sum of feature value with appropriate weights</w:t>
      </w:r>
    </w:p>
    <w:p w14:paraId="03BE0421" w14:textId="77777777" w:rsidR="00631304" w:rsidRPr="006C7F93" w:rsidRDefault="00631304" w:rsidP="00631304">
      <w:pPr>
        <w:rPr>
          <w:rFonts w:asciiTheme="minorHAnsi" w:hAnsiTheme="minorHAnsi" w:cstheme="minorHAnsi"/>
          <w:sz w:val="30"/>
          <w:szCs w:val="30"/>
        </w:rPr>
      </w:pPr>
    </w:p>
    <w:p w14:paraId="2BB10FCD" w14:textId="77777777" w:rsidR="00631304" w:rsidRPr="006C7F93" w:rsidRDefault="00631304" w:rsidP="00631304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0C9F7367" wp14:editId="5C1AEDCA">
            <wp:extent cx="3586974" cy="1625600"/>
            <wp:effectExtent l="0" t="12700" r="762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42B7EC96" w14:textId="77777777" w:rsidR="00631304" w:rsidRPr="006C7F93" w:rsidRDefault="007A6E6C" w:rsidP="00631304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w:lastRenderedPageBreak/>
        <w:drawing>
          <wp:inline distT="0" distB="0" distL="0" distR="0" wp14:anchorId="10214124" wp14:editId="66CCC4FD">
            <wp:extent cx="2782789" cy="2060812"/>
            <wp:effectExtent l="0" t="0" r="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6-07 下午7.56.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24" cy="208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58ADFF9E" wp14:editId="263424D8">
            <wp:extent cx="2767965" cy="2047074"/>
            <wp:effectExtent l="0" t="0" r="635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6-07 下午7.57.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945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0A6A" w14:textId="77777777" w:rsidR="00631304" w:rsidRPr="006C7F93" w:rsidRDefault="00631304" w:rsidP="00631304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l</w:t>
      </w:r>
      <w:r w:rsidR="007A6E6C"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39764125" wp14:editId="08ADF7A5">
            <wp:extent cx="2790471" cy="2006221"/>
            <wp:effectExtent l="0" t="0" r="3810" b="635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6-07 下午7.58.4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486" cy="20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E6C"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15022832" wp14:editId="0ECCC2EF">
            <wp:extent cx="2713374" cy="2027440"/>
            <wp:effectExtent l="0" t="0" r="4445" b="508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6-07 下午7.58.5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200" cy="20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48C4" w14:textId="77777777" w:rsidR="007A6E6C" w:rsidRPr="006C7F93" w:rsidRDefault="007A6E6C" w:rsidP="00631304">
      <w:pPr>
        <w:rPr>
          <w:rFonts w:asciiTheme="minorHAnsi" w:hAnsiTheme="minorHAnsi" w:cstheme="minorHAnsi"/>
          <w:sz w:val="30"/>
          <w:szCs w:val="30"/>
        </w:rPr>
      </w:pPr>
    </w:p>
    <w:p w14:paraId="487C7340" w14:textId="77777777" w:rsidR="007A6E6C" w:rsidRPr="006C7F93" w:rsidRDefault="007A6E6C" w:rsidP="00631304">
      <w:pPr>
        <w:rPr>
          <w:rFonts w:asciiTheme="minorHAnsi" w:hAnsiTheme="minorHAnsi" w:cstheme="minorHAnsi"/>
          <w:sz w:val="30"/>
          <w:szCs w:val="30"/>
        </w:rPr>
      </w:pPr>
    </w:p>
    <w:p w14:paraId="695E3564" w14:textId="77777777" w:rsidR="007A6E6C" w:rsidRPr="006C7F93" w:rsidRDefault="007A6E6C" w:rsidP="007A6E6C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>Statistical Techniques for Data Analysis</w:t>
      </w:r>
    </w:p>
    <w:p w14:paraId="5E3320AE" w14:textId="77777777" w:rsidR="007A6E6C" w:rsidRPr="006C7F93" w:rsidRDefault="007A6E6C" w:rsidP="007A6E6C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6A79ADDE" w14:textId="77777777" w:rsidR="00421F13" w:rsidRPr="00D0148A" w:rsidRDefault="00421F13" w:rsidP="00421F13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D0148A">
        <w:rPr>
          <w:rFonts w:asciiTheme="minorHAnsi" w:hAnsiTheme="minorHAnsi" w:cstheme="minorHAnsi"/>
          <w:b/>
          <w:bCs/>
          <w:sz w:val="30"/>
          <w:szCs w:val="30"/>
        </w:rPr>
        <w:t xml:space="preserve">Probability: </w:t>
      </w:r>
    </w:p>
    <w:p w14:paraId="591004C0" w14:textId="77777777" w:rsidR="00421F13" w:rsidRPr="00D0148A" w:rsidRDefault="00421F13" w:rsidP="00E17FF8">
      <w:pPr>
        <w:pStyle w:val="afb"/>
        <w:numPr>
          <w:ilvl w:val="0"/>
          <w:numId w:val="11"/>
        </w:numPr>
        <w:ind w:firstLineChars="0"/>
        <w:rPr>
          <w:rFonts w:cstheme="minorHAnsi"/>
          <w:highlight w:val="yellow"/>
        </w:rPr>
      </w:pPr>
      <w:r w:rsidRPr="00D0148A">
        <w:rPr>
          <w:rFonts w:cstheme="minorHAnsi"/>
          <w:highlight w:val="yellow"/>
        </w:rPr>
        <w:t>reasons from population to samples</w:t>
      </w:r>
    </w:p>
    <w:p w14:paraId="56931131" w14:textId="77777777" w:rsidR="00421F13" w:rsidRPr="006C7F93" w:rsidRDefault="00421F13" w:rsidP="00E17FF8">
      <w:pPr>
        <w:pStyle w:val="afb"/>
        <w:numPr>
          <w:ilvl w:val="0"/>
          <w:numId w:val="11"/>
        </w:numPr>
        <w:ind w:firstLineChars="0"/>
        <w:rPr>
          <w:rFonts w:cstheme="minorHAnsi"/>
        </w:rPr>
      </w:pPr>
      <w:r w:rsidRPr="00D0148A">
        <w:rPr>
          <w:rFonts w:cstheme="minorHAnsi"/>
          <w:highlight w:val="yellow"/>
        </w:rPr>
        <w:t>deductive reasoning (</w:t>
      </w:r>
      <w:r w:rsidRPr="00D0148A">
        <w:rPr>
          <w:rFonts w:cstheme="minorHAnsi"/>
          <w:highlight w:val="yellow"/>
        </w:rPr>
        <w:t>演绎推理</w:t>
      </w:r>
      <w:r w:rsidRPr="00D0148A">
        <w:rPr>
          <w:rFonts w:cstheme="minorHAnsi"/>
          <w:highlight w:val="yellow"/>
        </w:rPr>
        <w:t>), and is usually sound</w:t>
      </w:r>
      <w:r w:rsidR="00D0148A">
        <w:rPr>
          <w:rFonts w:cstheme="minorHAnsi" w:hint="eastAsia"/>
        </w:rPr>
        <w:t>有效的</w:t>
      </w:r>
      <w:r w:rsidRPr="006C7F93">
        <w:rPr>
          <w:rFonts w:cstheme="minorHAnsi"/>
        </w:rPr>
        <w:t xml:space="preserve"> (in the logical sense of the word)</w:t>
      </w:r>
    </w:p>
    <w:p w14:paraId="63075DAA" w14:textId="77777777" w:rsidR="00421F13" w:rsidRPr="00D0148A" w:rsidRDefault="00421F13" w:rsidP="00421F13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D0148A">
        <w:rPr>
          <w:rFonts w:asciiTheme="minorHAnsi" w:hAnsiTheme="minorHAnsi" w:cstheme="minorHAnsi"/>
          <w:b/>
          <w:bCs/>
          <w:sz w:val="30"/>
          <w:szCs w:val="30"/>
        </w:rPr>
        <w:t>Statistics: (</w:t>
      </w:r>
      <w:r w:rsidRPr="00D0148A">
        <w:rPr>
          <w:rFonts w:asciiTheme="minorHAnsi" w:hAnsiTheme="minorHAnsi" w:cstheme="minorHAnsi"/>
          <w:b/>
          <w:bCs/>
          <w:sz w:val="30"/>
          <w:szCs w:val="30"/>
        </w:rPr>
        <w:t>统计</w:t>
      </w:r>
      <w:r w:rsidRPr="00D0148A">
        <w:rPr>
          <w:rFonts w:asciiTheme="minorHAnsi" w:hAnsiTheme="minorHAnsi" w:cstheme="minorHAnsi"/>
          <w:b/>
          <w:bCs/>
          <w:sz w:val="30"/>
          <w:szCs w:val="30"/>
        </w:rPr>
        <w:t>)</w:t>
      </w:r>
    </w:p>
    <w:p w14:paraId="2CA12CEF" w14:textId="77777777" w:rsidR="00421F13" w:rsidRPr="00D0148A" w:rsidRDefault="00421F13" w:rsidP="00E17FF8">
      <w:pPr>
        <w:pStyle w:val="afb"/>
        <w:numPr>
          <w:ilvl w:val="0"/>
          <w:numId w:val="12"/>
        </w:numPr>
        <w:ind w:firstLineChars="0"/>
        <w:rPr>
          <w:rFonts w:cstheme="minorHAnsi"/>
          <w:highlight w:val="yellow"/>
        </w:rPr>
      </w:pPr>
      <w:r w:rsidRPr="00D0148A">
        <w:rPr>
          <w:rFonts w:cstheme="minorHAnsi"/>
          <w:highlight w:val="yellow"/>
        </w:rPr>
        <w:t>reasons from sample to population</w:t>
      </w:r>
    </w:p>
    <w:p w14:paraId="3E458F10" w14:textId="77777777" w:rsidR="00421F13" w:rsidRPr="00D0148A" w:rsidRDefault="00421F13" w:rsidP="00E17FF8">
      <w:pPr>
        <w:pStyle w:val="afb"/>
        <w:numPr>
          <w:ilvl w:val="0"/>
          <w:numId w:val="12"/>
        </w:numPr>
        <w:ind w:firstLineChars="0"/>
        <w:rPr>
          <w:rFonts w:cstheme="minorHAnsi"/>
          <w:highlight w:val="yellow"/>
        </w:rPr>
      </w:pPr>
      <w:r w:rsidRPr="00D0148A">
        <w:rPr>
          <w:rFonts w:cstheme="minorHAnsi"/>
          <w:highlight w:val="yellow"/>
        </w:rPr>
        <w:t>inductive reasoning (</w:t>
      </w:r>
      <w:r w:rsidRPr="00D0148A">
        <w:rPr>
          <w:rFonts w:cstheme="minorHAnsi"/>
          <w:highlight w:val="yellow"/>
        </w:rPr>
        <w:t>归纳推理</w:t>
      </w:r>
      <w:r w:rsidRPr="00D0148A">
        <w:rPr>
          <w:rFonts w:cstheme="minorHAnsi"/>
          <w:highlight w:val="yellow"/>
        </w:rPr>
        <w:t xml:space="preserve">), and is usually unsound </w:t>
      </w:r>
    </w:p>
    <w:p w14:paraId="0D8E222C" w14:textId="77777777" w:rsidR="00421F13" w:rsidRPr="006C7F93" w:rsidRDefault="00421F13" w:rsidP="00421F13">
      <w:pPr>
        <w:rPr>
          <w:rFonts w:asciiTheme="minorHAnsi" w:hAnsiTheme="minorHAnsi" w:cstheme="minorHAnsi"/>
          <w:sz w:val="30"/>
          <w:szCs w:val="30"/>
        </w:rPr>
      </w:pPr>
    </w:p>
    <w:p w14:paraId="20C19ECB" w14:textId="77777777" w:rsidR="00421F13" w:rsidRPr="00D0148A" w:rsidRDefault="00421F13" w:rsidP="00421F13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D0148A">
        <w:rPr>
          <w:rFonts w:asciiTheme="minorHAnsi" w:hAnsiTheme="minorHAnsi" w:cstheme="minorHAnsi"/>
          <w:b/>
          <w:bCs/>
          <w:sz w:val="30"/>
          <w:szCs w:val="30"/>
        </w:rPr>
        <w:t>Statistical analyses usually involve one the 3 things:</w:t>
      </w:r>
    </w:p>
    <w:p w14:paraId="3EF59D0D" w14:textId="77777777" w:rsidR="00421F13" w:rsidRPr="006C7F93" w:rsidRDefault="00421F13" w:rsidP="00E17FF8">
      <w:pPr>
        <w:pStyle w:val="afb"/>
        <w:numPr>
          <w:ilvl w:val="0"/>
          <w:numId w:val="13"/>
        </w:numPr>
        <w:ind w:firstLineChars="0"/>
        <w:rPr>
          <w:rFonts w:cstheme="minorHAnsi"/>
        </w:rPr>
      </w:pPr>
      <w:r w:rsidRPr="006C7F93">
        <w:rPr>
          <w:rFonts w:cstheme="minorHAnsi"/>
        </w:rPr>
        <w:t>the study of populations</w:t>
      </w:r>
    </w:p>
    <w:p w14:paraId="6F96C440" w14:textId="77777777" w:rsidR="00421F13" w:rsidRPr="006C7F93" w:rsidRDefault="00421F13" w:rsidP="00E17FF8">
      <w:pPr>
        <w:pStyle w:val="afb"/>
        <w:numPr>
          <w:ilvl w:val="0"/>
          <w:numId w:val="13"/>
        </w:numPr>
        <w:ind w:firstLineChars="0"/>
        <w:rPr>
          <w:rFonts w:cstheme="minorHAnsi"/>
        </w:rPr>
      </w:pPr>
      <w:r w:rsidRPr="006C7F93">
        <w:rPr>
          <w:rFonts w:cstheme="minorHAnsi"/>
        </w:rPr>
        <w:t>the study of variation</w:t>
      </w:r>
    </w:p>
    <w:p w14:paraId="05F3C4DD" w14:textId="77777777" w:rsidR="00421F13" w:rsidRPr="006C7F93" w:rsidRDefault="00421F13" w:rsidP="00E17FF8">
      <w:pPr>
        <w:pStyle w:val="afb"/>
        <w:numPr>
          <w:ilvl w:val="0"/>
          <w:numId w:val="13"/>
        </w:numPr>
        <w:ind w:firstLineChars="0"/>
        <w:rPr>
          <w:rFonts w:cstheme="minorHAnsi"/>
        </w:rPr>
      </w:pPr>
      <w:r w:rsidRPr="006C7F93">
        <w:rPr>
          <w:rFonts w:cstheme="minorHAnsi"/>
        </w:rPr>
        <w:t>techniques for data abstraction and data reduction</w:t>
      </w:r>
    </w:p>
    <w:p w14:paraId="73D3FE44" w14:textId="77777777" w:rsidR="00271BF5" w:rsidRPr="006C7F93" w:rsidRDefault="00271BF5" w:rsidP="00271BF5">
      <w:pPr>
        <w:rPr>
          <w:rFonts w:asciiTheme="minorHAnsi" w:hAnsiTheme="minorHAnsi" w:cstheme="minorHAnsi"/>
          <w:sz w:val="30"/>
          <w:szCs w:val="30"/>
        </w:rPr>
      </w:pPr>
    </w:p>
    <w:p w14:paraId="26CE6872" w14:textId="77777777" w:rsidR="00B14443" w:rsidRPr="006C7F93" w:rsidRDefault="00B14443" w:rsidP="00271BF5">
      <w:pPr>
        <w:rPr>
          <w:rFonts w:asciiTheme="minorHAnsi" w:hAnsiTheme="minorHAnsi" w:cstheme="minorHAnsi"/>
          <w:sz w:val="30"/>
          <w:szCs w:val="30"/>
        </w:rPr>
      </w:pPr>
    </w:p>
    <w:p w14:paraId="5789AD10" w14:textId="77777777" w:rsidR="00B14443" w:rsidRDefault="00B14443" w:rsidP="00B14443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lastRenderedPageBreak/>
        <w:t>Estimation</w:t>
      </w:r>
    </w:p>
    <w:p w14:paraId="57C11BDF" w14:textId="77777777" w:rsidR="006C7F93" w:rsidRPr="006C7F93" w:rsidRDefault="006C7F93" w:rsidP="00B14443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26572AC8" w14:textId="77777777" w:rsidR="00B14443" w:rsidRPr="006C7F93" w:rsidRDefault="00B14443" w:rsidP="00B14443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sz w:val="30"/>
          <w:szCs w:val="30"/>
        </w:rPr>
        <w:t>Statistically unbiased</w:t>
      </w:r>
      <w:r w:rsidRPr="006C7F93">
        <w:rPr>
          <w:rFonts w:asciiTheme="minorHAnsi" w:hAnsiTheme="minorHAnsi" w:cstheme="minorHAnsi"/>
          <w:sz w:val="30"/>
          <w:szCs w:val="30"/>
        </w:rPr>
        <w:t>: average of a number of samples is equal to the population mean</w:t>
      </w:r>
    </w:p>
    <w:p w14:paraId="7910FC4A" w14:textId="77777777" w:rsidR="00B14443" w:rsidRPr="006C7F93" w:rsidRDefault="00B14443" w:rsidP="00B14443">
      <w:pPr>
        <w:rPr>
          <w:rFonts w:asciiTheme="minorHAnsi" w:hAnsiTheme="minorHAnsi" w:cstheme="minorHAnsi"/>
          <w:sz w:val="30"/>
          <w:szCs w:val="30"/>
        </w:rPr>
      </w:pPr>
    </w:p>
    <w:p w14:paraId="1BABA795" w14:textId="77777777" w:rsidR="00B14443" w:rsidRPr="006C7F93" w:rsidRDefault="00B14443" w:rsidP="00B14443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sz w:val="30"/>
          <w:szCs w:val="30"/>
        </w:rPr>
        <w:t xml:space="preserve">Mean: </w:t>
      </w:r>
    </w:p>
    <w:p w14:paraId="2348CCFB" w14:textId="77777777" w:rsidR="00B14443" w:rsidRPr="006C7F93" w:rsidRDefault="00B14443" w:rsidP="00B14443">
      <w:pPr>
        <w:tabs>
          <w:tab w:val="left" w:pos="5107"/>
        </w:tabs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5F0A36" wp14:editId="3917AD15">
                <wp:simplePos x="0" y="0"/>
                <wp:positionH relativeFrom="column">
                  <wp:posOffset>1222744</wp:posOffset>
                </wp:positionH>
                <wp:positionV relativeFrom="paragraph">
                  <wp:posOffset>258001</wp:posOffset>
                </wp:positionV>
                <wp:extent cx="1967023" cy="329609"/>
                <wp:effectExtent l="0" t="50800" r="0" b="13335"/>
                <wp:wrapNone/>
                <wp:docPr id="13" name="直线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7023" cy="3296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CA97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3" o:spid="_x0000_s1026" type="#_x0000_t32" style="position:absolute;left:0;text-align:left;margin-left:96.3pt;margin-top:20.3pt;width:154.9pt;height:25.95pt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" strokecolor="#731c3f [3204]" strokeweight=".5pt">
                <v:stroke endarrow="block" joinstyle="miter"/>
              </v:shape>
            </w:pict>
          </mc:Fallback>
        </mc:AlternateContent>
      </w:r>
      <w:r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5C57D4F2" wp14:editId="30912B58">
            <wp:extent cx="1669312" cy="341749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6-08 下午5.52.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909" cy="3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F93">
        <w:rPr>
          <w:rFonts w:asciiTheme="minorHAnsi" w:hAnsiTheme="minorHAnsi" w:cstheme="minorHAnsi"/>
          <w:sz w:val="30"/>
          <w:szCs w:val="30"/>
        </w:rPr>
        <w:tab/>
        <w:t>observations</w:t>
      </w:r>
    </w:p>
    <w:p w14:paraId="3AEC8875" w14:textId="77777777" w:rsidR="00B14443" w:rsidRPr="006C7F93" w:rsidRDefault="00B14443" w:rsidP="00B14443">
      <w:pPr>
        <w:tabs>
          <w:tab w:val="left" w:pos="5860"/>
        </w:tabs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8AA3B" wp14:editId="34E77C6A">
                <wp:simplePos x="0" y="0"/>
                <wp:positionH relativeFrom="column">
                  <wp:posOffset>1584251</wp:posOffset>
                </wp:positionH>
                <wp:positionV relativeFrom="paragraph">
                  <wp:posOffset>218617</wp:posOffset>
                </wp:positionV>
                <wp:extent cx="2062451" cy="163801"/>
                <wp:effectExtent l="0" t="0" r="46355" b="65405"/>
                <wp:wrapNone/>
                <wp:docPr id="12" name="直线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2451" cy="1638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2D3E" id="直线箭头连接符 12" o:spid="_x0000_s1026" type="#_x0000_t32" style="position:absolute;left:0;text-align:left;margin-left:124.75pt;margin-top:17.2pt;width:162.4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" strokecolor="#731c3f [3204]" strokeweight=".5pt">
                <v:stroke endarrow="block" joinstyle="miter"/>
              </v:shape>
            </w:pict>
          </mc:Fallback>
        </mc:AlternateContent>
      </w:r>
      <w:r w:rsidRPr="006C7F93">
        <w:rPr>
          <w:rFonts w:asciiTheme="minorHAnsi" w:hAnsiTheme="minorHAnsi" w:cstheme="minorHAnsi"/>
          <w:b/>
          <w:bCs/>
          <w:noProof/>
          <w:color w:val="000000" w:themeColor="text1"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2F9CC653" wp14:editId="2C71337F">
            <wp:simplePos x="0" y="0"/>
            <wp:positionH relativeFrom="column">
              <wp:posOffset>-1</wp:posOffset>
            </wp:positionH>
            <wp:positionV relativeFrom="paragraph">
              <wp:posOffset>606307</wp:posOffset>
            </wp:positionV>
            <wp:extent cx="2105247" cy="525954"/>
            <wp:effectExtent l="0" t="0" r="3175" b="0"/>
            <wp:wrapSquare wrapText="bothSides"/>
            <wp:docPr id="9" name="图片 9" descr="图片包含 物体, 时钟, 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6-08 下午5.53.2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47" cy="525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0DD164B5" wp14:editId="351137DD">
            <wp:extent cx="1668780" cy="439746"/>
            <wp:effectExtent l="0" t="0" r="0" b="5080"/>
            <wp:docPr id="6" name="图片 6" descr="图片包含 物体, 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6-08 下午5.53.0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90" cy="4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ab/>
      </w:r>
      <w:r w:rsidRPr="006C7F93">
        <w:rPr>
          <w:rFonts w:asciiTheme="minorHAnsi" w:hAnsiTheme="minorHAnsi" w:cstheme="minorHAnsi"/>
          <w:sz w:val="30"/>
          <w:szCs w:val="30"/>
        </w:rPr>
        <w:t>frequencies</w:t>
      </w:r>
    </w:p>
    <w:p w14:paraId="1F3BD117" w14:textId="77777777" w:rsidR="006C7F93" w:rsidRDefault="006C7F93" w:rsidP="00AE49E2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54D11800" w14:textId="77777777" w:rsidR="006C7F93" w:rsidRDefault="006C7F93" w:rsidP="00AE49E2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74929E20" w14:textId="77777777" w:rsidR="006C7F93" w:rsidRDefault="006C7F93" w:rsidP="00AE49E2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37C92192" w14:textId="77777777" w:rsidR="00AE49E2" w:rsidRPr="006C7F93" w:rsidRDefault="00B14443" w:rsidP="00AE49E2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br w:type="textWrapping" w:clear="all"/>
      </w:r>
      <w:r w:rsidR="00AE49E2" w:rsidRPr="006C7F93">
        <w:rPr>
          <w:rFonts w:asciiTheme="minorHAnsi" w:hAnsiTheme="minorHAnsi" w:cstheme="minorHAnsi"/>
          <w:b/>
          <w:bCs/>
          <w:sz w:val="30"/>
          <w:szCs w:val="30"/>
        </w:rPr>
        <w:t>Variance:</w:t>
      </w:r>
    </w:p>
    <w:p w14:paraId="3A199FE7" w14:textId="77777777" w:rsidR="00AE49E2" w:rsidRDefault="00AE49E2" w:rsidP="00AE49E2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noProof/>
          <w:sz w:val="30"/>
          <w:szCs w:val="30"/>
        </w:rPr>
        <w:drawing>
          <wp:inline distT="0" distB="0" distL="0" distR="0" wp14:anchorId="7098F764" wp14:editId="3757BCED">
            <wp:extent cx="4381520" cy="4508205"/>
            <wp:effectExtent l="0" t="0" r="0" b="635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9-06-08 下午6.01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861" cy="451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2DCC" w14:textId="77777777" w:rsidR="006C7F93" w:rsidRDefault="006C7F93" w:rsidP="00AE49E2">
      <w:pPr>
        <w:rPr>
          <w:rFonts w:asciiTheme="minorHAnsi" w:hAnsiTheme="minorHAnsi" w:cstheme="minorHAnsi"/>
          <w:b/>
          <w:bCs/>
          <w:sz w:val="30"/>
          <w:szCs w:val="30"/>
        </w:rPr>
      </w:pPr>
    </w:p>
    <w:p w14:paraId="2EA1AC86" w14:textId="77777777" w:rsidR="006C7F93" w:rsidRDefault="006C7F93" w:rsidP="00AE49E2">
      <w:pPr>
        <w:rPr>
          <w:rFonts w:asciiTheme="minorHAnsi" w:hAnsiTheme="minorHAnsi" w:cstheme="minorHAnsi"/>
          <w:b/>
          <w:bCs/>
          <w:sz w:val="30"/>
          <w:szCs w:val="30"/>
        </w:rPr>
      </w:pPr>
    </w:p>
    <w:p w14:paraId="0B645A1D" w14:textId="77777777" w:rsidR="006C7F93" w:rsidRDefault="006C7F93" w:rsidP="00AE49E2">
      <w:pPr>
        <w:rPr>
          <w:rFonts w:asciiTheme="minorHAnsi" w:hAnsiTheme="minorHAnsi" w:cstheme="minorHAnsi"/>
          <w:b/>
          <w:bCs/>
          <w:sz w:val="30"/>
          <w:szCs w:val="30"/>
        </w:rPr>
      </w:pPr>
    </w:p>
    <w:p w14:paraId="37B19BCB" w14:textId="77777777" w:rsidR="006C7F93" w:rsidRPr="006C7F93" w:rsidRDefault="006C7F93" w:rsidP="00B14443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33B28A79" w14:textId="77777777" w:rsidR="00AE49E2" w:rsidRPr="006C7F93" w:rsidRDefault="00AE49E2" w:rsidP="00B14443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sz w:val="30"/>
          <w:szCs w:val="30"/>
        </w:rPr>
        <w:lastRenderedPageBreak/>
        <w:t>Correlation &amp; Covariance:</w:t>
      </w:r>
    </w:p>
    <w:p w14:paraId="6377019F" w14:textId="77777777" w:rsidR="00B14443" w:rsidRPr="006C7F93" w:rsidRDefault="00AE49E2" w:rsidP="00B14443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noProof/>
          <w:color w:val="000000" w:themeColor="text1"/>
          <w:sz w:val="30"/>
          <w:szCs w:val="30"/>
        </w:rPr>
        <w:drawing>
          <wp:inline distT="0" distB="0" distL="0" distR="0" wp14:anchorId="3BF7A4D8" wp14:editId="267BB6A8">
            <wp:extent cx="4352375" cy="2030819"/>
            <wp:effectExtent l="0" t="0" r="3810" b="127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06-08 下午6.03.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808" cy="20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1D68" w14:textId="77777777" w:rsidR="00AE49E2" w:rsidRPr="006C7F93" w:rsidRDefault="00AE49E2" w:rsidP="00AE49E2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noProof/>
          <w:color w:val="000000" w:themeColor="text1"/>
          <w:sz w:val="30"/>
          <w:szCs w:val="30"/>
        </w:rPr>
        <w:drawing>
          <wp:inline distT="0" distB="0" distL="0" distR="0" wp14:anchorId="731B09BE" wp14:editId="6F51BF7F">
            <wp:extent cx="1998921" cy="444205"/>
            <wp:effectExtent l="0" t="0" r="0" b="635"/>
            <wp:docPr id="17" name="图片 17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9-06-08 下午6.04.3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352" cy="4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F93">
        <w:rPr>
          <w:rFonts w:asciiTheme="minorHAnsi" w:hAnsiTheme="minorHAnsi" w:cstheme="minorHAnsi"/>
          <w:b/>
          <w:bCs/>
          <w:noProof/>
          <w:color w:val="000000" w:themeColor="text1"/>
          <w:sz w:val="30"/>
          <w:szCs w:val="30"/>
        </w:rPr>
        <w:drawing>
          <wp:inline distT="0" distB="0" distL="0" distR="0" wp14:anchorId="2E2C668C" wp14:editId="7866C2A0">
            <wp:extent cx="1796902" cy="408030"/>
            <wp:effectExtent l="0" t="0" r="0" b="0"/>
            <wp:docPr id="16" name="图片 16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9-06-08 下午6.04.3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142" cy="4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0729" w14:textId="77777777" w:rsidR="00AE49E2" w:rsidRDefault="00AE49E2" w:rsidP="00AE49E2">
      <w:pPr>
        <w:ind w:firstLineChars="100" w:firstLine="300"/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>Vary together</w:t>
      </w:r>
      <w:r w:rsidRPr="006C7F93">
        <w:rPr>
          <w:rFonts w:asciiTheme="minorHAnsi" w:hAnsiTheme="minorHAnsi" w:cstheme="minorHAnsi"/>
          <w:sz w:val="30"/>
          <w:szCs w:val="30"/>
        </w:rPr>
        <w:tab/>
      </w:r>
      <w:r w:rsidRPr="006C7F93">
        <w:rPr>
          <w:rFonts w:asciiTheme="minorHAnsi" w:hAnsiTheme="minorHAnsi" w:cstheme="minorHAnsi"/>
          <w:sz w:val="30"/>
          <w:szCs w:val="30"/>
        </w:rPr>
        <w:tab/>
        <w:t xml:space="preserve">       vary in different directions</w:t>
      </w:r>
    </w:p>
    <w:p w14:paraId="1DD66459" w14:textId="77777777" w:rsidR="006C7F93" w:rsidRPr="006C7F93" w:rsidRDefault="006C7F93" w:rsidP="00AE49E2">
      <w:pPr>
        <w:ind w:firstLineChars="100" w:firstLine="300"/>
        <w:rPr>
          <w:rFonts w:asciiTheme="minorHAnsi" w:hAnsiTheme="minorHAnsi" w:cstheme="minorHAnsi"/>
          <w:sz w:val="30"/>
          <w:szCs w:val="30"/>
        </w:rPr>
      </w:pPr>
    </w:p>
    <w:p w14:paraId="44D46381" w14:textId="77777777" w:rsidR="00F37EE2" w:rsidRPr="006C7F93" w:rsidRDefault="00F37EE2" w:rsidP="00F37EE2">
      <w:pPr>
        <w:rPr>
          <w:rFonts w:asciiTheme="minorHAnsi" w:hAnsiTheme="minorHAnsi" w:cstheme="minorHAnsi"/>
          <w:color w:val="FF0000"/>
          <w:sz w:val="30"/>
          <w:szCs w:val="30"/>
        </w:rPr>
      </w:pPr>
      <w:r w:rsidRPr="006C7F93">
        <w:rPr>
          <w:rFonts w:asciiTheme="minorHAnsi" w:hAnsiTheme="minorHAnsi" w:cstheme="minorHAnsi"/>
          <w:color w:val="FF0000"/>
          <w:sz w:val="30"/>
          <w:szCs w:val="30"/>
        </w:rPr>
        <w:t>Things need to remember about correlation:</w:t>
      </w:r>
    </w:p>
    <w:p w14:paraId="22FA160B" w14:textId="77777777" w:rsidR="00F37EE2" w:rsidRPr="006C7F93" w:rsidRDefault="00F37EE2" w:rsidP="00E17FF8">
      <w:pPr>
        <w:pStyle w:val="afb"/>
        <w:numPr>
          <w:ilvl w:val="0"/>
          <w:numId w:val="14"/>
        </w:numPr>
        <w:ind w:firstLineChars="0"/>
        <w:rPr>
          <w:rFonts w:cstheme="minorHAnsi"/>
        </w:rPr>
      </w:pPr>
      <w:r w:rsidRPr="006C7F93">
        <w:rPr>
          <w:rFonts w:cstheme="minorHAnsi"/>
        </w:rPr>
        <w:t>Do not use correlations to compare datasets. All you can derive is whether there is a positive or negative relationship between x and y</w:t>
      </w:r>
    </w:p>
    <w:p w14:paraId="6F2C7717" w14:textId="77777777" w:rsidR="00F37EE2" w:rsidRPr="006C7F93" w:rsidRDefault="00F37EE2" w:rsidP="00E17FF8">
      <w:pPr>
        <w:pStyle w:val="afb"/>
        <w:numPr>
          <w:ilvl w:val="0"/>
          <w:numId w:val="14"/>
        </w:numPr>
        <w:ind w:firstLineChars="0"/>
        <w:rPr>
          <w:rFonts w:cstheme="minorHAnsi"/>
        </w:rPr>
      </w:pPr>
      <w:r w:rsidRPr="006C7F93">
        <w:rPr>
          <w:rFonts w:cstheme="minorHAnsi"/>
        </w:rPr>
        <w:t>Do not use correlation to imply x causes y or the other way around</w:t>
      </w:r>
    </w:p>
    <w:p w14:paraId="17E1980E" w14:textId="77777777" w:rsidR="00F37EE2" w:rsidRPr="006C7F93" w:rsidRDefault="00F37EE2" w:rsidP="00B14443">
      <w:pPr>
        <w:rPr>
          <w:rFonts w:asciiTheme="minorHAnsi" w:hAnsiTheme="minorHAnsi" w:cstheme="minorHAnsi"/>
          <w:sz w:val="30"/>
          <w:szCs w:val="30"/>
        </w:rPr>
      </w:pPr>
    </w:p>
    <w:p w14:paraId="44931DBD" w14:textId="77777777" w:rsidR="00B14443" w:rsidRPr="006C7F93" w:rsidRDefault="00AE49E2" w:rsidP="00B14443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sz w:val="30"/>
          <w:szCs w:val="30"/>
        </w:rPr>
        <w:tab/>
      </w:r>
    </w:p>
    <w:p w14:paraId="5AE8AE88" w14:textId="77777777" w:rsidR="00221E57" w:rsidRPr="006C7F93" w:rsidRDefault="00221E57" w:rsidP="00221E57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sz w:val="30"/>
          <w:szCs w:val="30"/>
        </w:rPr>
        <w:t>Linear Regression Model:</w:t>
      </w:r>
    </w:p>
    <w:p w14:paraId="2B7C6D33" w14:textId="77777777" w:rsidR="00221E57" w:rsidRPr="006C7F93" w:rsidRDefault="00221E57" w:rsidP="00E17FF8">
      <w:pPr>
        <w:pStyle w:val="afb"/>
        <w:numPr>
          <w:ilvl w:val="0"/>
          <w:numId w:val="15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 xml:space="preserve">Univariate </w:t>
      </w:r>
    </w:p>
    <w:p w14:paraId="5F76168A" w14:textId="77777777" w:rsidR="00221E57" w:rsidRPr="006C7F93" w:rsidRDefault="00221E57" w:rsidP="00E17FF8">
      <w:pPr>
        <w:pStyle w:val="afb"/>
        <w:numPr>
          <w:ilvl w:val="0"/>
          <w:numId w:val="15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Multivariate</w:t>
      </w:r>
    </w:p>
    <w:p w14:paraId="504BA43E" w14:textId="77777777" w:rsidR="00221E57" w:rsidRPr="006C7F93" w:rsidRDefault="00221E57" w:rsidP="00221E57">
      <w:pPr>
        <w:rPr>
          <w:rFonts w:asciiTheme="minorHAnsi" w:hAnsiTheme="minorHAnsi" w:cstheme="minorHAnsi"/>
          <w:b/>
          <w:bCs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sz w:val="30"/>
          <w:szCs w:val="30"/>
        </w:rPr>
        <w:t>可以通过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algebra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或者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matrix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的方式推导出一个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linear function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，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 xml:space="preserve"> 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>具体计算过程，参考手写笔记。</w:t>
      </w:r>
      <w:r w:rsidRPr="006C7F93">
        <w:rPr>
          <w:rFonts w:asciiTheme="minorHAnsi" w:hAnsiTheme="minorHAnsi" w:cstheme="minorHAnsi"/>
          <w:b/>
          <w:bCs/>
          <w:sz w:val="30"/>
          <w:szCs w:val="30"/>
        </w:rPr>
        <w:t xml:space="preserve">  </w:t>
      </w:r>
    </w:p>
    <w:p w14:paraId="00E8BEE3" w14:textId="77777777" w:rsidR="00B14443" w:rsidRPr="006C7F93" w:rsidRDefault="00B14443" w:rsidP="00271BF5">
      <w:pPr>
        <w:rPr>
          <w:rFonts w:asciiTheme="minorHAnsi" w:hAnsiTheme="minorHAnsi" w:cstheme="minorHAnsi"/>
          <w:sz w:val="30"/>
          <w:szCs w:val="30"/>
        </w:rPr>
      </w:pPr>
    </w:p>
    <w:p w14:paraId="7BEFAE34" w14:textId="77777777" w:rsidR="007A6E6C" w:rsidRPr="006C7F93" w:rsidRDefault="007A6E6C" w:rsidP="00631304">
      <w:pPr>
        <w:rPr>
          <w:rFonts w:asciiTheme="minorHAnsi" w:hAnsiTheme="minorHAnsi" w:cstheme="minorHAnsi"/>
          <w:sz w:val="30"/>
          <w:szCs w:val="30"/>
        </w:rPr>
      </w:pPr>
    </w:p>
    <w:p w14:paraId="34FAF362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1A57CA99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35041AD0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79855F1F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0C9F25FF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50815352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0C6646A9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4AB17B04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15C91615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5E60DDFF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45316C95" w14:textId="3F4999B4" w:rsidR="00221E57" w:rsidRPr="006C7F93" w:rsidRDefault="00221E57" w:rsidP="00221E57">
      <w:pPr>
        <w:jc w:val="center"/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  <w:r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lastRenderedPageBreak/>
        <w:t>Week 2----Classification</w:t>
      </w:r>
      <w:r w:rsidR="007B22B1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>1</w:t>
      </w:r>
      <w:r w:rsidR="00CF0BEA" w:rsidRPr="006C7F93"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  <w:t xml:space="preserve"> (Concept learning)</w:t>
      </w:r>
    </w:p>
    <w:p w14:paraId="141F6E04" w14:textId="77777777" w:rsidR="00CF0BEA" w:rsidRPr="006C7F93" w:rsidRDefault="00CF0BEA" w:rsidP="00CF0BEA">
      <w:pPr>
        <w:rPr>
          <w:rFonts w:asciiTheme="minorHAnsi" w:hAnsiTheme="minorHAnsi" w:cstheme="minorHAnsi"/>
          <w:b/>
          <w:bCs/>
          <w:color w:val="000000" w:themeColor="text1"/>
          <w:sz w:val="30"/>
          <w:szCs w:val="30"/>
        </w:rPr>
      </w:pPr>
    </w:p>
    <w:p w14:paraId="14CC59C9" w14:textId="77777777" w:rsidR="00CF0BEA" w:rsidRPr="006C7F93" w:rsidRDefault="00CF0BEA" w:rsidP="00E17FF8">
      <w:pPr>
        <w:pStyle w:val="afb"/>
        <w:numPr>
          <w:ilvl w:val="0"/>
          <w:numId w:val="17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 xml:space="preserve">Classification methods </w:t>
      </w:r>
      <w:r w:rsidRPr="006C7F93">
        <w:rPr>
          <w:rFonts w:cstheme="minorHAnsi"/>
          <w:b/>
          <w:bCs/>
        </w:rPr>
        <w:t>监督学习的一种</w:t>
      </w:r>
    </w:p>
    <w:p w14:paraId="7E9D2EAF" w14:textId="77777777" w:rsidR="00CF0BEA" w:rsidRPr="006C7F93" w:rsidRDefault="00CF0BEA" w:rsidP="00E17FF8">
      <w:pPr>
        <w:pStyle w:val="afb"/>
        <w:numPr>
          <w:ilvl w:val="0"/>
          <w:numId w:val="16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dominate machine learning </w:t>
      </w:r>
    </w:p>
    <w:p w14:paraId="6F14F864" w14:textId="77777777" w:rsidR="00CF0BEA" w:rsidRPr="006C7F93" w:rsidRDefault="00CF0BEA" w:rsidP="00E17FF8">
      <w:pPr>
        <w:pStyle w:val="afb"/>
        <w:numPr>
          <w:ilvl w:val="0"/>
          <w:numId w:val="16"/>
        </w:numPr>
        <w:ind w:firstLineChars="0"/>
        <w:rPr>
          <w:rFonts w:cstheme="minorHAnsi"/>
        </w:rPr>
      </w:pPr>
      <w:r w:rsidRPr="006C7F93">
        <w:rPr>
          <w:rFonts w:cstheme="minorHAnsi"/>
        </w:rPr>
        <w:t>don’t have convenient mathematical properties like regression, more complicated to analyse</w:t>
      </w:r>
    </w:p>
    <w:p w14:paraId="128A083F" w14:textId="77777777" w:rsidR="00CF0BEA" w:rsidRPr="006C7F93" w:rsidRDefault="00CF0BEA" w:rsidP="00E17FF8">
      <w:pPr>
        <w:pStyle w:val="afb"/>
        <w:numPr>
          <w:ilvl w:val="0"/>
          <w:numId w:val="16"/>
        </w:numPr>
        <w:ind w:firstLineChars="0"/>
        <w:rPr>
          <w:rFonts w:cstheme="minorHAnsi"/>
        </w:rPr>
      </w:pPr>
      <w:r w:rsidRPr="006C7F93">
        <w:rPr>
          <w:rFonts w:cstheme="minorHAnsi"/>
        </w:rPr>
        <w:t>try to learn a classifier (</w:t>
      </w:r>
      <w:r w:rsidRPr="006C7F93">
        <w:rPr>
          <w:rFonts w:cstheme="minorHAnsi"/>
        </w:rPr>
        <w:t>分类器</w:t>
      </w:r>
      <w:r w:rsidRPr="006C7F93">
        <w:rPr>
          <w:rFonts w:cstheme="minorHAnsi"/>
        </w:rPr>
        <w:t xml:space="preserve">), which is usually a function </w:t>
      </w:r>
      <w:r w:rsidR="003332E4" w:rsidRPr="006C7F93">
        <w:rPr>
          <w:rFonts w:cstheme="minorHAnsi"/>
        </w:rPr>
        <w:t>mapping from an input data point to one of a set of discrete outputs, i.e., the classes</w:t>
      </w:r>
    </w:p>
    <w:p w14:paraId="546B0C5D" w14:textId="77777777" w:rsidR="002B21F0" w:rsidRPr="006C7F93" w:rsidRDefault="002B21F0" w:rsidP="002B21F0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29C61D75" w14:textId="77777777" w:rsidR="002B21F0" w:rsidRPr="006C7F93" w:rsidRDefault="00D04B85" w:rsidP="00E17FF8">
      <w:pPr>
        <w:pStyle w:val="afb"/>
        <w:numPr>
          <w:ilvl w:val="0"/>
          <w:numId w:val="17"/>
        </w:numPr>
        <w:ind w:firstLineChars="0"/>
        <w:rPr>
          <w:rFonts w:cstheme="minorHAnsi"/>
        </w:rPr>
      </w:pPr>
      <w:r w:rsidRPr="006C7F93">
        <w:rPr>
          <w:rFonts w:cstheme="minorHAnsi"/>
          <w:b/>
          <w:bCs/>
        </w:rPr>
        <w:t>Bayesian classifier:</w:t>
      </w:r>
      <w:r w:rsidRPr="006C7F93">
        <w:rPr>
          <w:rFonts w:cstheme="minorHAnsi"/>
        </w:rPr>
        <w:t xml:space="preserve"> maintain a vocabulary of words and phrases-potential spam or ham indicators – for which statistics are collected from a training set</w:t>
      </w:r>
    </w:p>
    <w:p w14:paraId="3064EAE5" w14:textId="77777777" w:rsidR="00D04B85" w:rsidRPr="006C7F93" w:rsidRDefault="00D04B85" w:rsidP="00D04B85">
      <w:pPr>
        <w:ind w:firstLine="420"/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>将多种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 xml:space="preserve">independent pieces of evidence 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>组合到一起</w:t>
      </w:r>
    </w:p>
    <w:p w14:paraId="2A94216B" w14:textId="77777777" w:rsidR="00221E57" w:rsidRDefault="00AA60A6" w:rsidP="00AA60A6">
      <w:pPr>
        <w:ind w:left="420"/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>比如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 xml:space="preserve"> ① the prevalence of spam  1: 6② the occurrence of the word “Viagra” 4:1, 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>组合到一起后得到比率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 xml:space="preserve"> 4:6 </w:t>
      </w:r>
    </w:p>
    <w:p w14:paraId="0FD2D1A0" w14:textId="77777777" w:rsidR="00D978E3" w:rsidRPr="006C7F93" w:rsidRDefault="00D978E3" w:rsidP="00AA60A6">
      <w:pPr>
        <w:ind w:left="420"/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</w:p>
    <w:p w14:paraId="25C0B31B" w14:textId="77777777" w:rsidR="00221E57" w:rsidRPr="006C7F93" w:rsidRDefault="00AA60A6" w:rsidP="00AA60A6">
      <w:pPr>
        <w:ind w:left="420"/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>优点：</w:t>
      </w:r>
      <w:r w:rsidRPr="006C7F93">
        <w:rPr>
          <w:rFonts w:asciiTheme="minorHAnsi" w:hAnsiTheme="minorHAnsi" w:cstheme="minorHAnsi"/>
          <w:color w:val="595959" w:themeColor="text1" w:themeTint="A6"/>
          <w:sz w:val="30"/>
          <w:szCs w:val="30"/>
        </w:rPr>
        <w:t xml:space="preserve"> it can be repeated if you have further evidence</w:t>
      </w:r>
    </w:p>
    <w:p w14:paraId="6CA3CD53" w14:textId="77777777" w:rsidR="00AA60A6" w:rsidRPr="006C7F93" w:rsidRDefault="00AA60A6" w:rsidP="00AA60A6">
      <w:pPr>
        <w:rPr>
          <w:rFonts w:asciiTheme="minorHAnsi" w:hAnsiTheme="minorHAnsi" w:cstheme="minorHAnsi"/>
          <w:sz w:val="30"/>
          <w:szCs w:val="30"/>
        </w:rPr>
      </w:pPr>
    </w:p>
    <w:p w14:paraId="6308E408" w14:textId="77777777" w:rsidR="00AA60A6" w:rsidRPr="006C7F93" w:rsidRDefault="00AA60A6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Rule-based classifier:</w:t>
      </w:r>
    </w:p>
    <w:p w14:paraId="672102E9" w14:textId="77777777" w:rsidR="00AA60A6" w:rsidRPr="006C7F93" w:rsidRDefault="00AA60A6" w:rsidP="00AA60A6">
      <w:pPr>
        <w:pStyle w:val="afb"/>
        <w:ind w:left="420" w:firstLineChars="0" w:firstLine="0"/>
        <w:rPr>
          <w:rFonts w:cstheme="minorHAnsi"/>
        </w:rPr>
      </w:pPr>
      <w:r w:rsidRPr="006C7F93">
        <w:rPr>
          <w:rFonts w:cstheme="minorHAnsi"/>
          <w:noProof/>
        </w:rPr>
        <w:drawing>
          <wp:inline distT="0" distB="0" distL="0" distR="0" wp14:anchorId="1945760E" wp14:editId="18CEA95E">
            <wp:extent cx="5005501" cy="2628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6-13 下午6.08.3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287" cy="26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615" w14:textId="77777777" w:rsidR="00221E57" w:rsidRPr="006C7F93" w:rsidRDefault="00221E57" w:rsidP="00631304">
      <w:pPr>
        <w:rPr>
          <w:rFonts w:asciiTheme="minorHAnsi" w:hAnsiTheme="minorHAnsi" w:cstheme="minorHAnsi"/>
          <w:sz w:val="30"/>
          <w:szCs w:val="30"/>
        </w:rPr>
      </w:pPr>
    </w:p>
    <w:p w14:paraId="6B7FA3FB" w14:textId="77777777" w:rsidR="00AA60A6" w:rsidRPr="006C7F93" w:rsidRDefault="00C53756" w:rsidP="00631304">
      <w:pPr>
        <w:rPr>
          <w:rFonts w:asciiTheme="minorHAnsi" w:hAnsiTheme="minorHAnsi" w:cstheme="minorHAnsi"/>
          <w:noProof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42A0E" wp14:editId="110E29B0">
                <wp:simplePos x="0" y="0"/>
                <wp:positionH relativeFrom="column">
                  <wp:posOffset>2768600</wp:posOffset>
                </wp:positionH>
                <wp:positionV relativeFrom="paragraph">
                  <wp:posOffset>4787900</wp:posOffset>
                </wp:positionV>
                <wp:extent cx="2870200" cy="863600"/>
                <wp:effectExtent l="0" t="0" r="12700" b="1270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FD3B3C" w14:textId="77777777" w:rsidR="00B061D9" w:rsidRDefault="00B061D9" w:rsidP="00C53756">
                            <w:pPr>
                              <w:ind w:left="420"/>
                            </w:pPr>
                            <w:r>
                              <w:t>Learning problems are solved by learning algorithms that produce models</w:t>
                            </w:r>
                          </w:p>
                          <w:p w14:paraId="3DD66129" w14:textId="77777777" w:rsidR="00B061D9" w:rsidRDefault="00B061D9" w:rsidP="00C537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42A0E" id="文本框 22" o:spid="_x0000_s1042" type="#_x0000_t202" style="position:absolute;margin-left:218pt;margin-top:377pt;width:226pt;height:6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" fillcolor="white [3201]" strokeweight=".5pt">
                <v:textbox>
                  <w:txbxContent>
                    <w:p w14:paraId="70FD3B3C" w14:textId="77777777" w:rsidR="00B061D9" w:rsidRDefault="00B061D9" w:rsidP="00C53756">
                      <w:pPr>
                        <w:ind w:left="420"/>
                      </w:pPr>
                      <w:r>
                        <w:t>Learning problems are solved by learning algorithms that produce models</w:t>
                      </w:r>
                    </w:p>
                    <w:p w14:paraId="3DD66129" w14:textId="77777777" w:rsidR="00B061D9" w:rsidRDefault="00B061D9" w:rsidP="00C53756"/>
                  </w:txbxContent>
                </v:textbox>
              </v:shape>
            </w:pict>
          </mc:Fallback>
        </mc:AlternateContent>
      </w:r>
      <w:r w:rsidRPr="006C7F93">
        <w:rPr>
          <w:rFonts w:asciiTheme="minorHAnsi" w:hAnsiTheme="minorHAnsi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620D2B" wp14:editId="37A0085B">
                <wp:simplePos x="0" y="0"/>
                <wp:positionH relativeFrom="column">
                  <wp:posOffset>-152400</wp:posOffset>
                </wp:positionH>
                <wp:positionV relativeFrom="paragraph">
                  <wp:posOffset>4368800</wp:posOffset>
                </wp:positionV>
                <wp:extent cx="2336800" cy="609600"/>
                <wp:effectExtent l="0" t="0" r="12700" b="1270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6A704" w14:textId="77777777" w:rsidR="00B061D9" w:rsidRDefault="00B061D9" w:rsidP="00C53756">
                            <w:pPr>
                              <w:ind w:left="420"/>
                            </w:pPr>
                            <w:r>
                              <w:t>Tasks are addressed by models</w:t>
                            </w:r>
                          </w:p>
                          <w:p w14:paraId="4CB24674" w14:textId="77777777" w:rsidR="00B061D9" w:rsidRDefault="00B061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20D2B" id="文本框 21" o:spid="_x0000_s1043" type="#_x0000_t202" style="position:absolute;margin-left:-12pt;margin-top:344pt;width:184pt;height:4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" fillcolor="white [3201]" strokeweight=".5pt">
                <v:textbox>
                  <w:txbxContent>
                    <w:p w14:paraId="7536A704" w14:textId="77777777" w:rsidR="00B061D9" w:rsidRDefault="00B061D9" w:rsidP="00C53756">
                      <w:pPr>
                        <w:ind w:left="420"/>
                      </w:pPr>
                      <w:r>
                        <w:t>Tasks are addressed by models</w:t>
                      </w:r>
                    </w:p>
                    <w:p w14:paraId="4CB24674" w14:textId="77777777" w:rsidR="00B061D9" w:rsidRDefault="00B061D9"/>
                  </w:txbxContent>
                </v:textbox>
              </v:shape>
            </w:pict>
          </mc:Fallback>
        </mc:AlternateContent>
      </w:r>
      <w:r w:rsidRPr="006C7F93">
        <w:rPr>
          <w:rFonts w:asciiTheme="minorHAnsi" w:hAnsiTheme="minorHAnsi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6D6DD1" wp14:editId="2E1AADD7">
                <wp:simplePos x="0" y="0"/>
                <wp:positionH relativeFrom="column">
                  <wp:posOffset>3098800</wp:posOffset>
                </wp:positionH>
                <wp:positionV relativeFrom="paragraph">
                  <wp:posOffset>2654300</wp:posOffset>
                </wp:positionV>
                <wp:extent cx="863600" cy="1993900"/>
                <wp:effectExtent l="12700" t="12700" r="38100" b="25400"/>
                <wp:wrapNone/>
                <wp:docPr id="20" name="直线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19939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F0D0C1" id="直线箭头连接符 20" o:spid="_x0000_s1026" type="#_x0000_t32" style="position:absolute;left:0;text-align:left;margin-left:244pt;margin-top:209pt;width:68pt;height:15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" strokecolor="#00b0f0" strokeweight="1.5pt">
                <v:stroke endarrow="block" joinstyle="miter"/>
              </v:shape>
            </w:pict>
          </mc:Fallback>
        </mc:AlternateContent>
      </w:r>
      <w:r w:rsidRPr="006C7F93">
        <w:rPr>
          <w:rFonts w:asciiTheme="minorHAnsi" w:hAnsiTheme="minorHAnsi" w:cstheme="minorHAnsi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8BCC73" wp14:editId="1E2F2C39">
                <wp:simplePos x="0" y="0"/>
                <wp:positionH relativeFrom="column">
                  <wp:posOffset>381000</wp:posOffset>
                </wp:positionH>
                <wp:positionV relativeFrom="paragraph">
                  <wp:posOffset>914400</wp:posOffset>
                </wp:positionV>
                <wp:extent cx="2057400" cy="3365500"/>
                <wp:effectExtent l="25400" t="12700" r="12700" b="25400"/>
                <wp:wrapNone/>
                <wp:docPr id="19" name="直线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3365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912DB" id="直线箭头连接符 19" o:spid="_x0000_s1026" type="#_x0000_t32" style="position:absolute;left:0;text-align:left;margin-left:30pt;margin-top:1in;width:162pt;height:26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" strokecolor="red" strokeweight="1.5pt">
                <v:stroke endarrow="block" joinstyle="miter"/>
              </v:shape>
            </w:pict>
          </mc:Fallback>
        </mc:AlternateContent>
      </w:r>
      <w:r w:rsidR="00AA60A6"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12C05563" wp14:editId="77985FCC">
            <wp:extent cx="5485649" cy="3886200"/>
            <wp:effectExtent l="0" t="0" r="1270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06-13 下午6.11.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790" cy="38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B3DF" w14:textId="77777777" w:rsidR="00C53756" w:rsidRPr="006C7F93" w:rsidRDefault="00C53756" w:rsidP="00C53756">
      <w:pPr>
        <w:rPr>
          <w:rFonts w:asciiTheme="minorHAnsi" w:hAnsiTheme="minorHAnsi" w:cstheme="minorHAnsi"/>
          <w:sz w:val="30"/>
          <w:szCs w:val="30"/>
        </w:rPr>
      </w:pPr>
    </w:p>
    <w:p w14:paraId="3A7B23D7" w14:textId="77777777" w:rsidR="00C53756" w:rsidRPr="006C7F93" w:rsidRDefault="00C53756" w:rsidP="00C53756">
      <w:pPr>
        <w:rPr>
          <w:rFonts w:asciiTheme="minorHAnsi" w:hAnsiTheme="minorHAnsi" w:cstheme="minorHAnsi"/>
          <w:sz w:val="30"/>
          <w:szCs w:val="30"/>
        </w:rPr>
      </w:pPr>
    </w:p>
    <w:p w14:paraId="211AC0EE" w14:textId="77777777" w:rsidR="006C7F93" w:rsidRPr="006C7F93" w:rsidRDefault="006C7F93" w:rsidP="00C53756">
      <w:pPr>
        <w:rPr>
          <w:rFonts w:asciiTheme="minorHAnsi" w:hAnsiTheme="minorHAnsi" w:cstheme="minorHAnsi"/>
          <w:sz w:val="30"/>
          <w:szCs w:val="30"/>
        </w:rPr>
      </w:pPr>
    </w:p>
    <w:p w14:paraId="1A682B6D" w14:textId="77777777" w:rsidR="006C7F93" w:rsidRPr="006C7F93" w:rsidRDefault="006C7F93" w:rsidP="00C53756">
      <w:pPr>
        <w:rPr>
          <w:rFonts w:asciiTheme="minorHAnsi" w:hAnsiTheme="minorHAnsi" w:cstheme="minorHAnsi"/>
          <w:sz w:val="30"/>
          <w:szCs w:val="30"/>
        </w:rPr>
      </w:pPr>
    </w:p>
    <w:p w14:paraId="2956BA95" w14:textId="77777777" w:rsidR="006C7F93" w:rsidRPr="006C7F93" w:rsidRDefault="006C7F93" w:rsidP="00C53756">
      <w:pPr>
        <w:rPr>
          <w:rFonts w:asciiTheme="minorHAnsi" w:hAnsiTheme="minorHAnsi" w:cstheme="minorHAnsi"/>
          <w:sz w:val="30"/>
          <w:szCs w:val="30"/>
        </w:rPr>
      </w:pPr>
    </w:p>
    <w:p w14:paraId="7F40B2A1" w14:textId="77777777" w:rsidR="00C53756" w:rsidRPr="006C7F93" w:rsidRDefault="00C53756" w:rsidP="00C53756">
      <w:pPr>
        <w:rPr>
          <w:rFonts w:asciiTheme="minorHAnsi" w:hAnsiTheme="minorHAnsi" w:cstheme="minorHAnsi"/>
          <w:sz w:val="30"/>
          <w:szCs w:val="30"/>
        </w:rPr>
      </w:pPr>
    </w:p>
    <w:p w14:paraId="7011B5C8" w14:textId="77777777" w:rsidR="00C53756" w:rsidRPr="006C7F93" w:rsidRDefault="00C53756" w:rsidP="00C53756">
      <w:pPr>
        <w:rPr>
          <w:rFonts w:asciiTheme="minorHAnsi" w:hAnsiTheme="minorHAnsi" w:cstheme="minorHAnsi"/>
          <w:sz w:val="30"/>
          <w:szCs w:val="30"/>
        </w:rPr>
      </w:pPr>
    </w:p>
    <w:p w14:paraId="7277BE0D" w14:textId="77777777" w:rsidR="00C53756" w:rsidRPr="006C7F93" w:rsidRDefault="00C53756" w:rsidP="00C53756">
      <w:pPr>
        <w:rPr>
          <w:rFonts w:asciiTheme="minorHAnsi" w:hAnsiTheme="minorHAnsi" w:cstheme="minorHAnsi"/>
          <w:sz w:val="30"/>
          <w:szCs w:val="30"/>
        </w:rPr>
      </w:pPr>
    </w:p>
    <w:p w14:paraId="76C2F76C" w14:textId="77777777" w:rsidR="00C53756" w:rsidRPr="006C7F93" w:rsidRDefault="00C53756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Some terminology:</w:t>
      </w:r>
    </w:p>
    <w:p w14:paraId="309AF06F" w14:textId="77777777" w:rsidR="00196A32" w:rsidRPr="006C7F93" w:rsidRDefault="00196A32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6C7F93">
        <w:rPr>
          <w:rFonts w:cstheme="minorHAnsi"/>
        </w:rPr>
        <w:t>ML is concerned with using the right features to build the right models that achieve the right tasks</w:t>
      </w:r>
    </w:p>
    <w:p w14:paraId="43069217" w14:textId="77777777" w:rsidR="00196A32" w:rsidRPr="006C7F93" w:rsidRDefault="00196A32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6C7F93">
        <w:rPr>
          <w:rFonts w:cstheme="minorHAnsi"/>
        </w:rPr>
        <w:t>Models lend the ML field diversity, but tasks and features give it unity</w:t>
      </w:r>
    </w:p>
    <w:p w14:paraId="6E1F45EF" w14:textId="77777777" w:rsidR="00196A32" w:rsidRPr="006C7F93" w:rsidRDefault="00196A32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6C7F93">
        <w:rPr>
          <w:rFonts w:cstheme="minorHAnsi"/>
        </w:rPr>
        <w:t xml:space="preserve">Does the algorithm require </w:t>
      </w:r>
      <w:r w:rsidRPr="006C7F93">
        <w:rPr>
          <w:rFonts w:cstheme="minorHAnsi"/>
          <w:i/>
          <w:iCs/>
          <w:color w:val="FF0000"/>
          <w:u w:val="single"/>
        </w:rPr>
        <w:t>all training data to be present before the start of learning</w:t>
      </w:r>
      <w:r w:rsidRPr="006C7F93">
        <w:rPr>
          <w:rFonts w:cstheme="minorHAnsi"/>
        </w:rPr>
        <w:t xml:space="preserve">?   </w:t>
      </w:r>
    </w:p>
    <w:p w14:paraId="40CAC9E6" w14:textId="77777777" w:rsidR="00196A32" w:rsidRPr="006C7F93" w:rsidRDefault="00196A32" w:rsidP="00196A32">
      <w:pPr>
        <w:pStyle w:val="afb"/>
        <w:ind w:left="1140" w:firstLineChars="0" w:firstLine="0"/>
        <w:rPr>
          <w:rFonts w:cstheme="minorHAnsi"/>
        </w:rPr>
      </w:pPr>
      <w:r w:rsidRPr="006C7F93">
        <w:rPr>
          <w:rFonts w:cstheme="minorHAnsi"/>
          <w:b/>
          <w:bCs/>
          <w:color w:val="FF0000"/>
        </w:rPr>
        <w:t xml:space="preserve">Yes </w:t>
      </w:r>
      <w:r w:rsidRPr="006C7F93">
        <w:rPr>
          <w:rFonts w:cstheme="minorHAnsi"/>
        </w:rPr>
        <w:t xml:space="preserve">-&gt; </w:t>
      </w:r>
      <w:r w:rsidRPr="006C7F93">
        <w:rPr>
          <w:rFonts w:cstheme="minorHAnsi"/>
          <w:b/>
          <w:bCs/>
          <w:highlight w:val="yellow"/>
        </w:rPr>
        <w:t xml:space="preserve">batch learning </w:t>
      </w:r>
      <w:r w:rsidRPr="006C7F93">
        <w:rPr>
          <w:rFonts w:cstheme="minorHAnsi"/>
          <w:b/>
          <w:bCs/>
          <w:highlight w:val="yellow"/>
        </w:rPr>
        <w:t>批量学习</w:t>
      </w:r>
      <w:r w:rsidRPr="006C7F93">
        <w:rPr>
          <w:rFonts w:cstheme="minorHAnsi"/>
        </w:rPr>
        <w:t>（一次性批量输入给学习算法）</w:t>
      </w:r>
    </w:p>
    <w:p w14:paraId="3EB061EF" w14:textId="77777777" w:rsidR="00196A32" w:rsidRPr="006C7F93" w:rsidRDefault="00196A32" w:rsidP="00196A32">
      <w:pPr>
        <w:pStyle w:val="afb"/>
        <w:ind w:left="1140" w:firstLineChars="0" w:firstLine="0"/>
        <w:rPr>
          <w:rFonts w:cstheme="minorHAnsi"/>
        </w:rPr>
      </w:pPr>
      <w:r w:rsidRPr="006C7F93">
        <w:rPr>
          <w:rFonts w:cstheme="minorHAnsi"/>
          <w:b/>
          <w:bCs/>
          <w:color w:val="FF0000"/>
        </w:rPr>
        <w:t>No</w:t>
      </w:r>
      <w:r w:rsidRPr="006C7F93">
        <w:rPr>
          <w:rFonts w:cstheme="minorHAnsi"/>
        </w:rPr>
        <w:t>-&gt;</w:t>
      </w:r>
      <w:r w:rsidRPr="006C7F93">
        <w:rPr>
          <w:rFonts w:cstheme="minorHAnsi"/>
          <w:b/>
          <w:bCs/>
        </w:rPr>
        <w:t xml:space="preserve"> </w:t>
      </w:r>
      <w:r w:rsidRPr="006C7F93">
        <w:rPr>
          <w:rFonts w:cstheme="minorHAnsi"/>
          <w:b/>
          <w:bCs/>
          <w:highlight w:val="yellow"/>
        </w:rPr>
        <w:t xml:space="preserve">online learning </w:t>
      </w:r>
      <w:r w:rsidRPr="006C7F93">
        <w:rPr>
          <w:rFonts w:cstheme="minorHAnsi"/>
          <w:b/>
          <w:bCs/>
          <w:highlight w:val="yellow"/>
        </w:rPr>
        <w:t>在线学习</w:t>
      </w:r>
      <w:r w:rsidRPr="006C7F93">
        <w:rPr>
          <w:rFonts w:cstheme="minorHAnsi"/>
        </w:rPr>
        <w:t>（按照顺序，循序的学习，不断地去修改模型）</w:t>
      </w:r>
    </w:p>
    <w:p w14:paraId="0FA9DE73" w14:textId="77777777" w:rsidR="00196A32" w:rsidRPr="006C7F93" w:rsidRDefault="00196A32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6C7F93">
        <w:rPr>
          <w:rFonts w:cstheme="minorHAnsi"/>
        </w:rPr>
        <w:lastRenderedPageBreak/>
        <w:t xml:space="preserve">Model has a fixed number of parameters ----&gt; </w:t>
      </w:r>
      <w:r w:rsidRPr="006C7F93">
        <w:rPr>
          <w:rFonts w:cstheme="minorHAnsi"/>
          <w:b/>
          <w:bCs/>
          <w:highlight w:val="yellow"/>
        </w:rPr>
        <w:t>parametric</w:t>
      </w:r>
    </w:p>
    <w:p w14:paraId="02C7A657" w14:textId="77777777" w:rsidR="00196A32" w:rsidRPr="006C7F93" w:rsidRDefault="00196A32" w:rsidP="00196A32">
      <w:pPr>
        <w:pStyle w:val="afb"/>
        <w:ind w:left="1140" w:firstLineChars="0" w:firstLine="0"/>
        <w:rPr>
          <w:rFonts w:cstheme="minorHAnsi"/>
        </w:rPr>
      </w:pPr>
      <w:r w:rsidRPr="006C7F93">
        <w:rPr>
          <w:rFonts w:cstheme="minorHAnsi"/>
        </w:rPr>
        <w:t xml:space="preserve">Number of parameters grows with the amount of training data </w:t>
      </w:r>
      <w:r w:rsidR="002271FD" w:rsidRPr="006C7F93">
        <w:rPr>
          <w:rFonts w:cstheme="minorHAnsi"/>
        </w:rPr>
        <w:t xml:space="preserve">----&gt; </w:t>
      </w:r>
      <w:r w:rsidR="002271FD" w:rsidRPr="006C7F93">
        <w:rPr>
          <w:rFonts w:cstheme="minorHAnsi"/>
          <w:b/>
          <w:bCs/>
          <w:highlight w:val="yellow"/>
        </w:rPr>
        <w:t>non-parametric</w:t>
      </w:r>
    </w:p>
    <w:p w14:paraId="404512CD" w14:textId="77777777" w:rsidR="00196A32" w:rsidRPr="006C7F93" w:rsidRDefault="00196A32" w:rsidP="00196A32">
      <w:pPr>
        <w:rPr>
          <w:rFonts w:asciiTheme="minorHAnsi" w:hAnsiTheme="minorHAnsi" w:cstheme="minorHAnsi"/>
          <w:sz w:val="30"/>
          <w:szCs w:val="30"/>
        </w:rPr>
      </w:pPr>
    </w:p>
    <w:p w14:paraId="34EF08FC" w14:textId="77777777" w:rsidR="002E374E" w:rsidRPr="006C7F93" w:rsidRDefault="002E374E" w:rsidP="00196A32">
      <w:pPr>
        <w:rPr>
          <w:rFonts w:asciiTheme="minorHAnsi" w:hAnsiTheme="minorHAnsi" w:cstheme="minorHAnsi"/>
          <w:sz w:val="30"/>
          <w:szCs w:val="30"/>
        </w:rPr>
      </w:pPr>
    </w:p>
    <w:p w14:paraId="5138731A" w14:textId="77777777" w:rsidR="002E374E" w:rsidRPr="006C7F93" w:rsidRDefault="002E374E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The philosophical problem</w:t>
      </w:r>
    </w:p>
    <w:p w14:paraId="7DA49830" w14:textId="77777777" w:rsidR="002E374E" w:rsidRPr="006C7F93" w:rsidRDefault="002E374E" w:rsidP="00E17FF8">
      <w:pPr>
        <w:pStyle w:val="afb"/>
        <w:numPr>
          <w:ilvl w:val="1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Deduction</w:t>
      </w:r>
      <w:r w:rsidR="00780257" w:rsidRPr="006C7F93">
        <w:rPr>
          <w:rFonts w:cstheme="minorHAnsi"/>
          <w:b/>
          <w:bCs/>
        </w:rPr>
        <w:t>推论</w:t>
      </w:r>
      <w:r w:rsidRPr="006C7F93">
        <w:rPr>
          <w:rFonts w:cstheme="minorHAnsi"/>
          <w:b/>
          <w:bCs/>
        </w:rPr>
        <w:t xml:space="preserve">: </w:t>
      </w:r>
      <w:r w:rsidRPr="006C7F93">
        <w:rPr>
          <w:rFonts w:cstheme="minorHAnsi"/>
        </w:rPr>
        <w:t>derive specific consequences from general theories</w:t>
      </w:r>
    </w:p>
    <w:p w14:paraId="2E6F7149" w14:textId="77777777" w:rsidR="002E374E" w:rsidRPr="006C7F93" w:rsidRDefault="002E374E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6C7F93">
        <w:rPr>
          <w:rFonts w:cstheme="minorHAnsi"/>
          <w:b/>
          <w:bCs/>
        </w:rPr>
        <w:t>Induction</w:t>
      </w:r>
      <w:r w:rsidR="00780257" w:rsidRPr="006C7F93">
        <w:rPr>
          <w:rFonts w:cstheme="minorHAnsi"/>
          <w:b/>
          <w:bCs/>
        </w:rPr>
        <w:t>归纳</w:t>
      </w:r>
      <w:r w:rsidRPr="006C7F93">
        <w:rPr>
          <w:rFonts w:cstheme="minorHAnsi"/>
          <w:b/>
          <w:bCs/>
        </w:rPr>
        <w:t xml:space="preserve">: </w:t>
      </w:r>
      <w:r w:rsidRPr="006C7F93">
        <w:rPr>
          <w:rFonts w:cstheme="minorHAnsi"/>
        </w:rPr>
        <w:t>derive general theories from specific observations</w:t>
      </w:r>
    </w:p>
    <w:p w14:paraId="0459BD23" w14:textId="77777777" w:rsidR="00C53756" w:rsidRPr="006C7F93" w:rsidRDefault="002E374E" w:rsidP="00C53756">
      <w:pPr>
        <w:rPr>
          <w:rFonts w:asciiTheme="minorHAnsi" w:hAnsiTheme="minorHAnsi" w:cstheme="minorHAnsi"/>
          <w:sz w:val="30"/>
          <w:szCs w:val="30"/>
          <w:u w:val="single"/>
        </w:rPr>
      </w:pPr>
      <w:r w:rsidRPr="006C7F93">
        <w:rPr>
          <w:rFonts w:asciiTheme="minorHAnsi" w:hAnsiTheme="minorHAnsi" w:cstheme="minorHAnsi"/>
          <w:color w:val="FF0000"/>
          <w:sz w:val="30"/>
          <w:szCs w:val="30"/>
        </w:rPr>
        <w:t>Deduction</w:t>
      </w:r>
      <w:r w:rsidRPr="006C7F93">
        <w:rPr>
          <w:rFonts w:asciiTheme="minorHAnsi" w:hAnsiTheme="minorHAnsi" w:cstheme="minorHAnsi"/>
          <w:sz w:val="30"/>
          <w:szCs w:val="30"/>
        </w:rPr>
        <w:t xml:space="preserve"> is </w:t>
      </w:r>
      <w:r w:rsidRPr="006C7F93">
        <w:rPr>
          <w:rFonts w:asciiTheme="minorHAnsi" w:hAnsiTheme="minorHAnsi" w:cstheme="minorHAnsi"/>
          <w:sz w:val="30"/>
          <w:szCs w:val="30"/>
          <w:u w:val="single"/>
        </w:rPr>
        <w:t>well-founded (mathematical logic)</w:t>
      </w:r>
    </w:p>
    <w:p w14:paraId="01B9A35D" w14:textId="77777777" w:rsidR="002E374E" w:rsidRPr="006C7F93" w:rsidRDefault="002E374E" w:rsidP="00C53756">
      <w:pPr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color w:val="FF0000"/>
          <w:sz w:val="30"/>
          <w:szCs w:val="30"/>
        </w:rPr>
        <w:t>Induction</w:t>
      </w:r>
      <w:r w:rsidRPr="006C7F93">
        <w:rPr>
          <w:rFonts w:asciiTheme="minorHAnsi" w:hAnsiTheme="minorHAnsi" w:cstheme="minorHAnsi"/>
          <w:sz w:val="30"/>
          <w:szCs w:val="30"/>
        </w:rPr>
        <w:t xml:space="preserve"> is </w:t>
      </w:r>
      <w:r w:rsidRPr="006C7F93">
        <w:rPr>
          <w:rFonts w:asciiTheme="minorHAnsi" w:hAnsiTheme="minorHAnsi" w:cstheme="minorHAnsi"/>
          <w:sz w:val="30"/>
          <w:szCs w:val="30"/>
          <w:u w:val="single"/>
        </w:rPr>
        <w:t>problematic</w:t>
      </w:r>
      <w:r w:rsidRPr="006C7F93">
        <w:rPr>
          <w:rFonts w:asciiTheme="minorHAnsi" w:hAnsiTheme="minorHAnsi" w:cstheme="minorHAnsi"/>
          <w:sz w:val="30"/>
          <w:szCs w:val="30"/>
        </w:rPr>
        <w:t xml:space="preserve"> – induction is useful since it often seems to work – an inductive argument</w:t>
      </w:r>
    </w:p>
    <w:p w14:paraId="49BCCA60" w14:textId="77777777" w:rsidR="00780257" w:rsidRDefault="00780257" w:rsidP="00C53756">
      <w:pPr>
        <w:rPr>
          <w:rFonts w:asciiTheme="minorHAnsi" w:hAnsiTheme="minorHAnsi" w:cstheme="minorHAnsi"/>
          <w:sz w:val="30"/>
          <w:szCs w:val="30"/>
        </w:rPr>
      </w:pPr>
    </w:p>
    <w:p w14:paraId="6AACA96E" w14:textId="77777777" w:rsidR="006C7F93" w:rsidRPr="006C7F93" w:rsidRDefault="006C7F93" w:rsidP="00C53756">
      <w:pPr>
        <w:rPr>
          <w:rFonts w:asciiTheme="minorHAnsi" w:hAnsiTheme="minorHAnsi" w:cstheme="minorHAnsi"/>
          <w:sz w:val="30"/>
          <w:szCs w:val="30"/>
        </w:rPr>
      </w:pPr>
    </w:p>
    <w:p w14:paraId="7CECC8A9" w14:textId="77777777" w:rsidR="00780257" w:rsidRPr="006C7F93" w:rsidRDefault="00780257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Generalisation – the key objective of ML (generalising from the sample of data in our training set)</w:t>
      </w:r>
    </w:p>
    <w:p w14:paraId="22DAE439" w14:textId="77777777" w:rsidR="00780257" w:rsidRPr="006C7F93" w:rsidRDefault="00780257" w:rsidP="00780257">
      <w:pPr>
        <w:pStyle w:val="afb"/>
        <w:ind w:left="420" w:firstLineChars="0" w:firstLine="0"/>
        <w:rPr>
          <w:rFonts w:cstheme="minorHAnsi"/>
          <w:b/>
          <w:bCs/>
        </w:rPr>
      </w:pPr>
      <w:r w:rsidRPr="006C7F93">
        <w:rPr>
          <w:rFonts w:cstheme="minorHAnsi"/>
          <w:noProof/>
        </w:rPr>
        <w:drawing>
          <wp:anchor distT="0" distB="0" distL="114300" distR="114300" simplePos="0" relativeHeight="251669504" behindDoc="0" locked="0" layoutInCell="1" allowOverlap="1" wp14:anchorId="2BA01517" wp14:editId="3755D020">
            <wp:simplePos x="0" y="0"/>
            <wp:positionH relativeFrom="column">
              <wp:posOffset>285750</wp:posOffset>
            </wp:positionH>
            <wp:positionV relativeFrom="paragraph">
              <wp:posOffset>321945</wp:posOffset>
            </wp:positionV>
            <wp:extent cx="5445760" cy="2044700"/>
            <wp:effectExtent l="0" t="0" r="2540" b="0"/>
            <wp:wrapSquare wrapText="bothSides"/>
            <wp:docPr id="25" name="图片 25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06-13 下午9.15.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4B3A6" w14:textId="059A5E91" w:rsidR="006C7F93" w:rsidRDefault="006C7F93" w:rsidP="00C53756">
      <w:pPr>
        <w:rPr>
          <w:rFonts w:asciiTheme="minorHAnsi" w:hAnsiTheme="minorHAnsi" w:cstheme="minorHAnsi"/>
          <w:sz w:val="30"/>
          <w:szCs w:val="30"/>
        </w:rPr>
      </w:pPr>
    </w:p>
    <w:p w14:paraId="0E2AA1CB" w14:textId="77777777" w:rsidR="007B22B1" w:rsidRPr="006C7F93" w:rsidRDefault="007B22B1" w:rsidP="00C53756">
      <w:pPr>
        <w:rPr>
          <w:rFonts w:asciiTheme="minorHAnsi" w:hAnsiTheme="minorHAnsi" w:cstheme="minorHAnsi"/>
          <w:sz w:val="30"/>
          <w:szCs w:val="30"/>
        </w:rPr>
      </w:pPr>
    </w:p>
    <w:p w14:paraId="303CB7DB" w14:textId="77777777" w:rsidR="003B0BD8" w:rsidRPr="006C7F93" w:rsidRDefault="003B0BD8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 xml:space="preserve">Cross Validation </w:t>
      </w:r>
      <w:r w:rsidRPr="006C7F93">
        <w:rPr>
          <w:rFonts w:cstheme="minorHAnsi"/>
          <w:b/>
          <w:bCs/>
        </w:rPr>
        <w:t>交叉验证</w:t>
      </w:r>
    </w:p>
    <w:p w14:paraId="24660A27" w14:textId="77777777" w:rsidR="003B0BD8" w:rsidRPr="006C7F93" w:rsidRDefault="003B0BD8" w:rsidP="00E17FF8">
      <w:pPr>
        <w:pStyle w:val="afb"/>
        <w:numPr>
          <w:ilvl w:val="0"/>
          <w:numId w:val="19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什么是</w:t>
      </w:r>
      <w:r w:rsidRPr="006C7F93">
        <w:rPr>
          <w:rFonts w:cstheme="minorHAnsi"/>
          <w:b/>
          <w:bCs/>
        </w:rPr>
        <w:t xml:space="preserve">CV </w:t>
      </w:r>
      <w:r w:rsidRPr="006C7F93">
        <w:rPr>
          <w:rFonts w:cstheme="minorHAnsi"/>
          <w:b/>
          <w:bCs/>
        </w:rPr>
        <w:t>？</w:t>
      </w:r>
    </w:p>
    <w:p w14:paraId="79A0397B" w14:textId="77777777" w:rsidR="003B0BD8" w:rsidRPr="006C7F93" w:rsidRDefault="003B0BD8" w:rsidP="003B0BD8">
      <w:pPr>
        <w:pStyle w:val="afb"/>
        <w:ind w:left="1140" w:firstLineChars="0" w:firstLine="0"/>
        <w:rPr>
          <w:rFonts w:cstheme="minorHAnsi"/>
        </w:rPr>
      </w:pPr>
      <w:r w:rsidRPr="006C7F93">
        <w:rPr>
          <w:rFonts w:cstheme="minorHAnsi"/>
        </w:rPr>
        <w:t>Cross validation</w:t>
      </w:r>
      <w:r w:rsidRPr="006C7F93">
        <w:rPr>
          <w:rFonts w:cstheme="minorHAnsi"/>
        </w:rPr>
        <w:t>是评估模型性能的重要方法，主要用在多个模型中（不同种类模型或同一种类不同参数组合）挑选出当前问题场景下表现最优的模型</w:t>
      </w:r>
      <w:r w:rsidRPr="006C7F93">
        <w:rPr>
          <w:rFonts w:cstheme="minorHAnsi"/>
        </w:rPr>
        <w:t xml:space="preserve"> </w:t>
      </w:r>
      <w:r w:rsidRPr="006C7F93">
        <w:rPr>
          <w:rFonts w:cstheme="minorHAnsi"/>
        </w:rPr>
        <w:t>（</w:t>
      </w:r>
      <w:r w:rsidRPr="006C7F93">
        <w:rPr>
          <w:rFonts w:cstheme="minorHAnsi"/>
        </w:rPr>
        <w:t>model selection</w:t>
      </w:r>
      <w:r w:rsidRPr="006C7F93">
        <w:rPr>
          <w:rFonts w:cstheme="minorHAnsi"/>
        </w:rPr>
        <w:t>）</w:t>
      </w:r>
    </w:p>
    <w:p w14:paraId="12CA102F" w14:textId="77777777" w:rsidR="003B0BD8" w:rsidRPr="006C7F93" w:rsidRDefault="003B0BD8" w:rsidP="00E17FF8">
      <w:pPr>
        <w:pStyle w:val="afb"/>
        <w:numPr>
          <w:ilvl w:val="0"/>
          <w:numId w:val="19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lastRenderedPageBreak/>
        <w:t>CV</w:t>
      </w:r>
      <w:r w:rsidRPr="006C7F93">
        <w:rPr>
          <w:rFonts w:cstheme="minorHAnsi"/>
          <w:b/>
          <w:bCs/>
        </w:rPr>
        <w:t>主要分为以下两类</w:t>
      </w:r>
    </w:p>
    <w:p w14:paraId="6CDB8F26" w14:textId="77777777" w:rsidR="003B0BD8" w:rsidRPr="006C7F93" w:rsidRDefault="003B0BD8" w:rsidP="003B0BD8">
      <w:pPr>
        <w:ind w:left="720"/>
        <w:rPr>
          <w:rFonts w:asciiTheme="minorHAnsi" w:hAnsiTheme="minorHAnsi" w:cstheme="minorHAnsi"/>
          <w:sz w:val="30"/>
          <w:szCs w:val="30"/>
        </w:rPr>
      </w:pPr>
      <w:r w:rsidRPr="006C7F93">
        <w:rPr>
          <w:rFonts w:asciiTheme="minorHAnsi" w:hAnsiTheme="minorHAnsi" w:cstheme="minorHAnsi"/>
          <w:noProof/>
          <w:sz w:val="30"/>
          <w:szCs w:val="30"/>
        </w:rPr>
        <w:drawing>
          <wp:inline distT="0" distB="0" distL="0" distR="0" wp14:anchorId="721E1B03" wp14:editId="07FF358F">
            <wp:extent cx="3217334" cy="6972758"/>
            <wp:effectExtent l="0" t="0" r="0" b="0"/>
            <wp:docPr id="27" name="图片 27" descr="/var/folders/3j/nf438zcs6ng1m0sfv6ts4k740000gn/T/com.microsoft.Word/Content.MSO/68FC29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3j/nf438zcs6ng1m0sfv6ts4k740000gn/T/com.microsoft.Word/Content.MSO/68FC29AF.t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11" cy="699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87DC" w14:textId="77777777" w:rsidR="003B0BD8" w:rsidRPr="006C7F93" w:rsidRDefault="003B0BD8" w:rsidP="00E17FF8">
      <w:pPr>
        <w:pStyle w:val="afb"/>
        <w:numPr>
          <w:ilvl w:val="0"/>
          <w:numId w:val="19"/>
        </w:numPr>
        <w:ind w:firstLineChars="0"/>
        <w:rPr>
          <w:rFonts w:cstheme="minorHAnsi"/>
          <w:b/>
          <w:bCs/>
        </w:rPr>
      </w:pPr>
      <w:r w:rsidRPr="006C7F93">
        <w:rPr>
          <w:rFonts w:cstheme="minorHAnsi"/>
          <w:b/>
          <w:bCs/>
        </w:rPr>
        <w:t>为什么需要</w:t>
      </w:r>
      <w:r w:rsidRPr="006C7F93">
        <w:rPr>
          <w:rFonts w:cstheme="minorHAnsi"/>
          <w:b/>
          <w:bCs/>
        </w:rPr>
        <w:t>CV</w:t>
      </w:r>
    </w:p>
    <w:p w14:paraId="74DBE1DA" w14:textId="77777777" w:rsidR="003B0BD8" w:rsidRPr="006C7F93" w:rsidRDefault="003B0BD8" w:rsidP="003B0BD8">
      <w:pPr>
        <w:pStyle w:val="aff"/>
        <w:ind w:left="720"/>
        <w:rPr>
          <w:rFonts w:asciiTheme="minorEastAsia" w:eastAsiaTheme="minorEastAsia" w:hAnsiTheme="minorEastAsia" w:cstheme="minorHAnsi"/>
        </w:rPr>
      </w:pPr>
      <w:r w:rsidRPr="006C7F93">
        <w:rPr>
          <w:rFonts w:asciiTheme="minorEastAsia" w:eastAsiaTheme="minorEastAsia" w:hAnsiTheme="minorEastAsia" w:cstheme="minorHAnsi"/>
        </w:rPr>
        <w:t>在训练集（train set）上训练得到的模型表现良好，但在测试集（test set）的预测结果不尽如人意，这就说明模型可能出现了过拟合（overfitting），bias低而variance高，在未知数据上的泛化能力差。</w:t>
      </w:r>
    </w:p>
    <w:p w14:paraId="32746DB8" w14:textId="77777777" w:rsidR="003B0BD8" w:rsidRPr="006C7F93" w:rsidRDefault="003B0BD8" w:rsidP="003B0BD8">
      <w:pPr>
        <w:pStyle w:val="aff"/>
        <w:ind w:left="720"/>
        <w:rPr>
          <w:rFonts w:asciiTheme="minorEastAsia" w:eastAsiaTheme="minorEastAsia" w:hAnsiTheme="minorEastAsia" w:cstheme="minorHAnsi"/>
        </w:rPr>
      </w:pPr>
      <w:r w:rsidRPr="006C7F93">
        <w:rPr>
          <w:rFonts w:asciiTheme="minorEastAsia" w:eastAsiaTheme="minorEastAsia" w:hAnsiTheme="minorEastAsia" w:cstheme="minorHAnsi"/>
        </w:rPr>
        <w:t>一个改进方案是，在训练集的基础上进一步划分出新的训练集和验证集（validate set），在新训练集训练模型，在验证集测试模型，不断调整初始</w:t>
      </w:r>
      <w:r w:rsidRPr="006C7F93">
        <w:rPr>
          <w:rFonts w:asciiTheme="minorEastAsia" w:eastAsiaTheme="minorEastAsia" w:hAnsiTheme="minorEastAsia" w:cstheme="minorHAnsi"/>
        </w:rPr>
        <w:lastRenderedPageBreak/>
        <w:t>模型（超参数等），使得训练得到的模型在验证集上的表现最好，最后放到测试集上得到这个最优模型的评估结果。</w:t>
      </w:r>
    </w:p>
    <w:p w14:paraId="37A1F9B2" w14:textId="77777777" w:rsidR="003B0BD8" w:rsidRPr="006C7F93" w:rsidRDefault="003B0BD8" w:rsidP="003B0BD8">
      <w:pPr>
        <w:pStyle w:val="aff"/>
        <w:ind w:left="720"/>
        <w:rPr>
          <w:rFonts w:asciiTheme="minorEastAsia" w:eastAsiaTheme="minorEastAsia" w:hAnsiTheme="minorEastAsia" w:cstheme="minorHAnsi"/>
        </w:rPr>
      </w:pPr>
      <w:r w:rsidRPr="006C7F93">
        <w:rPr>
          <w:rFonts w:asciiTheme="minorEastAsia" w:eastAsiaTheme="minorEastAsia" w:hAnsiTheme="minorEastAsia" w:cstheme="minorHAnsi"/>
        </w:rPr>
        <w:t>这个方案的问题在于模型的表现依赖于验证集的划分，可能使某些特殊样本被划入验证集，导致模型的表现出现异常（偏好或偏差）。而且训练集划了一部分给验证集后，训练模型能得到的数据就变少了，也会影响训练效果。因为通常来说，训练数据越多，越能反映出数据的真实分布，模型训练的效果就越好，越可能得到无偏估计。</w:t>
      </w:r>
    </w:p>
    <w:p w14:paraId="5BF4F0F0" w14:textId="77777777" w:rsidR="003B0BD8" w:rsidRPr="006C7F93" w:rsidRDefault="003B0BD8" w:rsidP="003B0BD8">
      <w:pPr>
        <w:pStyle w:val="aff"/>
        <w:ind w:left="720"/>
        <w:rPr>
          <w:rFonts w:asciiTheme="minorEastAsia" w:eastAsiaTheme="minorEastAsia" w:hAnsiTheme="minorEastAsia" w:cstheme="minorHAnsi"/>
        </w:rPr>
      </w:pPr>
      <w:r w:rsidRPr="006C7F93">
        <w:rPr>
          <w:rFonts w:asciiTheme="minorEastAsia" w:eastAsiaTheme="minorEastAsia" w:hAnsiTheme="minorEastAsia" w:cstheme="minorHAnsi"/>
        </w:rPr>
        <w:t>交叉验证思想应运而生，交叉验证可以充分使用所有的训练数据用于评估模型。</w:t>
      </w:r>
    </w:p>
    <w:p w14:paraId="5ECC07C5" w14:textId="77777777" w:rsidR="003B0BD8" w:rsidRDefault="003B0BD8" w:rsidP="003B0BD8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5452EF93" w14:textId="77777777" w:rsidR="004630E8" w:rsidRPr="006C7F93" w:rsidRDefault="004630E8" w:rsidP="003B0BD8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0CBDC088" w14:textId="16CBF299" w:rsidR="004630E8" w:rsidRDefault="004630E8" w:rsidP="00FE0ECE"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w:drawing>
          <wp:inline distT="0" distB="0" distL="0" distR="0" wp14:anchorId="64B65EFA" wp14:editId="43668738">
            <wp:extent cx="2812386" cy="3717758"/>
            <wp:effectExtent l="0" t="0" r="0" b="3810"/>
            <wp:docPr id="37" name="图片 37" descr="/var/folders/3j/nf438zcs6ng1m0sfv6ts4k740000gn/T/com.microsoft.Word/Content.MSO/19F95A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3j/nf438zcs6ng1m0sfv6ts4k740000gn/T/com.microsoft.Word/Content.MSO/19F95A6C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81" cy="374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68FEAFC" w14:textId="77777777" w:rsidR="004630E8" w:rsidRDefault="004630E8" w:rsidP="004630E8"/>
    <w:p w14:paraId="3A36AD9F" w14:textId="77777777" w:rsidR="00780257" w:rsidRDefault="00780257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5EAF9210" w14:textId="77777777" w:rsidR="004630E8" w:rsidRDefault="004630E8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10835FD5" w14:textId="77777777" w:rsidR="004630E8" w:rsidRDefault="004630E8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1B003710" w14:textId="03A5E444" w:rsidR="004630E8" w:rsidRDefault="0000723F" w:rsidP="004630E8">
      <w:r>
        <w:rPr>
          <w:rFonts w:asciiTheme="minorHAnsi" w:hAnsiTheme="minorHAnsi" w:cstheme="minorHAnsi"/>
          <w:noProof/>
          <w:sz w:val="30"/>
          <w:szCs w:val="30"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11A0DF6" wp14:editId="0D5DA531">
                <wp:simplePos x="0" y="0"/>
                <wp:positionH relativeFrom="column">
                  <wp:posOffset>5216190</wp:posOffset>
                </wp:positionH>
                <wp:positionV relativeFrom="paragraph">
                  <wp:posOffset>3775050</wp:posOffset>
                </wp:positionV>
                <wp:extent cx="63720" cy="66960"/>
                <wp:effectExtent l="38100" t="38100" r="38100" b="47625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3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10ED9" id="墨迹 548" o:spid="_x0000_s1026" type="#_x0000_t75" style="position:absolute;left:0;text-align:left;margin-left:410.1pt;margin-top:296.65pt;width:6.2pt;height:6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">
                <v:imagedata r:id="rId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B807953" wp14:editId="1655DF21">
                <wp:simplePos x="0" y="0"/>
                <wp:positionH relativeFrom="column">
                  <wp:posOffset>5210070</wp:posOffset>
                </wp:positionH>
                <wp:positionV relativeFrom="paragraph">
                  <wp:posOffset>3924090</wp:posOffset>
                </wp:positionV>
                <wp:extent cx="82800" cy="73080"/>
                <wp:effectExtent l="38100" t="38100" r="31750" b="41275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82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85720" id="墨迹 547" o:spid="_x0000_s1026" type="#_x0000_t75" style="position:absolute;left:0;text-align:left;margin-left:409.65pt;margin-top:308.4pt;width:7.7pt;height:6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">
                <v:imagedata r:id="rId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463341B" wp14:editId="7FA6DBD7">
                <wp:simplePos x="0" y="0"/>
                <wp:positionH relativeFrom="column">
                  <wp:posOffset>5184510</wp:posOffset>
                </wp:positionH>
                <wp:positionV relativeFrom="paragraph">
                  <wp:posOffset>3829410</wp:posOffset>
                </wp:positionV>
                <wp:extent cx="133560" cy="183600"/>
                <wp:effectExtent l="38100" t="38100" r="31750" b="32385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35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71455" id="墨迹 546" o:spid="_x0000_s1026" type="#_x0000_t75" style="position:absolute;left:0;text-align:left;margin-left:407.65pt;margin-top:300.95pt;width:11.7pt;height:15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">
                <v:imagedata r:id="rId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74BC8D3" wp14:editId="252DC8AE">
                <wp:simplePos x="0" y="0"/>
                <wp:positionH relativeFrom="column">
                  <wp:posOffset>5170470</wp:posOffset>
                </wp:positionH>
                <wp:positionV relativeFrom="paragraph">
                  <wp:posOffset>3860730</wp:posOffset>
                </wp:positionV>
                <wp:extent cx="109080" cy="125640"/>
                <wp:effectExtent l="38100" t="38100" r="31115" b="40005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90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B7E6" id="墨迹 545" o:spid="_x0000_s1026" type="#_x0000_t75" style="position:absolute;left:0;text-align:left;margin-left:406.5pt;margin-top:303.4pt;width:9.85pt;height:11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">
                <v:imagedata r:id="rId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C1408D7" wp14:editId="0E3CAFC8">
                <wp:simplePos x="0" y="0"/>
                <wp:positionH relativeFrom="column">
                  <wp:posOffset>5001270</wp:posOffset>
                </wp:positionH>
                <wp:positionV relativeFrom="paragraph">
                  <wp:posOffset>3859290</wp:posOffset>
                </wp:positionV>
                <wp:extent cx="110880" cy="141480"/>
                <wp:effectExtent l="38100" t="38100" r="29210" b="36830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10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60BC" id="墨迹 544" o:spid="_x0000_s1026" type="#_x0000_t75" style="position:absolute;left:0;text-align:left;margin-left:393.2pt;margin-top:303.3pt;width:9.95pt;height:12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">
                <v:imagedata r:id="rId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BC3DB90" wp14:editId="65F7E496">
                <wp:simplePos x="0" y="0"/>
                <wp:positionH relativeFrom="column">
                  <wp:posOffset>4945110</wp:posOffset>
                </wp:positionH>
                <wp:positionV relativeFrom="paragraph">
                  <wp:posOffset>3835170</wp:posOffset>
                </wp:positionV>
                <wp:extent cx="85680" cy="168120"/>
                <wp:effectExtent l="38100" t="38100" r="3810" b="35560"/>
                <wp:wrapNone/>
                <wp:docPr id="543" name="墨迹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56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E899F" id="墨迹 543" o:spid="_x0000_s1026" type="#_x0000_t75" style="position:absolute;left:0;text-align:left;margin-left:388.8pt;margin-top:301.4pt;width:8pt;height:14.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">
                <v:imagedata r:id="rId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72C0969" wp14:editId="3DAC5E73">
                <wp:simplePos x="0" y="0"/>
                <wp:positionH relativeFrom="column">
                  <wp:posOffset>4940790</wp:posOffset>
                </wp:positionH>
                <wp:positionV relativeFrom="paragraph">
                  <wp:posOffset>3847770</wp:posOffset>
                </wp:positionV>
                <wp:extent cx="63000" cy="22680"/>
                <wp:effectExtent l="25400" t="38100" r="38735" b="41275"/>
                <wp:wrapNone/>
                <wp:docPr id="542" name="墨迹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3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CBD2" id="墨迹 542" o:spid="_x0000_s1026" type="#_x0000_t75" style="position:absolute;left:0;text-align:left;margin-left:388.45pt;margin-top:302.35pt;width:6.15pt;height:3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">
                <v:imagedata r:id="rId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A47DDCB" wp14:editId="2EF5B979">
                <wp:simplePos x="0" y="0"/>
                <wp:positionH relativeFrom="column">
                  <wp:posOffset>4825950</wp:posOffset>
                </wp:positionH>
                <wp:positionV relativeFrom="paragraph">
                  <wp:posOffset>3885930</wp:posOffset>
                </wp:positionV>
                <wp:extent cx="6840" cy="171720"/>
                <wp:effectExtent l="25400" t="38100" r="31750" b="44450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FF28" id="墨迹 541" o:spid="_x0000_s1026" type="#_x0000_t75" style="position:absolute;left:0;text-align:left;margin-left:379.4pt;margin-top:305.4pt;width:1.8pt;height:14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">
                <v:imagedata r:id="rId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8013BA8" wp14:editId="70E6148D">
                <wp:simplePos x="0" y="0"/>
                <wp:positionH relativeFrom="column">
                  <wp:posOffset>4793910</wp:posOffset>
                </wp:positionH>
                <wp:positionV relativeFrom="paragraph">
                  <wp:posOffset>3866850</wp:posOffset>
                </wp:positionV>
                <wp:extent cx="73440" cy="9720"/>
                <wp:effectExtent l="38100" t="38100" r="28575" b="41275"/>
                <wp:wrapNone/>
                <wp:docPr id="540" name="墨迹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3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1271" id="墨迹 540" o:spid="_x0000_s1026" type="#_x0000_t75" style="position:absolute;left:0;text-align:left;margin-left:376.85pt;margin-top:303.9pt;width:7pt;height:1.9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">
                <v:imagedata r:id="rId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76161AD" wp14:editId="3A0D1882">
                <wp:simplePos x="0" y="0"/>
                <wp:positionH relativeFrom="column">
                  <wp:posOffset>4765470</wp:posOffset>
                </wp:positionH>
                <wp:positionV relativeFrom="paragraph">
                  <wp:posOffset>3816090</wp:posOffset>
                </wp:positionV>
                <wp:extent cx="47880" cy="101880"/>
                <wp:effectExtent l="38100" t="38100" r="41275" b="3810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78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00F8" id="墨迹 539" o:spid="_x0000_s1026" type="#_x0000_t75" style="position:absolute;left:0;text-align:left;margin-left:374.65pt;margin-top:299.9pt;width:4.95pt;height:9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">
                <v:imagedata r:id="rId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AFCB938" wp14:editId="00AE7892">
                <wp:simplePos x="0" y="0"/>
                <wp:positionH relativeFrom="column">
                  <wp:posOffset>4662510</wp:posOffset>
                </wp:positionH>
                <wp:positionV relativeFrom="paragraph">
                  <wp:posOffset>3911490</wp:posOffset>
                </wp:positionV>
                <wp:extent cx="71640" cy="16200"/>
                <wp:effectExtent l="38100" t="38100" r="43180" b="34925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1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48DA9" id="墨迹 538" o:spid="_x0000_s1026" type="#_x0000_t75" style="position:absolute;left:0;text-align:left;margin-left:366.55pt;margin-top:307.4pt;width:6.9pt;height:2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">
                <v:imagedata r:id="rId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FBE3FBB" wp14:editId="694E3486">
                <wp:simplePos x="0" y="0"/>
                <wp:positionH relativeFrom="column">
                  <wp:posOffset>4482870</wp:posOffset>
                </wp:positionH>
                <wp:positionV relativeFrom="paragraph">
                  <wp:posOffset>3968730</wp:posOffset>
                </wp:positionV>
                <wp:extent cx="95760" cy="25920"/>
                <wp:effectExtent l="38100" t="38100" r="44450" b="38100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5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44A2F" id="墨迹 537" o:spid="_x0000_s1026" type="#_x0000_t75" style="position:absolute;left:0;text-align:left;margin-left:352.4pt;margin-top:311.9pt;width:8.8pt;height:3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">
                <v:imagedata r:id="rId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6836B48" wp14:editId="4558EB1E">
                <wp:simplePos x="0" y="0"/>
                <wp:positionH relativeFrom="column">
                  <wp:posOffset>4499070</wp:posOffset>
                </wp:positionH>
                <wp:positionV relativeFrom="paragraph">
                  <wp:posOffset>3856410</wp:posOffset>
                </wp:positionV>
                <wp:extent cx="9360" cy="125280"/>
                <wp:effectExtent l="38100" t="38100" r="41910" b="40005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3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41888" id="墨迹 536" o:spid="_x0000_s1026" type="#_x0000_t75" style="position:absolute;left:0;text-align:left;margin-left:353.65pt;margin-top:303.05pt;width:2pt;height:11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">
                <v:imagedata r:id="rId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22ED8C33" wp14:editId="2CBD8A26">
                <wp:simplePos x="0" y="0"/>
                <wp:positionH relativeFrom="column">
                  <wp:posOffset>4479990</wp:posOffset>
                </wp:positionH>
                <wp:positionV relativeFrom="paragraph">
                  <wp:posOffset>3927330</wp:posOffset>
                </wp:positionV>
                <wp:extent cx="73080" cy="35280"/>
                <wp:effectExtent l="25400" t="38100" r="41275" b="41275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3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33A9" id="墨迹 535" o:spid="_x0000_s1026" type="#_x0000_t75" style="position:absolute;left:0;text-align:left;margin-left:352.15pt;margin-top:308.65pt;width:6.95pt;height: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">
                <v:imagedata r:id="rId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B59AA20" wp14:editId="49FC3CFF">
                <wp:simplePos x="0" y="0"/>
                <wp:positionH relativeFrom="column">
                  <wp:posOffset>4464150</wp:posOffset>
                </wp:positionH>
                <wp:positionV relativeFrom="paragraph">
                  <wp:posOffset>3885930</wp:posOffset>
                </wp:positionV>
                <wp:extent cx="111240" cy="108360"/>
                <wp:effectExtent l="25400" t="38100" r="41275" b="31750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1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1230" id="墨迹 534" o:spid="_x0000_s1026" type="#_x0000_t75" style="position:absolute;left:0;text-align:left;margin-left:350.9pt;margin-top:305.4pt;width:9.95pt;height: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">
                <v:imagedata r:id="rId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1C6774D" wp14:editId="0F2FF720">
                <wp:simplePos x="0" y="0"/>
                <wp:positionH relativeFrom="column">
                  <wp:posOffset>4457670</wp:posOffset>
                </wp:positionH>
                <wp:positionV relativeFrom="paragraph">
                  <wp:posOffset>3908250</wp:posOffset>
                </wp:positionV>
                <wp:extent cx="12960" cy="82800"/>
                <wp:effectExtent l="38100" t="38100" r="38100" b="31750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9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89FA0" id="墨迹 533" o:spid="_x0000_s1026" type="#_x0000_t75" style="position:absolute;left:0;text-align:left;margin-left:350.4pt;margin-top:307.15pt;width:2.2pt;height:7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">
                <v:imagedata r:id="rId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FF2A084" wp14:editId="1329947F">
                <wp:simplePos x="0" y="0"/>
                <wp:positionH relativeFrom="column">
                  <wp:posOffset>4355790</wp:posOffset>
                </wp:positionH>
                <wp:positionV relativeFrom="paragraph">
                  <wp:posOffset>3959010</wp:posOffset>
                </wp:positionV>
                <wp:extent cx="9720" cy="25920"/>
                <wp:effectExtent l="38100" t="38100" r="41275" b="38100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899EE" id="墨迹 532" o:spid="_x0000_s1026" type="#_x0000_t75" style="position:absolute;left:0;text-align:left;margin-left:342.4pt;margin-top:311.15pt;width:1.95pt;height:3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">
                <v:imagedata r:id="rId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4AE8A1E" wp14:editId="00F49975">
                <wp:simplePos x="0" y="0"/>
                <wp:positionH relativeFrom="column">
                  <wp:posOffset>4208260</wp:posOffset>
                </wp:positionH>
                <wp:positionV relativeFrom="paragraph">
                  <wp:posOffset>3914740</wp:posOffset>
                </wp:positionV>
                <wp:extent cx="59400" cy="38520"/>
                <wp:effectExtent l="38100" t="38100" r="17145" b="38100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9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E5E3D" id="墨迹 531" o:spid="_x0000_s1026" type="#_x0000_t75" style="position:absolute;left:0;text-align:left;margin-left:330.75pt;margin-top:307.65pt;width:5.9pt;height:4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">
                <v:imagedata r:id="rId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4B67C4B" wp14:editId="42ED3C3A">
                <wp:simplePos x="0" y="0"/>
                <wp:positionH relativeFrom="column">
                  <wp:posOffset>4209700</wp:posOffset>
                </wp:positionH>
                <wp:positionV relativeFrom="paragraph">
                  <wp:posOffset>3885940</wp:posOffset>
                </wp:positionV>
                <wp:extent cx="54360" cy="73080"/>
                <wp:effectExtent l="38100" t="38100" r="34925" b="41275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43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98060" id="墨迹 530" o:spid="_x0000_s1026" type="#_x0000_t75" style="position:absolute;left:0;text-align:left;margin-left:330.85pt;margin-top:305.4pt;width:5.5pt;height:6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">
                <v:imagedata r:id="rId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78BAE90" wp14:editId="645A1770">
                <wp:simplePos x="0" y="0"/>
                <wp:positionH relativeFrom="column">
                  <wp:posOffset>4193860</wp:posOffset>
                </wp:positionH>
                <wp:positionV relativeFrom="paragraph">
                  <wp:posOffset>3898900</wp:posOffset>
                </wp:positionV>
                <wp:extent cx="12960" cy="44640"/>
                <wp:effectExtent l="38100" t="38100" r="38100" b="31750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29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0AC3" id="墨迹 529" o:spid="_x0000_s1026" type="#_x0000_t75" style="position:absolute;left:0;text-align:left;margin-left:329.65pt;margin-top:306.4pt;width:2.2pt;height:4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">
                <v:imagedata r:id="rId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F760C9F" wp14:editId="24C2A62A">
                <wp:simplePos x="0" y="0"/>
                <wp:positionH relativeFrom="column">
                  <wp:posOffset>4200340</wp:posOffset>
                </wp:positionH>
                <wp:positionV relativeFrom="paragraph">
                  <wp:posOffset>3860740</wp:posOffset>
                </wp:positionV>
                <wp:extent cx="89280" cy="140040"/>
                <wp:effectExtent l="38100" t="38100" r="38100" b="38100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9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D17D" id="墨迹 528" o:spid="_x0000_s1026" type="#_x0000_t75" style="position:absolute;left:0;text-align:left;margin-left:330.15pt;margin-top:303.4pt;width:8.3pt;height:1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">
                <v:imagedata r:id="rId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5F98D0B" wp14:editId="727ED0C6">
                <wp:simplePos x="0" y="0"/>
                <wp:positionH relativeFrom="column">
                  <wp:posOffset>4158940</wp:posOffset>
                </wp:positionH>
                <wp:positionV relativeFrom="paragraph">
                  <wp:posOffset>3905020</wp:posOffset>
                </wp:positionV>
                <wp:extent cx="9720" cy="76320"/>
                <wp:effectExtent l="38100" t="38100" r="28575" b="38100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012A0" id="墨迹 527" o:spid="_x0000_s1026" type="#_x0000_t75" style="position:absolute;left:0;text-align:left;margin-left:326.9pt;margin-top:306.9pt;width:1.95pt;height:7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">
                <v:imagedata r:id="rId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9B67088" wp14:editId="20672021">
                <wp:simplePos x="0" y="0"/>
                <wp:positionH relativeFrom="column">
                  <wp:posOffset>4162180</wp:posOffset>
                </wp:positionH>
                <wp:positionV relativeFrom="paragraph">
                  <wp:posOffset>3835180</wp:posOffset>
                </wp:positionV>
                <wp:extent cx="3600" cy="25920"/>
                <wp:effectExtent l="38100" t="38100" r="34925" b="38100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4EDC3" id="墨迹 526" o:spid="_x0000_s1026" type="#_x0000_t75" style="position:absolute;left:0;text-align:left;margin-left:327.15pt;margin-top:301.4pt;width:1.5pt;height:3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">
                <v:imagedata r:id="rId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CCE8C1B" wp14:editId="3234BF27">
                <wp:simplePos x="0" y="0"/>
                <wp:positionH relativeFrom="column">
                  <wp:posOffset>3978580</wp:posOffset>
                </wp:positionH>
                <wp:positionV relativeFrom="paragraph">
                  <wp:posOffset>3885940</wp:posOffset>
                </wp:positionV>
                <wp:extent cx="155520" cy="101880"/>
                <wp:effectExtent l="38100" t="38100" r="22860" b="3810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55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3255" id="墨迹 525" o:spid="_x0000_s1026" type="#_x0000_t75" style="position:absolute;left:0;text-align:left;margin-left:312.65pt;margin-top:305.4pt;width:13.5pt;height:9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">
                <v:imagedata r:id="rId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E558D3D" wp14:editId="7F46E301">
                <wp:simplePos x="0" y="0"/>
                <wp:positionH relativeFrom="column">
                  <wp:posOffset>4014940</wp:posOffset>
                </wp:positionH>
                <wp:positionV relativeFrom="paragraph">
                  <wp:posOffset>3866860</wp:posOffset>
                </wp:positionV>
                <wp:extent cx="20880" cy="16200"/>
                <wp:effectExtent l="38100" t="38100" r="43180" b="34925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C3F73" id="墨迹 524" o:spid="_x0000_s1026" type="#_x0000_t75" style="position:absolute;left:0;text-align:left;margin-left:315.55pt;margin-top:303.9pt;width:2.9pt;height:2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">
                <v:imagedata r:id="rId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0A269F6A" wp14:editId="0877334A">
                <wp:simplePos x="0" y="0"/>
                <wp:positionH relativeFrom="column">
                  <wp:posOffset>3860500</wp:posOffset>
                </wp:positionH>
                <wp:positionV relativeFrom="paragraph">
                  <wp:posOffset>3812860</wp:posOffset>
                </wp:positionV>
                <wp:extent cx="9720" cy="274680"/>
                <wp:effectExtent l="38100" t="38100" r="28575" b="43180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72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5B40" id="墨迹 523" o:spid="_x0000_s1026" type="#_x0000_t75" style="position:absolute;left:0;text-align:left;margin-left:303.4pt;margin-top:299.65pt;width:1.95pt;height:22.8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">
                <v:imagedata r:id="rId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5DDE2043" wp14:editId="345783C3">
                <wp:simplePos x="0" y="0"/>
                <wp:positionH relativeFrom="column">
                  <wp:posOffset>3838540</wp:posOffset>
                </wp:positionH>
                <wp:positionV relativeFrom="paragraph">
                  <wp:posOffset>3908260</wp:posOffset>
                </wp:positionV>
                <wp:extent cx="95400" cy="73080"/>
                <wp:effectExtent l="38100" t="38100" r="19050" b="41275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54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F1CE" id="墨迹 522" o:spid="_x0000_s1026" type="#_x0000_t75" style="position:absolute;left:0;text-align:left;margin-left:301.65pt;margin-top:307.15pt;width:8.7pt;height:6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">
                <v:imagedata r:id="rId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D5B555C" wp14:editId="18DFD99D">
                <wp:simplePos x="0" y="0"/>
                <wp:positionH relativeFrom="column">
                  <wp:posOffset>3822700</wp:posOffset>
                </wp:positionH>
                <wp:positionV relativeFrom="paragraph">
                  <wp:posOffset>3911500</wp:posOffset>
                </wp:positionV>
                <wp:extent cx="16200" cy="47880"/>
                <wp:effectExtent l="38100" t="38100" r="34925" b="41275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62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BEBE9" id="墨迹 521" o:spid="_x0000_s1026" type="#_x0000_t75" style="position:absolute;left:0;text-align:left;margin-left:300.4pt;margin-top:307.4pt;width:2.5pt;height:4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">
                <v:imagedata r:id="rId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06A4213" wp14:editId="10FC6E99">
                <wp:simplePos x="0" y="0"/>
                <wp:positionH relativeFrom="column">
                  <wp:posOffset>3852940</wp:posOffset>
                </wp:positionH>
                <wp:positionV relativeFrom="paragraph">
                  <wp:posOffset>3866860</wp:posOffset>
                </wp:positionV>
                <wp:extent cx="39960" cy="16200"/>
                <wp:effectExtent l="38100" t="38100" r="36830" b="34925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9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1C392" id="墨迹 520" o:spid="_x0000_s1026" type="#_x0000_t75" style="position:absolute;left:0;text-align:left;margin-left:302.8pt;margin-top:303.9pt;width:4.4pt;height:2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">
                <v:imagedata r:id="rId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C7ABFF9" wp14:editId="088A79B4">
                <wp:simplePos x="0" y="0"/>
                <wp:positionH relativeFrom="column">
                  <wp:posOffset>3847900</wp:posOffset>
                </wp:positionH>
                <wp:positionV relativeFrom="paragraph">
                  <wp:posOffset>3828700</wp:posOffset>
                </wp:positionV>
                <wp:extent cx="51120" cy="22680"/>
                <wp:effectExtent l="38100" t="38100" r="25400" b="41275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1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567F6" id="墨迹 519" o:spid="_x0000_s1026" type="#_x0000_t75" style="position:absolute;left:0;text-align:left;margin-left:302.4pt;margin-top:300.85pt;width:5.25pt;height:3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">
                <v:imagedata r:id="rId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D6E6FAF" wp14:editId="3FE4A658">
                <wp:simplePos x="0" y="0"/>
                <wp:positionH relativeFrom="column">
                  <wp:posOffset>3825580</wp:posOffset>
                </wp:positionH>
                <wp:positionV relativeFrom="paragraph">
                  <wp:posOffset>3838420</wp:posOffset>
                </wp:positionV>
                <wp:extent cx="16200" cy="54360"/>
                <wp:effectExtent l="38100" t="38100" r="34925" b="34925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35DEE" id="墨迹 518" o:spid="_x0000_s1026" type="#_x0000_t75" style="position:absolute;left:0;text-align:left;margin-left:300.65pt;margin-top:301.65pt;width:2.5pt;height:5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">
                <v:imagedata r:id="rId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501CD6" wp14:editId="0BA8267E">
                <wp:simplePos x="0" y="0"/>
                <wp:positionH relativeFrom="column">
                  <wp:posOffset>3711460</wp:posOffset>
                </wp:positionH>
                <wp:positionV relativeFrom="paragraph">
                  <wp:posOffset>3943540</wp:posOffset>
                </wp:positionV>
                <wp:extent cx="47880" cy="19080"/>
                <wp:effectExtent l="38100" t="38100" r="28575" b="44450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7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4C1F7" id="墨迹 517" o:spid="_x0000_s1026" type="#_x0000_t75" style="position:absolute;left:0;text-align:left;margin-left:291.65pt;margin-top:309.9pt;width:4.95pt;height:2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">
                <v:imagedata r:id="rId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C6473E1" wp14:editId="51168B06">
                <wp:simplePos x="0" y="0"/>
                <wp:positionH relativeFrom="column">
                  <wp:posOffset>3715060</wp:posOffset>
                </wp:positionH>
                <wp:positionV relativeFrom="paragraph">
                  <wp:posOffset>3886660</wp:posOffset>
                </wp:positionV>
                <wp:extent cx="38160" cy="142560"/>
                <wp:effectExtent l="38100" t="38100" r="38100" b="35560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81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3E4BF" id="墨迹 516" o:spid="_x0000_s1026" type="#_x0000_t75" style="position:absolute;left:0;text-align:left;margin-left:291.9pt;margin-top:305.45pt;width:4.2pt;height:12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">
                <v:imagedata r:id="rId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B5889C4" wp14:editId="13357E67">
                <wp:simplePos x="0" y="0"/>
                <wp:positionH relativeFrom="column">
                  <wp:posOffset>3682660</wp:posOffset>
                </wp:positionH>
                <wp:positionV relativeFrom="paragraph">
                  <wp:posOffset>3898900</wp:posOffset>
                </wp:positionV>
                <wp:extent cx="76680" cy="73440"/>
                <wp:effectExtent l="38100" t="38100" r="38100" b="41275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66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7276B" id="墨迹 515" o:spid="_x0000_s1026" type="#_x0000_t75" style="position:absolute;left:0;text-align:left;margin-left:289.35pt;margin-top:306.4pt;width:7.3pt;height: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">
                <v:imagedata r:id="rId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C0C155B" wp14:editId="4ABE534E">
                <wp:simplePos x="0" y="0"/>
                <wp:positionH relativeFrom="column">
                  <wp:posOffset>3663940</wp:posOffset>
                </wp:positionH>
                <wp:positionV relativeFrom="paragraph">
                  <wp:posOffset>3936700</wp:posOffset>
                </wp:positionV>
                <wp:extent cx="19440" cy="44640"/>
                <wp:effectExtent l="38100" t="38100" r="31750" b="31750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94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44703" id="墨迹 514" o:spid="_x0000_s1026" type="#_x0000_t75" style="position:absolute;left:0;text-align:left;margin-left:287.9pt;margin-top:309.4pt;width:2.75pt;height:4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">
                <v:imagedata r:id="rId1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E5F29DB" wp14:editId="273196BD">
                <wp:simplePos x="0" y="0"/>
                <wp:positionH relativeFrom="column">
                  <wp:posOffset>3638380</wp:posOffset>
                </wp:positionH>
                <wp:positionV relativeFrom="paragraph">
                  <wp:posOffset>3905020</wp:posOffset>
                </wp:positionV>
                <wp:extent cx="47880" cy="66960"/>
                <wp:effectExtent l="38100" t="38100" r="41275" b="34925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78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4B4B6" id="墨迹 513" o:spid="_x0000_s1026" type="#_x0000_t75" style="position:absolute;left:0;text-align:left;margin-left:285.9pt;margin-top:306.9pt;width:4.95pt;height:6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">
                <v:imagedata r:id="rId1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E9C9E81" wp14:editId="21308118">
                <wp:simplePos x="0" y="0"/>
                <wp:positionH relativeFrom="column">
                  <wp:posOffset>3727300</wp:posOffset>
                </wp:positionH>
                <wp:positionV relativeFrom="paragraph">
                  <wp:posOffset>3860740</wp:posOffset>
                </wp:positionV>
                <wp:extent cx="16200" cy="6840"/>
                <wp:effectExtent l="38100" t="38100" r="34925" b="31750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6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2EBC" id="墨迹 512" o:spid="_x0000_s1026" type="#_x0000_t75" style="position:absolute;left:0;text-align:left;margin-left:292.9pt;margin-top:303.4pt;width:2.5pt;height:1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">
                <v:imagedata r:id="rId1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725E8AD" wp14:editId="41A1F823">
                <wp:simplePos x="0" y="0"/>
                <wp:positionH relativeFrom="column">
                  <wp:posOffset>3724060</wp:posOffset>
                </wp:positionH>
                <wp:positionV relativeFrom="paragraph">
                  <wp:posOffset>3835180</wp:posOffset>
                </wp:positionV>
                <wp:extent cx="25920" cy="6840"/>
                <wp:effectExtent l="38100" t="38100" r="38100" b="31750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302B" id="墨迹 511" o:spid="_x0000_s1026" type="#_x0000_t75" style="position:absolute;left:0;text-align:left;margin-left:292.65pt;margin-top:301.35pt;width:3.3pt;height:1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">
                <v:imagedata r:id="rId1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D2022E5" wp14:editId="6F96B867">
                <wp:simplePos x="0" y="0"/>
                <wp:positionH relativeFrom="column">
                  <wp:posOffset>3708220</wp:posOffset>
                </wp:positionH>
                <wp:positionV relativeFrom="paragraph">
                  <wp:posOffset>3807460</wp:posOffset>
                </wp:positionV>
                <wp:extent cx="19440" cy="72720"/>
                <wp:effectExtent l="38100" t="38100" r="31750" b="4191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5BD44" id="墨迹 510" o:spid="_x0000_s1026" type="#_x0000_t75" style="position:absolute;left:0;text-align:left;margin-left:291.4pt;margin-top:299.2pt;width:2.8pt;height:6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">
                <v:imagedata r:id="rId1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CE9EDB3" wp14:editId="76EE375F">
                <wp:simplePos x="0" y="0"/>
                <wp:positionH relativeFrom="column">
                  <wp:posOffset>3670420</wp:posOffset>
                </wp:positionH>
                <wp:positionV relativeFrom="paragraph">
                  <wp:posOffset>3870100</wp:posOffset>
                </wp:positionV>
                <wp:extent cx="34920" cy="9720"/>
                <wp:effectExtent l="38100" t="38100" r="41910" b="41275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4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0384" id="墨迹 509" o:spid="_x0000_s1026" type="#_x0000_t75" style="position:absolute;left:0;text-align:left;margin-left:288.4pt;margin-top:304.15pt;width:4pt;height:1.9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">
                <v:imagedata r:id="rId1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A19DD81" wp14:editId="6A38A384">
                <wp:simplePos x="0" y="0"/>
                <wp:positionH relativeFrom="column">
                  <wp:posOffset>3670060</wp:posOffset>
                </wp:positionH>
                <wp:positionV relativeFrom="paragraph">
                  <wp:posOffset>3841660</wp:posOffset>
                </wp:positionV>
                <wp:extent cx="28800" cy="12960"/>
                <wp:effectExtent l="38100" t="38100" r="34925" b="38100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8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B8C1" id="墨迹 508" o:spid="_x0000_s1026" type="#_x0000_t75" style="position:absolute;left:0;text-align:left;margin-left:288.4pt;margin-top:301.9pt;width:3.45pt;height:2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">
                <v:imagedata r:id="rId1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DCA886F" wp14:editId="121247B0">
                <wp:simplePos x="0" y="0"/>
                <wp:positionH relativeFrom="column">
                  <wp:posOffset>3650980</wp:posOffset>
                </wp:positionH>
                <wp:positionV relativeFrom="paragraph">
                  <wp:posOffset>3814660</wp:posOffset>
                </wp:positionV>
                <wp:extent cx="28800" cy="84240"/>
                <wp:effectExtent l="38100" t="38100" r="34925" b="43180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88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C6C5" id="墨迹 507" o:spid="_x0000_s1026" type="#_x0000_t75" style="position:absolute;left:0;text-align:left;margin-left:286.9pt;margin-top:299.75pt;width:3.45pt;height:7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">
                <v:imagedata r:id="rId1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DA9706B" wp14:editId="68B1A56E">
                <wp:simplePos x="0" y="0"/>
                <wp:positionH relativeFrom="column">
                  <wp:posOffset>3670060</wp:posOffset>
                </wp:positionH>
                <wp:positionV relativeFrom="paragraph">
                  <wp:posOffset>3822580</wp:posOffset>
                </wp:positionV>
                <wp:extent cx="3600" cy="360"/>
                <wp:effectExtent l="38100" t="38100" r="34925" b="38100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1BF81" id="墨迹 506" o:spid="_x0000_s1026" type="#_x0000_t75" style="position:absolute;left:0;text-align:left;margin-left:288.35pt;margin-top:300.4pt;width:1.65pt;height:1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">
                <v:imagedata r:id="rId1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6BB8DDF" wp14:editId="0A288E3F">
                <wp:simplePos x="0" y="0"/>
                <wp:positionH relativeFrom="column">
                  <wp:posOffset>3521020</wp:posOffset>
                </wp:positionH>
                <wp:positionV relativeFrom="paragraph">
                  <wp:posOffset>3914740</wp:posOffset>
                </wp:positionV>
                <wp:extent cx="76680" cy="82800"/>
                <wp:effectExtent l="38100" t="38100" r="0" b="44450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6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44FE" id="墨迹 505" o:spid="_x0000_s1026" type="#_x0000_t75" style="position:absolute;left:0;text-align:left;margin-left:276.65pt;margin-top:307.65pt;width:7.3pt;height:7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">
                <v:imagedata r:id="rId1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AA626DA" wp14:editId="44027C8B">
                <wp:simplePos x="0" y="0"/>
                <wp:positionH relativeFrom="column">
                  <wp:posOffset>3508060</wp:posOffset>
                </wp:positionH>
                <wp:positionV relativeFrom="paragraph">
                  <wp:posOffset>3870820</wp:posOffset>
                </wp:positionV>
                <wp:extent cx="51120" cy="34560"/>
                <wp:effectExtent l="38100" t="38100" r="38100" b="41910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1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04394" id="墨迹 504" o:spid="_x0000_s1026" type="#_x0000_t75" style="position:absolute;left:0;text-align:left;margin-left:275.65pt;margin-top:304.2pt;width:5.25pt;height:3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">
                <v:imagedata r:id="rId1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6D036164" wp14:editId="29487F0E">
                <wp:simplePos x="0" y="0"/>
                <wp:positionH relativeFrom="column">
                  <wp:posOffset>3482860</wp:posOffset>
                </wp:positionH>
                <wp:positionV relativeFrom="paragraph">
                  <wp:posOffset>3879820</wp:posOffset>
                </wp:positionV>
                <wp:extent cx="12960" cy="66960"/>
                <wp:effectExtent l="38100" t="38100" r="38100" b="34925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3DEDC" id="墨迹 503" o:spid="_x0000_s1026" type="#_x0000_t75" style="position:absolute;left:0;text-align:left;margin-left:273.65pt;margin-top:304.9pt;width:2.2pt;height:6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">
                <v:imagedata r:id="rId1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AB7AEE4" wp14:editId="10408DE2">
                <wp:simplePos x="0" y="0"/>
                <wp:positionH relativeFrom="column">
                  <wp:posOffset>3530380</wp:posOffset>
                </wp:positionH>
                <wp:positionV relativeFrom="paragraph">
                  <wp:posOffset>3812860</wp:posOffset>
                </wp:positionV>
                <wp:extent cx="3600" cy="25920"/>
                <wp:effectExtent l="38100" t="38100" r="34925" b="38100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8814" id="墨迹 502" o:spid="_x0000_s1026" type="#_x0000_t75" style="position:absolute;left:0;text-align:left;margin-left:277.35pt;margin-top:299.65pt;width:1.65pt;height:3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">
                <v:imagedata r:id="rId1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E62CD6A" wp14:editId="6E7929EE">
                <wp:simplePos x="0" y="0"/>
                <wp:positionH relativeFrom="column">
                  <wp:posOffset>3400420</wp:posOffset>
                </wp:positionH>
                <wp:positionV relativeFrom="paragraph">
                  <wp:posOffset>3879820</wp:posOffset>
                </wp:positionV>
                <wp:extent cx="360" cy="162360"/>
                <wp:effectExtent l="38100" t="38100" r="38100" b="41275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75D6" id="墨迹 501" o:spid="_x0000_s1026" type="#_x0000_t75" style="position:absolute;left:0;text-align:left;margin-left:267.15pt;margin-top:304.9pt;width:1.25pt;height:1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">
                <v:imagedata r:id="rId1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BFCCAA" wp14:editId="1A36C7F8">
                <wp:simplePos x="0" y="0"/>
                <wp:positionH relativeFrom="column">
                  <wp:posOffset>3368380</wp:posOffset>
                </wp:positionH>
                <wp:positionV relativeFrom="paragraph">
                  <wp:posOffset>3860740</wp:posOffset>
                </wp:positionV>
                <wp:extent cx="54360" cy="22680"/>
                <wp:effectExtent l="38100" t="38100" r="34925" b="41275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4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4655" id="墨迹 500" o:spid="_x0000_s1026" type="#_x0000_t75" style="position:absolute;left:0;text-align:left;margin-left:264.65pt;margin-top:303.4pt;width:5.5pt;height:3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">
                <v:imagedata r:id="rId1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DFC9CD9" wp14:editId="6E726ABA">
                <wp:simplePos x="0" y="0"/>
                <wp:positionH relativeFrom="column">
                  <wp:posOffset>3349300</wp:posOffset>
                </wp:positionH>
                <wp:positionV relativeFrom="paragraph">
                  <wp:posOffset>3835180</wp:posOffset>
                </wp:positionV>
                <wp:extent cx="38520" cy="63720"/>
                <wp:effectExtent l="38100" t="38100" r="38100" b="38100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8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A5C1" id="墨迹 499" o:spid="_x0000_s1026" type="#_x0000_t75" style="position:absolute;left:0;text-align:left;margin-left:263.1pt;margin-top:301.4pt;width:4.25pt;height:6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">
                <v:imagedata r:id="rId1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092B5CA" wp14:editId="219B3842">
                <wp:simplePos x="0" y="0"/>
                <wp:positionH relativeFrom="column">
                  <wp:posOffset>3254260</wp:posOffset>
                </wp:positionH>
                <wp:positionV relativeFrom="paragraph">
                  <wp:posOffset>3908260</wp:posOffset>
                </wp:positionV>
                <wp:extent cx="57600" cy="19440"/>
                <wp:effectExtent l="38100" t="38100" r="31750" b="44450"/>
                <wp:wrapNone/>
                <wp:docPr id="498" name="墨迹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7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EB02" id="墨迹 498" o:spid="_x0000_s1026" type="#_x0000_t75" style="position:absolute;left:0;text-align:left;margin-left:255.65pt;margin-top:307.15pt;width:5.8pt;height:2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">
                <v:imagedata r:id="rId1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E2A4FCC" wp14:editId="2F2C139A">
                <wp:simplePos x="0" y="0"/>
                <wp:positionH relativeFrom="column">
                  <wp:posOffset>3251020</wp:posOffset>
                </wp:positionH>
                <wp:positionV relativeFrom="paragraph">
                  <wp:posOffset>3882700</wp:posOffset>
                </wp:positionV>
                <wp:extent cx="3600" cy="51120"/>
                <wp:effectExtent l="38100" t="38100" r="34925" b="38100"/>
                <wp:wrapNone/>
                <wp:docPr id="497" name="墨迹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6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931B9" id="墨迹 497" o:spid="_x0000_s1026" type="#_x0000_t75" style="position:absolute;left:0;text-align:left;margin-left:255.35pt;margin-top:305.1pt;width:1.65pt;height:5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">
                <v:imagedata r:id="rId1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D8435A1" wp14:editId="5A64CB6E">
                <wp:simplePos x="0" y="0"/>
                <wp:positionH relativeFrom="column">
                  <wp:posOffset>3219340</wp:posOffset>
                </wp:positionH>
                <wp:positionV relativeFrom="paragraph">
                  <wp:posOffset>3914740</wp:posOffset>
                </wp:positionV>
                <wp:extent cx="32040" cy="22680"/>
                <wp:effectExtent l="38100" t="38100" r="31750" b="41275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2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390BE" id="墨迹 496" o:spid="_x0000_s1026" type="#_x0000_t75" style="position:absolute;left:0;text-align:left;margin-left:252.9pt;margin-top:307.65pt;width:3.7pt;height:3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">
                <v:imagedata r:id="rId1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EF799EF" wp14:editId="0D4E7684">
                <wp:simplePos x="0" y="0"/>
                <wp:positionH relativeFrom="column">
                  <wp:posOffset>3209620</wp:posOffset>
                </wp:positionH>
                <wp:positionV relativeFrom="paragraph">
                  <wp:posOffset>3881260</wp:posOffset>
                </wp:positionV>
                <wp:extent cx="9720" cy="84600"/>
                <wp:effectExtent l="38100" t="38100" r="41275" b="29845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9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B97B0" id="墨迹 495" o:spid="_x0000_s1026" type="#_x0000_t75" style="position:absolute;left:0;text-align:left;margin-left:252.15pt;margin-top:305pt;width:1.95pt;height:7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">
                <v:imagedata r:id="rId1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D1748E5" wp14:editId="7C527185">
                <wp:simplePos x="0" y="0"/>
                <wp:positionH relativeFrom="column">
                  <wp:posOffset>3177940</wp:posOffset>
                </wp:positionH>
                <wp:positionV relativeFrom="paragraph">
                  <wp:posOffset>3908260</wp:posOffset>
                </wp:positionV>
                <wp:extent cx="143280" cy="66960"/>
                <wp:effectExtent l="38100" t="38100" r="22225" b="3492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3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91BE3" id="墨迹 494" o:spid="_x0000_s1026" type="#_x0000_t75" style="position:absolute;left:0;text-align:left;margin-left:249.65pt;margin-top:307.15pt;width:12.5pt;height:6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">
                <v:imagedata r:id="rId1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FE2158D" wp14:editId="08280BF9">
                <wp:simplePos x="0" y="0"/>
                <wp:positionH relativeFrom="column">
                  <wp:posOffset>3153100</wp:posOffset>
                </wp:positionH>
                <wp:positionV relativeFrom="paragraph">
                  <wp:posOffset>3905020</wp:posOffset>
                </wp:positionV>
                <wp:extent cx="25560" cy="63720"/>
                <wp:effectExtent l="25400" t="38100" r="38100" b="38100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5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A0F3C" id="墨迹 493" o:spid="_x0000_s1026" type="#_x0000_t75" style="position:absolute;left:0;text-align:left;margin-left:247.7pt;margin-top:306.9pt;width:3.2pt;height:6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">
                <v:imagedata r:id="rId1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24A9682" wp14:editId="4D0209C5">
                <wp:simplePos x="0" y="0"/>
                <wp:positionH relativeFrom="column">
                  <wp:posOffset>3168580</wp:posOffset>
                </wp:positionH>
                <wp:positionV relativeFrom="paragraph">
                  <wp:posOffset>3841660</wp:posOffset>
                </wp:positionV>
                <wp:extent cx="104760" cy="35280"/>
                <wp:effectExtent l="38100" t="38100" r="35560" b="41275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047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86F5" id="墨迹 492" o:spid="_x0000_s1026" type="#_x0000_t75" style="position:absolute;left:0;text-align:left;margin-left:248.9pt;margin-top:301.9pt;width:9.5pt;height: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">
                <v:imagedata r:id="rId144" o:title=""/>
              </v:shape>
            </w:pict>
          </mc:Fallback>
        </mc:AlternateContent>
      </w:r>
      <w:r w:rsidR="00B715BB"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ABA9335" wp14:editId="0E32B602">
                <wp:simplePos x="0" y="0"/>
                <wp:positionH relativeFrom="column">
                  <wp:posOffset>1683450</wp:posOffset>
                </wp:positionH>
                <wp:positionV relativeFrom="paragraph">
                  <wp:posOffset>2993840</wp:posOffset>
                </wp:positionV>
                <wp:extent cx="300960" cy="140040"/>
                <wp:effectExtent l="38100" t="38100" r="0" b="38100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009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388E" id="墨迹 485" o:spid="_x0000_s1026" type="#_x0000_t75" style="position:absolute;left:0;text-align:left;margin-left:131.95pt;margin-top:235.15pt;width:24.95pt;height:12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">
                <v:imagedata r:id="rId146" o:title=""/>
              </v:shape>
            </w:pict>
          </mc:Fallback>
        </mc:AlternateContent>
      </w:r>
      <w:r w:rsidR="004630E8" w:rsidRPr="004630E8">
        <w:rPr>
          <w:rFonts w:asciiTheme="minorHAnsi" w:hAnsiTheme="minorHAnsi" w:cstheme="minorHAnsi"/>
          <w:sz w:val="30"/>
          <w:szCs w:val="30"/>
          <w:lang w:val="en-GB"/>
        </w:rPr>
        <w:t xml:space="preserve"> </w:t>
      </w:r>
      <w:r w:rsidR="004630E8">
        <w:rPr>
          <w:rFonts w:asciiTheme="minorHAnsi" w:hAnsiTheme="minorHAnsi" w:cstheme="minorHAnsi"/>
          <w:noProof/>
          <w:sz w:val="30"/>
          <w:szCs w:val="30"/>
          <w:lang w:val="en-GB"/>
        </w:rPr>
        <w:drawing>
          <wp:inline distT="0" distB="0" distL="0" distR="0" wp14:anchorId="2FF279B9" wp14:editId="04347E02">
            <wp:extent cx="2724901" cy="2033337"/>
            <wp:effectExtent l="0" t="0" r="5715" b="0"/>
            <wp:docPr id="40" name="图片 40" descr="/var/folders/3j/nf438zcs6ng1m0sfv6ts4k740000gn/T/com.microsoft.Word/Content.MSO/67A78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3j/nf438zcs6ng1m0sfv6ts4k740000gn/T/com.microsoft.Word/Content.MSO/67A7878.tmp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10" cy="20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1BA1" w14:textId="43ACCA9D" w:rsidR="004630E8" w:rsidRDefault="0000723F" w:rsidP="00C53756">
      <w:pPr>
        <w:rPr>
          <w:rFonts w:asciiTheme="minorHAnsi" w:hAnsiTheme="minorHAnsi" w:cstheme="minorHAnsi"/>
          <w:sz w:val="30"/>
          <w:szCs w:val="30"/>
          <w:lang w:val="en-GB"/>
        </w:rPr>
      </w:pP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56E5C785" wp14:editId="6A44B073">
                <wp:simplePos x="0" y="0"/>
                <wp:positionH relativeFrom="column">
                  <wp:posOffset>5318772</wp:posOffset>
                </wp:positionH>
                <wp:positionV relativeFrom="paragraph">
                  <wp:posOffset>171928</wp:posOffset>
                </wp:positionV>
                <wp:extent cx="109800" cy="90000"/>
                <wp:effectExtent l="38100" t="38100" r="0" b="37465"/>
                <wp:wrapNone/>
                <wp:docPr id="604" name="墨迹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098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62F06" id="墨迹 604" o:spid="_x0000_s1026" type="#_x0000_t75" style="position:absolute;left:0;text-align:left;margin-left:418.2pt;margin-top:12.95pt;width:9.9pt;height:8.3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">
                <v:imagedata r:id="rId1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3DCA5BF" wp14:editId="20B4538F">
                <wp:simplePos x="0" y="0"/>
                <wp:positionH relativeFrom="column">
                  <wp:posOffset>5360532</wp:posOffset>
                </wp:positionH>
                <wp:positionV relativeFrom="paragraph">
                  <wp:posOffset>135568</wp:posOffset>
                </wp:positionV>
                <wp:extent cx="19800" cy="181440"/>
                <wp:effectExtent l="38100" t="38100" r="31115" b="34925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98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99FC" id="墨迹 603" o:spid="_x0000_s1026" type="#_x0000_t75" style="position:absolute;left:0;text-align:left;margin-left:421.5pt;margin-top:10.05pt;width:2.75pt;height:15.5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">
                <v:imagedata r:id="rId15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4914AF2" wp14:editId="08254CD8">
                <wp:simplePos x="0" y="0"/>
                <wp:positionH relativeFrom="column">
                  <wp:posOffset>5328492</wp:posOffset>
                </wp:positionH>
                <wp:positionV relativeFrom="paragraph">
                  <wp:posOffset>139888</wp:posOffset>
                </wp:positionV>
                <wp:extent cx="23040" cy="61560"/>
                <wp:effectExtent l="38100" t="38100" r="40640" b="40640"/>
                <wp:wrapNone/>
                <wp:docPr id="602" name="墨迹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3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72654" id="墨迹 602" o:spid="_x0000_s1026" type="#_x0000_t75" style="position:absolute;left:0;text-align:left;margin-left:418.95pt;margin-top:10.4pt;width:3pt;height:6.1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">
                <v:imagedata r:id="rId15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1E48A9FF" wp14:editId="77E0560A">
                <wp:simplePos x="0" y="0"/>
                <wp:positionH relativeFrom="column">
                  <wp:posOffset>5290332</wp:posOffset>
                </wp:positionH>
                <wp:positionV relativeFrom="paragraph">
                  <wp:posOffset>104968</wp:posOffset>
                </wp:positionV>
                <wp:extent cx="119160" cy="45000"/>
                <wp:effectExtent l="38100" t="38100" r="33655" b="44450"/>
                <wp:wrapNone/>
                <wp:docPr id="601" name="墨迹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91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43F81" id="墨迹 601" o:spid="_x0000_s1026" type="#_x0000_t75" style="position:absolute;left:0;text-align:left;margin-left:415.95pt;margin-top:7.65pt;width:10.6pt;height:4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">
                <v:imagedata r:id="rId15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D06EA24" wp14:editId="0DE4548C">
                <wp:simplePos x="0" y="0"/>
                <wp:positionH relativeFrom="column">
                  <wp:posOffset>5328492</wp:posOffset>
                </wp:positionH>
                <wp:positionV relativeFrom="paragraph">
                  <wp:posOffset>52768</wp:posOffset>
                </wp:positionV>
                <wp:extent cx="51840" cy="54720"/>
                <wp:effectExtent l="38100" t="38100" r="24765" b="34290"/>
                <wp:wrapNone/>
                <wp:docPr id="600" name="墨迹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8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1A11" id="墨迹 600" o:spid="_x0000_s1026" type="#_x0000_t75" style="position:absolute;left:0;text-align:left;margin-left:418.95pt;margin-top:3.55pt;width:5.3pt;height:5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">
                <v:imagedata r:id="rId15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EFD4CCB" wp14:editId="4FFEDC0C">
                <wp:simplePos x="0" y="0"/>
                <wp:positionH relativeFrom="column">
                  <wp:posOffset>5328492</wp:posOffset>
                </wp:positionH>
                <wp:positionV relativeFrom="paragraph">
                  <wp:posOffset>43408</wp:posOffset>
                </wp:positionV>
                <wp:extent cx="6840" cy="77760"/>
                <wp:effectExtent l="38100" t="38100" r="31750" b="36830"/>
                <wp:wrapNone/>
                <wp:docPr id="599" name="墨迹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F19EE" id="墨迹 599" o:spid="_x0000_s1026" type="#_x0000_t75" style="position:absolute;left:0;text-align:left;margin-left:418.95pt;margin-top:2.8pt;width:1.8pt;height:7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">
                <v:imagedata r:id="rId1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FAEE6B1" wp14:editId="626DFA4D">
                <wp:simplePos x="0" y="0"/>
                <wp:positionH relativeFrom="column">
                  <wp:posOffset>5203212</wp:posOffset>
                </wp:positionH>
                <wp:positionV relativeFrom="paragraph">
                  <wp:posOffset>43408</wp:posOffset>
                </wp:positionV>
                <wp:extent cx="118800" cy="222480"/>
                <wp:effectExtent l="38100" t="38100" r="0" b="31750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88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53F5D" id="墨迹 598" o:spid="_x0000_s1026" type="#_x0000_t75" style="position:absolute;left:0;text-align:left;margin-left:409.1pt;margin-top:2.8pt;width:10.55pt;height:18.7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">
                <v:imagedata r:id="rId16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3977047" wp14:editId="6E149290">
                <wp:simplePos x="0" y="0"/>
                <wp:positionH relativeFrom="column">
                  <wp:posOffset>5222292</wp:posOffset>
                </wp:positionH>
                <wp:positionV relativeFrom="paragraph">
                  <wp:posOffset>72208</wp:posOffset>
                </wp:positionV>
                <wp:extent cx="58320" cy="13320"/>
                <wp:effectExtent l="38100" t="38100" r="31115" b="38100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8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D7888" id="墨迹 597" o:spid="_x0000_s1026" type="#_x0000_t75" style="position:absolute;left:0;text-align:left;margin-left:410.6pt;margin-top:5.1pt;width:5.85pt;height:2.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">
                <v:imagedata r:id="rId16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5D68602F" wp14:editId="6D0B25CF">
                <wp:simplePos x="0" y="0"/>
                <wp:positionH relativeFrom="column">
                  <wp:posOffset>5067492</wp:posOffset>
                </wp:positionH>
                <wp:positionV relativeFrom="paragraph">
                  <wp:posOffset>165448</wp:posOffset>
                </wp:positionV>
                <wp:extent cx="19800" cy="68040"/>
                <wp:effectExtent l="38100" t="38100" r="31115" b="4635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9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3BFDA" id="墨迹 596" o:spid="_x0000_s1026" type="#_x0000_t75" style="position:absolute;left:0;text-align:left;margin-left:398.4pt;margin-top:12.45pt;width:2.75pt;height:6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">
                <v:imagedata r:id="rId1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5DCCE677" wp14:editId="2F00B285">
                <wp:simplePos x="0" y="0"/>
                <wp:positionH relativeFrom="column">
                  <wp:posOffset>5013132</wp:posOffset>
                </wp:positionH>
                <wp:positionV relativeFrom="paragraph">
                  <wp:posOffset>171928</wp:posOffset>
                </wp:positionV>
                <wp:extent cx="72360" cy="51840"/>
                <wp:effectExtent l="38100" t="38100" r="29845" b="37465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2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347B" id="墨迹 595" o:spid="_x0000_s1026" type="#_x0000_t75" style="position:absolute;left:0;text-align:left;margin-left:394.15pt;margin-top:12.95pt;width:6.95pt;height:5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">
                <v:imagedata r:id="rId1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3C9A34F4" wp14:editId="7FB8C329">
                <wp:simplePos x="0" y="0"/>
                <wp:positionH relativeFrom="column">
                  <wp:posOffset>4990452</wp:posOffset>
                </wp:positionH>
                <wp:positionV relativeFrom="paragraph">
                  <wp:posOffset>143128</wp:posOffset>
                </wp:positionV>
                <wp:extent cx="116280" cy="103320"/>
                <wp:effectExtent l="38100" t="38100" r="36195" b="36830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16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88A9C" id="墨迹 594" o:spid="_x0000_s1026" type="#_x0000_t75" style="position:absolute;left:0;text-align:left;margin-left:392.35pt;margin-top:10.65pt;width:10.35pt;height:9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">
                <v:imagedata r:id="rId1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38A7190" wp14:editId="5BDC907C">
                <wp:simplePos x="0" y="0"/>
                <wp:positionH relativeFrom="column">
                  <wp:posOffset>4990452</wp:posOffset>
                </wp:positionH>
                <wp:positionV relativeFrom="paragraph">
                  <wp:posOffset>172288</wp:posOffset>
                </wp:positionV>
                <wp:extent cx="3600" cy="51480"/>
                <wp:effectExtent l="38100" t="38100" r="34925" b="37465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FC87" id="墨迹 593" o:spid="_x0000_s1026" type="#_x0000_t75" style="position:absolute;left:0;text-align:left;margin-left:392.35pt;margin-top:12.95pt;width:1.5pt;height:5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">
                <v:imagedata r:id="rId17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D610193" wp14:editId="40FB6ECE">
                <wp:simplePos x="0" y="0"/>
                <wp:positionH relativeFrom="column">
                  <wp:posOffset>4951572</wp:posOffset>
                </wp:positionH>
                <wp:positionV relativeFrom="paragraph">
                  <wp:posOffset>14608</wp:posOffset>
                </wp:positionV>
                <wp:extent cx="88200" cy="252360"/>
                <wp:effectExtent l="38100" t="38100" r="0" b="40005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882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1D13A" id="墨迹 592" o:spid="_x0000_s1026" type="#_x0000_t75" style="position:absolute;left:0;text-align:left;margin-left:389.3pt;margin-top:.55pt;width:8.2pt;height:21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">
                <v:imagedata r:id="rId1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C0CA947" wp14:editId="1FD9C28A">
                <wp:simplePos x="0" y="0"/>
                <wp:positionH relativeFrom="column">
                  <wp:posOffset>4923132</wp:posOffset>
                </wp:positionH>
                <wp:positionV relativeFrom="paragraph">
                  <wp:posOffset>149608</wp:posOffset>
                </wp:positionV>
                <wp:extent cx="54720" cy="64800"/>
                <wp:effectExtent l="38100" t="38100" r="34290" b="36830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47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AE7C" id="墨迹 591" o:spid="_x0000_s1026" type="#_x0000_t75" style="position:absolute;left:0;text-align:left;margin-left:387.05pt;margin-top:11.2pt;width:5.5pt;height:6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">
                <v:imagedata r:id="rId17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6BD9E3E8" wp14:editId="39702BA2">
                <wp:simplePos x="0" y="0"/>
                <wp:positionH relativeFrom="column">
                  <wp:posOffset>4908372</wp:posOffset>
                </wp:positionH>
                <wp:positionV relativeFrom="paragraph">
                  <wp:posOffset>82288</wp:posOffset>
                </wp:positionV>
                <wp:extent cx="37080" cy="83880"/>
                <wp:effectExtent l="38100" t="38100" r="39370" b="43180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7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19C1" id="墨迹 590" o:spid="_x0000_s1026" type="#_x0000_t75" style="position:absolute;left:0;text-align:left;margin-left:385.9pt;margin-top:5.9pt;width:4.1pt;height:7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">
                <v:imagedata r:id="rId1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0246699" wp14:editId="6C0A1EB5">
                <wp:simplePos x="0" y="0"/>
                <wp:positionH relativeFrom="column">
                  <wp:posOffset>4906572</wp:posOffset>
                </wp:positionH>
                <wp:positionV relativeFrom="paragraph">
                  <wp:posOffset>88408</wp:posOffset>
                </wp:positionV>
                <wp:extent cx="26280" cy="54720"/>
                <wp:effectExtent l="38100" t="38100" r="24765" b="34290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6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D787" id="墨迹 589" o:spid="_x0000_s1026" type="#_x0000_t75" style="position:absolute;left:0;text-align:left;margin-left:385.75pt;margin-top:6.35pt;width:3.3pt;height:5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">
                <v:imagedata r:id="rId1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731776D" wp14:editId="6726A31F">
                <wp:simplePos x="0" y="0"/>
                <wp:positionH relativeFrom="column">
                  <wp:posOffset>4781003</wp:posOffset>
                </wp:positionH>
                <wp:positionV relativeFrom="paragraph">
                  <wp:posOffset>156088</wp:posOffset>
                </wp:positionV>
                <wp:extent cx="19440" cy="64800"/>
                <wp:effectExtent l="38100" t="38100" r="44450" b="36830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94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3F93" id="墨迹 588" o:spid="_x0000_s1026" type="#_x0000_t75" style="position:absolute;left:0;text-align:left;margin-left:375.85pt;margin-top:11.7pt;width:2.8pt;height:6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">
                <v:imagedata r:id="rId18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6B64AF1" wp14:editId="1EC4CB25">
                <wp:simplePos x="0" y="0"/>
                <wp:positionH relativeFrom="column">
                  <wp:posOffset>4655363</wp:posOffset>
                </wp:positionH>
                <wp:positionV relativeFrom="paragraph">
                  <wp:posOffset>168688</wp:posOffset>
                </wp:positionV>
                <wp:extent cx="13320" cy="35640"/>
                <wp:effectExtent l="25400" t="38100" r="38100" b="40640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3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10A93" id="墨迹 587" o:spid="_x0000_s1026" type="#_x0000_t75" style="position:absolute;left:0;text-align:left;margin-left:365.95pt;margin-top:12.7pt;width:2.3pt;height: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">
                <v:imagedata r:id="rId18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7ED0DD3" wp14:editId="7B9B56C8">
                <wp:simplePos x="0" y="0"/>
                <wp:positionH relativeFrom="column">
                  <wp:posOffset>4716563</wp:posOffset>
                </wp:positionH>
                <wp:positionV relativeFrom="paragraph">
                  <wp:posOffset>104968</wp:posOffset>
                </wp:positionV>
                <wp:extent cx="16560" cy="119160"/>
                <wp:effectExtent l="38100" t="38100" r="34290" b="33655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6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70630" id="墨迹 586" o:spid="_x0000_s1026" type="#_x0000_t75" style="position:absolute;left:0;text-align:left;margin-left:370.8pt;margin-top:7.65pt;width:2.5pt;height:10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">
                <v:imagedata r:id="rId1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7AAA692" wp14:editId="44E3A24D">
                <wp:simplePos x="0" y="0"/>
                <wp:positionH relativeFrom="column">
                  <wp:posOffset>4424243</wp:posOffset>
                </wp:positionH>
                <wp:positionV relativeFrom="paragraph">
                  <wp:posOffset>188128</wp:posOffset>
                </wp:positionV>
                <wp:extent cx="125640" cy="82440"/>
                <wp:effectExtent l="38100" t="38100" r="0" b="32385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5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AC95A" id="墨迹 584" o:spid="_x0000_s1026" type="#_x0000_t75" style="position:absolute;left:0;text-align:left;margin-left:347.75pt;margin-top:14.2pt;width:11.15pt;height:7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">
                <v:imagedata r:id="rId18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73AB351E" wp14:editId="6D23DE83">
                <wp:simplePos x="0" y="0"/>
                <wp:positionH relativeFrom="column">
                  <wp:posOffset>4433243</wp:posOffset>
                </wp:positionH>
                <wp:positionV relativeFrom="paragraph">
                  <wp:posOffset>162568</wp:posOffset>
                </wp:positionV>
                <wp:extent cx="16560" cy="55080"/>
                <wp:effectExtent l="25400" t="38100" r="34290" b="3429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5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C23B" id="墨迹 582" o:spid="_x0000_s1026" type="#_x0000_t75" style="position:absolute;left:0;text-align:left;margin-left:348.45pt;margin-top:12.2pt;width:2.5pt;height:5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">
                <v:imagedata r:id="rId18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887CAAF" wp14:editId="5BA12EE9">
                <wp:simplePos x="0" y="0"/>
                <wp:positionH relativeFrom="column">
                  <wp:posOffset>4358003</wp:posOffset>
                </wp:positionH>
                <wp:positionV relativeFrom="paragraph">
                  <wp:posOffset>136648</wp:posOffset>
                </wp:positionV>
                <wp:extent cx="171000" cy="68040"/>
                <wp:effectExtent l="38100" t="38100" r="32385" b="33655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710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B370" id="墨迹 581" o:spid="_x0000_s1026" type="#_x0000_t75" style="position:absolute;left:0;text-align:left;margin-left:342.55pt;margin-top:10.15pt;width:14.65pt;height:6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">
                <v:imagedata r:id="rId1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5A3E3953" wp14:editId="2C787AE0">
                <wp:simplePos x="0" y="0"/>
                <wp:positionH relativeFrom="column">
                  <wp:posOffset>4442963</wp:posOffset>
                </wp:positionH>
                <wp:positionV relativeFrom="paragraph">
                  <wp:posOffset>85168</wp:posOffset>
                </wp:positionV>
                <wp:extent cx="61560" cy="32400"/>
                <wp:effectExtent l="38100" t="38100" r="40640" b="31115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1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E4550" id="墨迹 580" o:spid="_x0000_s1026" type="#_x0000_t75" style="position:absolute;left:0;text-align:left;margin-left:349.25pt;margin-top:6.1pt;width:6.1pt;height: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">
                <v:imagedata r:id="rId1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1448D064" wp14:editId="6D892AA4">
                <wp:simplePos x="0" y="0"/>
                <wp:positionH relativeFrom="column">
                  <wp:posOffset>4446563</wp:posOffset>
                </wp:positionH>
                <wp:positionV relativeFrom="paragraph">
                  <wp:posOffset>33688</wp:posOffset>
                </wp:positionV>
                <wp:extent cx="51480" cy="77760"/>
                <wp:effectExtent l="38100" t="38100" r="37465" b="36830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1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3A32" id="墨迹 579" o:spid="_x0000_s1026" type="#_x0000_t75" style="position:absolute;left:0;text-align:left;margin-left:349.5pt;margin-top:2.05pt;width:5.25pt;height:7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">
                <v:imagedata r:id="rId1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21FE38BB" wp14:editId="34655516">
                <wp:simplePos x="0" y="0"/>
                <wp:positionH relativeFrom="column">
                  <wp:posOffset>4430003</wp:posOffset>
                </wp:positionH>
                <wp:positionV relativeFrom="paragraph">
                  <wp:posOffset>68968</wp:posOffset>
                </wp:positionV>
                <wp:extent cx="6840" cy="51840"/>
                <wp:effectExtent l="38100" t="38100" r="31750" b="3746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BBA6" id="墨迹 578" o:spid="_x0000_s1026" type="#_x0000_t75" style="position:absolute;left:0;text-align:left;margin-left:348.2pt;margin-top:4.85pt;width:1.8pt;height:5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">
                <v:imagedata r:id="rId1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E745D3C" wp14:editId="5D04A351">
                <wp:simplePos x="0" y="0"/>
                <wp:positionH relativeFrom="column">
                  <wp:posOffset>4272323</wp:posOffset>
                </wp:positionH>
                <wp:positionV relativeFrom="paragraph">
                  <wp:posOffset>175168</wp:posOffset>
                </wp:positionV>
                <wp:extent cx="29160" cy="51840"/>
                <wp:effectExtent l="38100" t="38100" r="34925" b="37465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9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39356" id="墨迹 577" o:spid="_x0000_s1026" type="#_x0000_t75" style="position:absolute;left:0;text-align:left;margin-left:335.8pt;margin-top:13.2pt;width:3.55pt;height:5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">
                <v:imagedata r:id="rId19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810459A" wp14:editId="387B30A0">
                <wp:simplePos x="0" y="0"/>
                <wp:positionH relativeFrom="column">
                  <wp:posOffset>4240283</wp:posOffset>
                </wp:positionH>
                <wp:positionV relativeFrom="paragraph">
                  <wp:posOffset>109288</wp:posOffset>
                </wp:positionV>
                <wp:extent cx="81000" cy="153000"/>
                <wp:effectExtent l="38100" t="38100" r="33655" b="38100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1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540F" id="墨迹 576" o:spid="_x0000_s1026" type="#_x0000_t75" style="position:absolute;left:0;text-align:left;margin-left:333.3pt;margin-top:8pt;width:7.6pt;height:13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">
                <v:imagedata r:id="rId2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F9BCBD7" wp14:editId="7E959630">
                <wp:simplePos x="0" y="0"/>
                <wp:positionH relativeFrom="column">
                  <wp:posOffset>4179083</wp:posOffset>
                </wp:positionH>
                <wp:positionV relativeFrom="paragraph">
                  <wp:posOffset>178408</wp:posOffset>
                </wp:positionV>
                <wp:extent cx="55080" cy="82440"/>
                <wp:effectExtent l="38100" t="38100" r="34290" b="32385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550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F99BB" id="墨迹 575" o:spid="_x0000_s1026" type="#_x0000_t75" style="position:absolute;left:0;text-align:left;margin-left:328.45pt;margin-top:13.45pt;width:5.6pt;height:7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">
                <v:imagedata r:id="rId20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18F90CB" wp14:editId="7C5FA638">
                <wp:simplePos x="0" y="0"/>
                <wp:positionH relativeFrom="column">
                  <wp:posOffset>4185563</wp:posOffset>
                </wp:positionH>
                <wp:positionV relativeFrom="paragraph">
                  <wp:posOffset>152848</wp:posOffset>
                </wp:positionV>
                <wp:extent cx="58320" cy="100080"/>
                <wp:effectExtent l="25400" t="38100" r="31115" b="40005"/>
                <wp:wrapNone/>
                <wp:docPr id="57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8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0E282" id="墨迹 574" o:spid="_x0000_s1026" type="#_x0000_t75" style="position:absolute;left:0;text-align:left;margin-left:328.95pt;margin-top:11.45pt;width:5.85pt;height:9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">
                <v:imagedata r:id="rId20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183551D" wp14:editId="4719E70A">
                <wp:simplePos x="0" y="0"/>
                <wp:positionH relativeFrom="column">
                  <wp:posOffset>4169363</wp:posOffset>
                </wp:positionH>
                <wp:positionV relativeFrom="paragraph">
                  <wp:posOffset>107488</wp:posOffset>
                </wp:positionV>
                <wp:extent cx="61560" cy="142200"/>
                <wp:effectExtent l="38100" t="38100" r="27940" b="36195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1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49EF" id="墨迹 573" o:spid="_x0000_s1026" type="#_x0000_t75" style="position:absolute;left:0;text-align:left;margin-left:327.7pt;margin-top:7.85pt;width:6.1pt;height:12.4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">
                <v:imagedata r:id="rId2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56D0A83" wp14:editId="186FBAAD">
                <wp:simplePos x="0" y="0"/>
                <wp:positionH relativeFrom="column">
                  <wp:posOffset>3984270</wp:posOffset>
                </wp:positionH>
                <wp:positionV relativeFrom="paragraph">
                  <wp:posOffset>217540</wp:posOffset>
                </wp:positionV>
                <wp:extent cx="28800" cy="32040"/>
                <wp:effectExtent l="38100" t="38100" r="34925" b="31750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8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99479" id="墨迹 571" o:spid="_x0000_s1026" type="#_x0000_t75" style="position:absolute;left:0;text-align:left;margin-left:313.1pt;margin-top:16.55pt;width:3.45pt;height:3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">
                <v:imagedata r:id="rId2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D1F3EB8" wp14:editId="1511F5D5">
                <wp:simplePos x="0" y="0"/>
                <wp:positionH relativeFrom="column">
                  <wp:posOffset>3971670</wp:posOffset>
                </wp:positionH>
                <wp:positionV relativeFrom="paragraph">
                  <wp:posOffset>198460</wp:posOffset>
                </wp:positionV>
                <wp:extent cx="124200" cy="51120"/>
                <wp:effectExtent l="38100" t="38100" r="28575" b="38100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4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8887" id="墨迹 570" o:spid="_x0000_s1026" type="#_x0000_t75" style="position:absolute;left:0;text-align:left;margin-left:312.15pt;margin-top:15.05pt;width:11pt;height:5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">
                <v:imagedata r:id="rId2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74406E9" wp14:editId="03916D0A">
                <wp:simplePos x="0" y="0"/>
                <wp:positionH relativeFrom="column">
                  <wp:posOffset>3971670</wp:posOffset>
                </wp:positionH>
                <wp:positionV relativeFrom="paragraph">
                  <wp:posOffset>163540</wp:posOffset>
                </wp:positionV>
                <wp:extent cx="70200" cy="54360"/>
                <wp:effectExtent l="38100" t="38100" r="31750" b="34925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0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3877" id="墨迹 568" o:spid="_x0000_s1026" type="#_x0000_t75" style="position:absolute;left:0;text-align:left;margin-left:312.15pt;margin-top:12.3pt;width:6.75pt;height:5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">
                <v:imagedata r:id="rId2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FC1254B" wp14:editId="37A53509">
                <wp:simplePos x="0" y="0"/>
                <wp:positionH relativeFrom="column">
                  <wp:posOffset>3941790</wp:posOffset>
                </wp:positionH>
                <wp:positionV relativeFrom="paragraph">
                  <wp:posOffset>160300</wp:posOffset>
                </wp:positionV>
                <wp:extent cx="97200" cy="44640"/>
                <wp:effectExtent l="38100" t="38100" r="29845" b="3175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E728" id="墨迹 567" o:spid="_x0000_s1026" type="#_x0000_t75" style="position:absolute;left:0;text-align:left;margin-left:309.8pt;margin-top:12pt;width:8.85pt;height:4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">
                <v:imagedata r:id="rId21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A76298D" wp14:editId="74E58FF3">
                <wp:simplePos x="0" y="0"/>
                <wp:positionH relativeFrom="column">
                  <wp:posOffset>4003350</wp:posOffset>
                </wp:positionH>
                <wp:positionV relativeFrom="paragraph">
                  <wp:posOffset>147700</wp:posOffset>
                </wp:positionV>
                <wp:extent cx="16200" cy="22680"/>
                <wp:effectExtent l="38100" t="38100" r="34925" b="41275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DD09" id="墨迹 566" o:spid="_x0000_s1026" type="#_x0000_t75" style="position:absolute;left:0;text-align:left;margin-left:314.6pt;margin-top:11.05pt;width:2.5pt;height:3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">
                <v:imagedata r:id="rId21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C4E3D41" wp14:editId="5B3B0AE2">
                <wp:simplePos x="0" y="0"/>
                <wp:positionH relativeFrom="column">
                  <wp:posOffset>4019550</wp:posOffset>
                </wp:positionH>
                <wp:positionV relativeFrom="paragraph">
                  <wp:posOffset>125380</wp:posOffset>
                </wp:positionV>
                <wp:extent cx="9720" cy="12960"/>
                <wp:effectExtent l="38100" t="38100" r="41275" b="38100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959A5" id="墨迹 565" o:spid="_x0000_s1026" type="#_x0000_t75" style="position:absolute;left:0;text-align:left;margin-left:315.9pt;margin-top:9.25pt;width:1.95pt;height:2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">
                <v:imagedata r:id="rId21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4E846B6" wp14:editId="35BDFFFC">
                <wp:simplePos x="0" y="0"/>
                <wp:positionH relativeFrom="column">
                  <wp:posOffset>3959070</wp:posOffset>
                </wp:positionH>
                <wp:positionV relativeFrom="paragraph">
                  <wp:posOffset>150940</wp:posOffset>
                </wp:positionV>
                <wp:extent cx="16200" cy="9720"/>
                <wp:effectExtent l="38100" t="38100" r="34925" b="41275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6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9E5B" id="墨迹 564" o:spid="_x0000_s1026" type="#_x0000_t75" style="position:absolute;left:0;text-align:left;margin-left:311.15pt;margin-top:11.3pt;width:2.5pt;height:1.9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">
                <v:imagedata r:id="rId22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43A9347" wp14:editId="0A8AFB8B">
                <wp:simplePos x="0" y="0"/>
                <wp:positionH relativeFrom="column">
                  <wp:posOffset>3978150</wp:posOffset>
                </wp:positionH>
                <wp:positionV relativeFrom="paragraph">
                  <wp:posOffset>84340</wp:posOffset>
                </wp:positionV>
                <wp:extent cx="22680" cy="73440"/>
                <wp:effectExtent l="38100" t="38100" r="28575" b="41275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26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7732" id="墨迹 563" o:spid="_x0000_s1026" type="#_x0000_t75" style="position:absolute;left:0;text-align:left;margin-left:312.65pt;margin-top:6.05pt;width:3.05pt;height: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">
                <v:imagedata r:id="rId2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F293693" wp14:editId="0C202FF7">
                <wp:simplePos x="0" y="0"/>
                <wp:positionH relativeFrom="column">
                  <wp:posOffset>3943230</wp:posOffset>
                </wp:positionH>
                <wp:positionV relativeFrom="paragraph">
                  <wp:posOffset>93700</wp:posOffset>
                </wp:positionV>
                <wp:extent cx="114480" cy="57600"/>
                <wp:effectExtent l="38100" t="38100" r="38100" b="31750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44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1B2B" id="墨迹 562" o:spid="_x0000_s1026" type="#_x0000_t75" style="position:absolute;left:0;text-align:left;margin-left:309.9pt;margin-top:6.8pt;width:10.2pt;height:5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">
                <v:imagedata r:id="rId2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6227341" wp14:editId="76F8ACB6">
                <wp:simplePos x="0" y="0"/>
                <wp:positionH relativeFrom="column">
                  <wp:posOffset>3930630</wp:posOffset>
                </wp:positionH>
                <wp:positionV relativeFrom="paragraph">
                  <wp:posOffset>103420</wp:posOffset>
                </wp:positionV>
                <wp:extent cx="16200" cy="73440"/>
                <wp:effectExtent l="25400" t="38100" r="34925" b="41275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6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EE47" id="墨迹 561" o:spid="_x0000_s1026" type="#_x0000_t75" style="position:absolute;left:0;text-align:left;margin-left:308.9pt;margin-top:7.55pt;width:2.5pt;height: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">
                <v:imagedata r:id="rId2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E8E6C69" wp14:editId="053B2BDE">
                <wp:simplePos x="0" y="0"/>
                <wp:positionH relativeFrom="column">
                  <wp:posOffset>3959070</wp:posOffset>
                </wp:positionH>
                <wp:positionV relativeFrom="paragraph">
                  <wp:posOffset>58780</wp:posOffset>
                </wp:positionV>
                <wp:extent cx="60840" cy="19440"/>
                <wp:effectExtent l="38100" t="38100" r="41275" b="3175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0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D666" id="墨迹 560" o:spid="_x0000_s1026" type="#_x0000_t75" style="position:absolute;left:0;text-align:left;margin-left:311.15pt;margin-top:4.05pt;width:6.05pt;height:2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">
                <v:imagedata r:id="rId22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A3D3B0A" wp14:editId="3E0CA4FD">
                <wp:simplePos x="0" y="0"/>
                <wp:positionH relativeFrom="column">
                  <wp:posOffset>3787710</wp:posOffset>
                </wp:positionH>
                <wp:positionV relativeFrom="paragraph">
                  <wp:posOffset>90460</wp:posOffset>
                </wp:positionV>
                <wp:extent cx="73440" cy="66960"/>
                <wp:effectExtent l="38100" t="38100" r="15875" b="34925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3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8176" id="墨迹 558" o:spid="_x0000_s1026" type="#_x0000_t75" style="position:absolute;left:0;text-align:left;margin-left:297.65pt;margin-top:6.5pt;width:7pt;height:6.4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">
                <v:imagedata r:id="rId23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1677E076" wp14:editId="33EBCCFB">
                <wp:simplePos x="0" y="0"/>
                <wp:positionH relativeFrom="column">
                  <wp:posOffset>3746310</wp:posOffset>
                </wp:positionH>
                <wp:positionV relativeFrom="paragraph">
                  <wp:posOffset>150940</wp:posOffset>
                </wp:positionV>
                <wp:extent cx="38160" cy="54000"/>
                <wp:effectExtent l="38100" t="38100" r="25400" b="34925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81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D718B" id="墨迹 557" o:spid="_x0000_s1026" type="#_x0000_t75" style="position:absolute;left:0;text-align:left;margin-left:294.4pt;margin-top:11.3pt;width:4.2pt;height:5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">
                <v:imagedata r:id="rId23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BFE36C5" wp14:editId="16084888">
                <wp:simplePos x="0" y="0"/>
                <wp:positionH relativeFrom="column">
                  <wp:posOffset>3739830</wp:posOffset>
                </wp:positionH>
                <wp:positionV relativeFrom="paragraph">
                  <wp:posOffset>81100</wp:posOffset>
                </wp:positionV>
                <wp:extent cx="54360" cy="175320"/>
                <wp:effectExtent l="25400" t="38100" r="22225" b="40640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43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B064" id="墨迹 556" o:spid="_x0000_s1026" type="#_x0000_t75" style="position:absolute;left:0;text-align:left;margin-left:293.85pt;margin-top:5.8pt;width:5.5pt;height: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">
                <v:imagedata r:id="rId23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24CD400F" wp14:editId="1F0D334D">
                <wp:simplePos x="0" y="0"/>
                <wp:positionH relativeFrom="column">
                  <wp:posOffset>3597270</wp:posOffset>
                </wp:positionH>
                <wp:positionV relativeFrom="paragraph">
                  <wp:posOffset>144460</wp:posOffset>
                </wp:positionV>
                <wp:extent cx="9720" cy="159120"/>
                <wp:effectExtent l="25400" t="38100" r="41275" b="4445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7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ECDC6" id="墨迹 555" o:spid="_x0000_s1026" type="#_x0000_t75" style="position:absolute;left:0;text-align:left;margin-left:282.65pt;margin-top:10.75pt;width:1.95pt;height:13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">
                <v:imagedata r:id="rId23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905EB58" wp14:editId="50FB9D2C">
                <wp:simplePos x="0" y="0"/>
                <wp:positionH relativeFrom="column">
                  <wp:posOffset>3581070</wp:posOffset>
                </wp:positionH>
                <wp:positionV relativeFrom="paragraph">
                  <wp:posOffset>112780</wp:posOffset>
                </wp:positionV>
                <wp:extent cx="60840" cy="12960"/>
                <wp:effectExtent l="38100" t="38100" r="28575" b="3810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0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1016" id="墨迹 554" o:spid="_x0000_s1026" type="#_x0000_t75" style="position:absolute;left:0;text-align:left;margin-left:281.35pt;margin-top:8.3pt;width:6.05pt;height:2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">
                <v:imagedata r:id="rId23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D36B9A5" wp14:editId="36ECC171">
                <wp:simplePos x="0" y="0"/>
                <wp:positionH relativeFrom="column">
                  <wp:posOffset>3543270</wp:posOffset>
                </wp:positionH>
                <wp:positionV relativeFrom="paragraph">
                  <wp:posOffset>74620</wp:posOffset>
                </wp:positionV>
                <wp:extent cx="44640" cy="92520"/>
                <wp:effectExtent l="38100" t="38100" r="31750" b="34925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4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30BD" id="墨迹 553" o:spid="_x0000_s1026" type="#_x0000_t75" style="position:absolute;left:0;text-align:left;margin-left:278.4pt;margin-top:5.3pt;width:4.7pt;height:8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">
                <v:imagedata r:id="rId24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B20340D" wp14:editId="2159CC68">
                <wp:simplePos x="0" y="0"/>
                <wp:positionH relativeFrom="column">
                  <wp:posOffset>3397110</wp:posOffset>
                </wp:positionH>
                <wp:positionV relativeFrom="paragraph">
                  <wp:posOffset>166780</wp:posOffset>
                </wp:positionV>
                <wp:extent cx="70200" cy="19440"/>
                <wp:effectExtent l="38100" t="38100" r="44450" b="44450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0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6A40" id="墨迹 552" o:spid="_x0000_s1026" type="#_x0000_t75" style="position:absolute;left:0;text-align:left;margin-left:266.9pt;margin-top:12.55pt;width:6.75pt;height:2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">
                <v:imagedata r:id="rId24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1012922" wp14:editId="15C646FD">
                <wp:simplePos x="0" y="0"/>
                <wp:positionH relativeFrom="column">
                  <wp:posOffset>3250950</wp:posOffset>
                </wp:positionH>
                <wp:positionV relativeFrom="paragraph">
                  <wp:posOffset>145540</wp:posOffset>
                </wp:positionV>
                <wp:extent cx="12960" cy="151200"/>
                <wp:effectExtent l="38100" t="38100" r="38100" b="39370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2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2C893" id="墨迹 551" o:spid="_x0000_s1026" type="#_x0000_t75" style="position:absolute;left:0;text-align:left;margin-left:255.4pt;margin-top:10.85pt;width:2.2pt;height:13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">
                <v:imagedata r:id="rId2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63B0431" wp14:editId="3EC3D7C9">
                <wp:simplePos x="0" y="0"/>
                <wp:positionH relativeFrom="column">
                  <wp:posOffset>3213150</wp:posOffset>
                </wp:positionH>
                <wp:positionV relativeFrom="paragraph">
                  <wp:posOffset>65260</wp:posOffset>
                </wp:positionV>
                <wp:extent cx="117360" cy="171720"/>
                <wp:effectExtent l="38100" t="38100" r="10160" b="31750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173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D5A5" id="墨迹 550" o:spid="_x0000_s1026" type="#_x0000_t75" style="position:absolute;left:0;text-align:left;margin-left:252.4pt;margin-top:4.55pt;width:10.5pt;height:14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">
                <v:imagedata r:id="rId24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F637575" wp14:editId="49583D50">
                <wp:simplePos x="0" y="0"/>
                <wp:positionH relativeFrom="column">
                  <wp:posOffset>3210270</wp:posOffset>
                </wp:positionH>
                <wp:positionV relativeFrom="paragraph">
                  <wp:posOffset>87580</wp:posOffset>
                </wp:positionV>
                <wp:extent cx="22320" cy="66960"/>
                <wp:effectExtent l="38100" t="38100" r="41275" b="34925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2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1886A" id="墨迹 549" o:spid="_x0000_s1026" type="#_x0000_t75" style="position:absolute;left:0;text-align:left;margin-left:252.2pt;margin-top:6.3pt;width:2.95pt;height:6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">
                <v:imagedata r:id="rId249" o:title=""/>
              </v:shape>
            </w:pict>
          </mc:Fallback>
        </mc:AlternateContent>
      </w:r>
    </w:p>
    <w:p w14:paraId="1329DFE2" w14:textId="67F7AFF6" w:rsidR="00D978E3" w:rsidRDefault="0037023F" w:rsidP="00D978E3"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4266A34" wp14:editId="72D97187">
                <wp:simplePos x="0" y="0"/>
                <wp:positionH relativeFrom="column">
                  <wp:posOffset>4104852</wp:posOffset>
                </wp:positionH>
                <wp:positionV relativeFrom="paragraph">
                  <wp:posOffset>222838</wp:posOffset>
                </wp:positionV>
                <wp:extent cx="209520" cy="158040"/>
                <wp:effectExtent l="38100" t="38100" r="32385" b="45720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09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8AAAB" id="墨迹 626" o:spid="_x0000_s1026" type="#_x0000_t75" style="position:absolute;left:0;text-align:left;margin-left:322.6pt;margin-top:16.95pt;width:17.75pt;height:13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">
                <v:imagedata r:id="rId251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5D19222" wp14:editId="70598744">
                <wp:simplePos x="0" y="0"/>
                <wp:positionH relativeFrom="column">
                  <wp:posOffset>4127532</wp:posOffset>
                </wp:positionH>
                <wp:positionV relativeFrom="paragraph">
                  <wp:posOffset>280798</wp:posOffset>
                </wp:positionV>
                <wp:extent cx="68040" cy="77760"/>
                <wp:effectExtent l="25400" t="38100" r="20955" b="36830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80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E0E36" id="墨迹 625" o:spid="_x0000_s1026" type="#_x0000_t75" style="position:absolute;left:0;text-align:left;margin-left:324.4pt;margin-top:21.5pt;width:6.55pt;height:7.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">
                <v:imagedata r:id="rId253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31B003C" wp14:editId="446FF438">
                <wp:simplePos x="0" y="0"/>
                <wp:positionH relativeFrom="column">
                  <wp:posOffset>4108092</wp:posOffset>
                </wp:positionH>
                <wp:positionV relativeFrom="paragraph">
                  <wp:posOffset>251998</wp:posOffset>
                </wp:positionV>
                <wp:extent cx="68040" cy="64440"/>
                <wp:effectExtent l="38100" t="38100" r="8255" b="37465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8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3B341" id="墨迹 624" o:spid="_x0000_s1026" type="#_x0000_t75" style="position:absolute;left:0;text-align:left;margin-left:322.85pt;margin-top:19.25pt;width:6.55pt;height:6.2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">
                <v:imagedata r:id="rId255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25863D3D" wp14:editId="3FC35063">
                <wp:simplePos x="0" y="0"/>
                <wp:positionH relativeFrom="column">
                  <wp:posOffset>4071732</wp:posOffset>
                </wp:positionH>
                <wp:positionV relativeFrom="paragraph">
                  <wp:posOffset>195478</wp:posOffset>
                </wp:positionV>
                <wp:extent cx="115560" cy="134280"/>
                <wp:effectExtent l="38100" t="38100" r="0" b="31115"/>
                <wp:wrapNone/>
                <wp:docPr id="623" name="墨迹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55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C6E5" id="墨迹 623" o:spid="_x0000_s1026" type="#_x0000_t75" style="position:absolute;left:0;text-align:left;margin-left:320pt;margin-top:14.8pt;width:10.35pt;height:11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">
                <v:imagedata r:id="rId257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5735F375" wp14:editId="2C6A0318">
                <wp:simplePos x="0" y="0"/>
                <wp:positionH relativeFrom="column">
                  <wp:posOffset>4092612</wp:posOffset>
                </wp:positionH>
                <wp:positionV relativeFrom="paragraph">
                  <wp:posOffset>226078</wp:posOffset>
                </wp:positionV>
                <wp:extent cx="35280" cy="19800"/>
                <wp:effectExtent l="38100" t="38100" r="28575" b="43815"/>
                <wp:wrapNone/>
                <wp:docPr id="622" name="墨迹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5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B664A" id="墨迹 622" o:spid="_x0000_s1026" type="#_x0000_t75" style="position:absolute;left:0;text-align:left;margin-left:321.65pt;margin-top:17.2pt;width:4pt;height:2.7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">
                <v:imagedata r:id="rId259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71BD199A" wp14:editId="77841352">
                <wp:simplePos x="0" y="0"/>
                <wp:positionH relativeFrom="column">
                  <wp:posOffset>3940692</wp:posOffset>
                </wp:positionH>
                <wp:positionV relativeFrom="paragraph">
                  <wp:posOffset>335518</wp:posOffset>
                </wp:positionV>
                <wp:extent cx="100080" cy="48600"/>
                <wp:effectExtent l="38100" t="38100" r="40005" b="40640"/>
                <wp:wrapNone/>
                <wp:docPr id="621" name="墨迹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0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0647" id="墨迹 621" o:spid="_x0000_s1026" type="#_x0000_t75" style="position:absolute;left:0;text-align:left;margin-left:309.7pt;margin-top:25.8pt;width:9.1pt;height:5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">
                <v:imagedata r:id="rId261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10FF2FD" wp14:editId="47B8F7D0">
                <wp:simplePos x="0" y="0"/>
                <wp:positionH relativeFrom="column">
                  <wp:posOffset>3908652</wp:posOffset>
                </wp:positionH>
                <wp:positionV relativeFrom="paragraph">
                  <wp:posOffset>300238</wp:posOffset>
                </wp:positionV>
                <wp:extent cx="48600" cy="83880"/>
                <wp:effectExtent l="38100" t="38100" r="40640" b="30480"/>
                <wp:wrapNone/>
                <wp:docPr id="620" name="墨迹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86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BE5DA" id="墨迹 620" o:spid="_x0000_s1026" type="#_x0000_t75" style="position:absolute;left:0;text-align:left;margin-left:307.15pt;margin-top:23.05pt;width:5.05pt;height:7.8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">
                <v:imagedata r:id="rId263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6850F96" wp14:editId="00AE17B1">
                <wp:simplePos x="0" y="0"/>
                <wp:positionH relativeFrom="column">
                  <wp:posOffset>3905412</wp:posOffset>
                </wp:positionH>
                <wp:positionV relativeFrom="paragraph">
                  <wp:posOffset>204118</wp:posOffset>
                </wp:positionV>
                <wp:extent cx="68040" cy="132120"/>
                <wp:effectExtent l="38100" t="38100" r="0" b="33020"/>
                <wp:wrapNone/>
                <wp:docPr id="619" name="墨迹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8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44890" id="墨迹 619" o:spid="_x0000_s1026" type="#_x0000_t75" style="position:absolute;left:0;text-align:left;margin-left:306.9pt;margin-top:15.45pt;width:6.55pt;height:11.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">
                <v:imagedata r:id="rId265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4CAC555" wp14:editId="21ABC024">
                <wp:simplePos x="0" y="0"/>
                <wp:positionH relativeFrom="column">
                  <wp:posOffset>3863652</wp:posOffset>
                </wp:positionH>
                <wp:positionV relativeFrom="paragraph">
                  <wp:posOffset>284038</wp:posOffset>
                </wp:positionV>
                <wp:extent cx="45360" cy="77040"/>
                <wp:effectExtent l="38100" t="38100" r="31115" b="37465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5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D42F" id="墨迹 618" o:spid="_x0000_s1026" type="#_x0000_t75" style="position:absolute;left:0;text-align:left;margin-left:303.6pt;margin-top:21.75pt;width:4.75pt;height:7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">
                <v:imagedata r:id="rId267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38853FA" wp14:editId="474351C0">
                <wp:simplePos x="0" y="0"/>
                <wp:positionH relativeFrom="column">
                  <wp:posOffset>3858972</wp:posOffset>
                </wp:positionH>
                <wp:positionV relativeFrom="paragraph">
                  <wp:posOffset>261718</wp:posOffset>
                </wp:positionV>
                <wp:extent cx="1800" cy="10080"/>
                <wp:effectExtent l="38100" t="38100" r="36830" b="41275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D5CA" id="墨迹 617" o:spid="_x0000_s1026" type="#_x0000_t75" style="position:absolute;left:0;text-align:left;margin-left:303.25pt;margin-top:20pt;width:1.4pt;height:2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">
                <v:imagedata r:id="rId269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6547632" wp14:editId="264F2ED2">
                <wp:simplePos x="0" y="0"/>
                <wp:positionH relativeFrom="column">
                  <wp:posOffset>3659172</wp:posOffset>
                </wp:positionH>
                <wp:positionV relativeFrom="paragraph">
                  <wp:posOffset>306718</wp:posOffset>
                </wp:positionV>
                <wp:extent cx="50040" cy="28800"/>
                <wp:effectExtent l="38100" t="38100" r="39370" b="34925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0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D900" id="墨迹 616" o:spid="_x0000_s1026" type="#_x0000_t75" style="position:absolute;left:0;text-align:left;margin-left:287.5pt;margin-top:23.55pt;width:5.2pt;height:3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">
                <v:imagedata r:id="rId271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AE9073C" wp14:editId="749668EE">
                <wp:simplePos x="0" y="0"/>
                <wp:positionH relativeFrom="column">
                  <wp:posOffset>3650892</wp:posOffset>
                </wp:positionH>
                <wp:positionV relativeFrom="paragraph">
                  <wp:posOffset>268198</wp:posOffset>
                </wp:positionV>
                <wp:extent cx="35640" cy="6840"/>
                <wp:effectExtent l="38100" t="38100" r="40640" b="31750"/>
                <wp:wrapNone/>
                <wp:docPr id="615" name="墨迹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5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3820" id="墨迹 615" o:spid="_x0000_s1026" type="#_x0000_t75" style="position:absolute;left:0;text-align:left;margin-left:286.85pt;margin-top:20.5pt;width:4pt;height:1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">
                <v:imagedata r:id="rId273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5A3AF20" wp14:editId="17F6B9D5">
                <wp:simplePos x="0" y="0"/>
                <wp:positionH relativeFrom="column">
                  <wp:posOffset>3605892</wp:posOffset>
                </wp:positionH>
                <wp:positionV relativeFrom="paragraph">
                  <wp:posOffset>161638</wp:posOffset>
                </wp:positionV>
                <wp:extent cx="64800" cy="364320"/>
                <wp:effectExtent l="38100" t="38100" r="11430" b="42545"/>
                <wp:wrapNone/>
                <wp:docPr id="614" name="墨迹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480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7993E" id="墨迹 614" o:spid="_x0000_s1026" type="#_x0000_t75" style="position:absolute;left:0;text-align:left;margin-left:283.35pt;margin-top:12.15pt;width:6.3pt;height:29.9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">
                <v:imagedata r:id="rId275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8B582C9" wp14:editId="6B106E2C">
                <wp:simplePos x="0" y="0"/>
                <wp:positionH relativeFrom="column">
                  <wp:posOffset>3547932</wp:posOffset>
                </wp:positionH>
                <wp:positionV relativeFrom="paragraph">
                  <wp:posOffset>208438</wp:posOffset>
                </wp:positionV>
                <wp:extent cx="38880" cy="105120"/>
                <wp:effectExtent l="38100" t="38100" r="37465" b="34925"/>
                <wp:wrapNone/>
                <wp:docPr id="613" name="墨迹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8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E5F2" id="墨迹 613" o:spid="_x0000_s1026" type="#_x0000_t75" style="position:absolute;left:0;text-align:left;margin-left:278.75pt;margin-top:15.8pt;width:4.25pt;height:9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">
                <v:imagedata r:id="rId277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953F6E6" wp14:editId="5286DA73">
                <wp:simplePos x="0" y="0"/>
                <wp:positionH relativeFrom="column">
                  <wp:posOffset>3564132</wp:posOffset>
                </wp:positionH>
                <wp:positionV relativeFrom="paragraph">
                  <wp:posOffset>197998</wp:posOffset>
                </wp:positionV>
                <wp:extent cx="48600" cy="131760"/>
                <wp:effectExtent l="25400" t="38100" r="15240" b="33655"/>
                <wp:wrapNone/>
                <wp:docPr id="612" name="墨迹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8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32EA" id="墨迹 612" o:spid="_x0000_s1026" type="#_x0000_t75" style="position:absolute;left:0;text-align:left;margin-left:280.05pt;margin-top:15pt;width:5.05pt;height:11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">
                <v:imagedata r:id="rId279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3FD5D15" wp14:editId="07B3B549">
                <wp:simplePos x="0" y="0"/>
                <wp:positionH relativeFrom="column">
                  <wp:posOffset>3377292</wp:posOffset>
                </wp:positionH>
                <wp:positionV relativeFrom="paragraph">
                  <wp:posOffset>348478</wp:posOffset>
                </wp:positionV>
                <wp:extent cx="119520" cy="13320"/>
                <wp:effectExtent l="38100" t="38100" r="45720" b="38100"/>
                <wp:wrapNone/>
                <wp:docPr id="611" name="墨迹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19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F11DA" id="墨迹 611" o:spid="_x0000_s1026" type="#_x0000_t75" style="position:absolute;left:0;text-align:left;margin-left:265.35pt;margin-top:26.85pt;width:10.6pt;height:2.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">
                <v:imagedata r:id="rId281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CE927CB" wp14:editId="6D4D0BBD">
                <wp:simplePos x="0" y="0"/>
                <wp:positionH relativeFrom="column">
                  <wp:posOffset>3348492</wp:posOffset>
                </wp:positionH>
                <wp:positionV relativeFrom="paragraph">
                  <wp:posOffset>342358</wp:posOffset>
                </wp:positionV>
                <wp:extent cx="64800" cy="48240"/>
                <wp:effectExtent l="38100" t="38100" r="36830" b="41275"/>
                <wp:wrapNone/>
                <wp:docPr id="610" name="墨迹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48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ABFC4" id="墨迹 610" o:spid="_x0000_s1026" type="#_x0000_t75" style="position:absolute;left:0;text-align:left;margin-left:263.05pt;margin-top:26.35pt;width:6.3pt;height:5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">
                <v:imagedata r:id="rId283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3976ACD5" wp14:editId="4575731D">
                <wp:simplePos x="0" y="0"/>
                <wp:positionH relativeFrom="column">
                  <wp:posOffset>3356412</wp:posOffset>
                </wp:positionH>
                <wp:positionV relativeFrom="paragraph">
                  <wp:posOffset>262078</wp:posOffset>
                </wp:positionV>
                <wp:extent cx="86760" cy="137160"/>
                <wp:effectExtent l="38100" t="38100" r="27940" b="40640"/>
                <wp:wrapNone/>
                <wp:docPr id="609" name="墨迹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6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63039" id="墨迹 609" o:spid="_x0000_s1026" type="#_x0000_t75" style="position:absolute;left:0;text-align:left;margin-left:263.7pt;margin-top:20.05pt;width:8.05pt;height:1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">
                <v:imagedata r:id="rId285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FB6F4BD" wp14:editId="1CDEE4B3">
                <wp:simplePos x="0" y="0"/>
                <wp:positionH relativeFrom="column">
                  <wp:posOffset>3336612</wp:posOffset>
                </wp:positionH>
                <wp:positionV relativeFrom="paragraph">
                  <wp:posOffset>210238</wp:posOffset>
                </wp:positionV>
                <wp:extent cx="66960" cy="115200"/>
                <wp:effectExtent l="38100" t="38100" r="9525" b="37465"/>
                <wp:wrapNone/>
                <wp:docPr id="608" name="墨迹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6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FA0D" id="墨迹 608" o:spid="_x0000_s1026" type="#_x0000_t75" style="position:absolute;left:0;text-align:left;margin-left:262.15pt;margin-top:15.95pt;width:6.45pt;height:10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">
                <v:imagedata r:id="rId287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4A9E3D5" wp14:editId="2310B326">
                <wp:simplePos x="0" y="0"/>
                <wp:positionH relativeFrom="column">
                  <wp:posOffset>3329052</wp:posOffset>
                </wp:positionH>
                <wp:positionV relativeFrom="paragraph">
                  <wp:posOffset>203758</wp:posOffset>
                </wp:positionV>
                <wp:extent cx="23040" cy="77760"/>
                <wp:effectExtent l="38100" t="38100" r="40640" b="36830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30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2809" id="墨迹 607" o:spid="_x0000_s1026" type="#_x0000_t75" style="position:absolute;left:0;text-align:left;margin-left:261.55pt;margin-top:15.45pt;width:3pt;height:7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">
                <v:imagedata r:id="rId289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5F8949B" wp14:editId="566CFA2A">
                <wp:simplePos x="0" y="0"/>
                <wp:positionH relativeFrom="column">
                  <wp:posOffset>3252012</wp:posOffset>
                </wp:positionH>
                <wp:positionV relativeFrom="paragraph">
                  <wp:posOffset>224638</wp:posOffset>
                </wp:positionV>
                <wp:extent cx="83880" cy="175680"/>
                <wp:effectExtent l="38100" t="38100" r="0" b="40640"/>
                <wp:wrapNone/>
                <wp:docPr id="606" name="墨迹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838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9038" id="墨迹 606" o:spid="_x0000_s1026" type="#_x0000_t75" style="position:absolute;left:0;text-align:left;margin-left:255.45pt;margin-top:17.1pt;width:7.8pt;height:15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">
                <v:imagedata r:id="rId291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0741EEB6" wp14:editId="04A1781E">
                <wp:simplePos x="0" y="0"/>
                <wp:positionH relativeFrom="column">
                  <wp:posOffset>3263172</wp:posOffset>
                </wp:positionH>
                <wp:positionV relativeFrom="paragraph">
                  <wp:posOffset>239038</wp:posOffset>
                </wp:positionV>
                <wp:extent cx="75960" cy="42120"/>
                <wp:effectExtent l="38100" t="38100" r="38735" b="34290"/>
                <wp:wrapNone/>
                <wp:docPr id="605" name="墨迹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75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11CFA" id="墨迹 605" o:spid="_x0000_s1026" type="#_x0000_t75" style="position:absolute;left:0;text-align:left;margin-left:256.35pt;margin-top:18.2pt;width:7.25pt;height:4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">
                <v:imagedata r:id="rId293" o:title=""/>
              </v:shape>
            </w:pict>
          </mc:Fallback>
        </mc:AlternateContent>
      </w:r>
      <w:r w:rsidR="0000723F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AE28CC" wp14:editId="72B3EA5E">
                <wp:simplePos x="0" y="0"/>
                <wp:positionH relativeFrom="column">
                  <wp:posOffset>4491203</wp:posOffset>
                </wp:positionH>
                <wp:positionV relativeFrom="paragraph">
                  <wp:posOffset>-11882</wp:posOffset>
                </wp:positionV>
                <wp:extent cx="103320" cy="80640"/>
                <wp:effectExtent l="38100" t="38100" r="36830" b="34290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03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7F35" id="墨迹 585" o:spid="_x0000_s1026" type="#_x0000_t75" style="position:absolute;left:0;text-align:left;margin-left:353.05pt;margin-top:-1.55pt;width:9.4pt;height:7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">
                <v:imagedata r:id="rId295" o:title=""/>
              </v:shape>
            </w:pict>
          </mc:Fallback>
        </mc:AlternateContent>
      </w:r>
      <w:r w:rsidR="0000723F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48973EC" wp14:editId="5658B00C">
                <wp:simplePos x="0" y="0"/>
                <wp:positionH relativeFrom="column">
                  <wp:posOffset>4472123</wp:posOffset>
                </wp:positionH>
                <wp:positionV relativeFrom="paragraph">
                  <wp:posOffset>-82802</wp:posOffset>
                </wp:positionV>
                <wp:extent cx="16560" cy="188640"/>
                <wp:effectExtent l="38100" t="38100" r="34290" b="40005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6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E494B" id="墨迹 583" o:spid="_x0000_s1026" type="#_x0000_t75" style="position:absolute;left:0;text-align:left;margin-left:351.55pt;margin-top:-7.1pt;width:2.5pt;height:16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">
                <v:imagedata r:id="rId297" o:title=""/>
              </v:shape>
            </w:pict>
          </mc:Fallback>
        </mc:AlternateContent>
      </w:r>
      <w:r w:rsidR="0000723F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6D6FF8B2" wp14:editId="76BDA52E">
                <wp:simplePos x="0" y="0"/>
                <wp:positionH relativeFrom="column">
                  <wp:posOffset>4035390</wp:posOffset>
                </wp:positionH>
                <wp:positionV relativeFrom="paragraph">
                  <wp:posOffset>-19550</wp:posOffset>
                </wp:positionV>
                <wp:extent cx="22680" cy="74880"/>
                <wp:effectExtent l="38100" t="38100" r="41275" b="40005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26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22605" id="墨迹 572" o:spid="_x0000_s1026" type="#_x0000_t75" style="position:absolute;left:0;text-align:left;margin-left:317.15pt;margin-top:-2.15pt;width:3.05pt;height:7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">
                <v:imagedata r:id="rId299" o:title=""/>
              </v:shape>
            </w:pict>
          </mc:Fallback>
        </mc:AlternateContent>
      </w:r>
      <w:r w:rsidR="0000723F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0CD55C2" wp14:editId="608C40E9">
                <wp:simplePos x="0" y="0"/>
                <wp:positionH relativeFrom="column">
                  <wp:posOffset>3943230</wp:posOffset>
                </wp:positionH>
                <wp:positionV relativeFrom="paragraph">
                  <wp:posOffset>-8390</wp:posOffset>
                </wp:positionV>
                <wp:extent cx="25920" cy="47880"/>
                <wp:effectExtent l="38100" t="38100" r="38100" b="41275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5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6D90" id="墨迹 569" o:spid="_x0000_s1026" type="#_x0000_t75" style="position:absolute;left:0;text-align:left;margin-left:309.9pt;margin-top:-1.25pt;width:3.3pt;height:4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">
                <v:imagedata r:id="rId301" o:title=""/>
              </v:shape>
            </w:pict>
          </mc:Fallback>
        </mc:AlternateContent>
      </w:r>
      <w:r w:rsidR="0000723F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33D00AA" wp14:editId="67EC2509">
                <wp:simplePos x="0" y="0"/>
                <wp:positionH relativeFrom="column">
                  <wp:posOffset>3841710</wp:posOffset>
                </wp:positionH>
                <wp:positionV relativeFrom="paragraph">
                  <wp:posOffset>-94070</wp:posOffset>
                </wp:positionV>
                <wp:extent cx="6840" cy="292320"/>
                <wp:effectExtent l="38100" t="38100" r="31750" b="3810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8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ACA1C" id="墨迹 559" o:spid="_x0000_s1026" type="#_x0000_t75" style="position:absolute;left:0;text-align:left;margin-left:301.9pt;margin-top:-8pt;width:1.8pt;height:24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">
                <v:imagedata r:id="rId303" o:title=""/>
              </v:shape>
            </w:pict>
          </mc:Fallback>
        </mc:AlternateContent>
      </w:r>
      <w:r w:rsidR="000C30E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CD2D75C" wp14:editId="6F9CCCF2">
                <wp:simplePos x="0" y="0"/>
                <wp:positionH relativeFrom="column">
                  <wp:posOffset>5826536</wp:posOffset>
                </wp:positionH>
                <wp:positionV relativeFrom="paragraph">
                  <wp:posOffset>881959</wp:posOffset>
                </wp:positionV>
                <wp:extent cx="67680" cy="181800"/>
                <wp:effectExtent l="38100" t="38100" r="21590" b="34290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76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E6AE" id="墨迹 484" o:spid="_x0000_s1026" type="#_x0000_t75" style="position:absolute;left:0;text-align:left;margin-left:458.2pt;margin-top:68.85pt;width:6.6pt;height:15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">
                <v:imagedata r:id="rId305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6F48BC" wp14:editId="614658FE">
                <wp:simplePos x="0" y="0"/>
                <wp:positionH relativeFrom="column">
                  <wp:posOffset>5705576</wp:posOffset>
                </wp:positionH>
                <wp:positionV relativeFrom="paragraph">
                  <wp:posOffset>932719</wp:posOffset>
                </wp:positionV>
                <wp:extent cx="77400" cy="107640"/>
                <wp:effectExtent l="38100" t="38100" r="24765" b="32385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77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DC62" id="墨迹 483" o:spid="_x0000_s1026" type="#_x0000_t75" style="position:absolute;left:0;text-align:left;margin-left:448.65pt;margin-top:72.85pt;width:7.35pt;height:9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">
                <v:imagedata r:id="rId307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2D0FC7C" wp14:editId="067316B0">
                <wp:simplePos x="0" y="0"/>
                <wp:positionH relativeFrom="column">
                  <wp:posOffset>5565176</wp:posOffset>
                </wp:positionH>
                <wp:positionV relativeFrom="paragraph">
                  <wp:posOffset>945679</wp:posOffset>
                </wp:positionV>
                <wp:extent cx="130680" cy="81000"/>
                <wp:effectExtent l="38100" t="38100" r="0" b="46355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306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EF81" id="墨迹 482" o:spid="_x0000_s1026" type="#_x0000_t75" style="position:absolute;left:0;text-align:left;margin-left:437.6pt;margin-top:73.85pt;width:11.55pt;height:7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">
                <v:imagedata r:id="rId309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83A1829" wp14:editId="37BD958B">
                <wp:simplePos x="0" y="0"/>
                <wp:positionH relativeFrom="column">
                  <wp:posOffset>5534216</wp:posOffset>
                </wp:positionH>
                <wp:positionV relativeFrom="paragraph">
                  <wp:posOffset>942439</wp:posOffset>
                </wp:positionV>
                <wp:extent cx="47520" cy="97200"/>
                <wp:effectExtent l="38100" t="38100" r="29210" b="42545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47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993D5" id="墨迹 481" o:spid="_x0000_s1026" type="#_x0000_t75" style="position:absolute;left:0;text-align:left;margin-left:435.15pt;margin-top:73.6pt;width:5pt;height:8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">
                <v:imagedata r:id="rId311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F1EB542" wp14:editId="581C94EB">
                <wp:simplePos x="0" y="0"/>
                <wp:positionH relativeFrom="column">
                  <wp:posOffset>5511176</wp:posOffset>
                </wp:positionH>
                <wp:positionV relativeFrom="paragraph">
                  <wp:posOffset>954679</wp:posOffset>
                </wp:positionV>
                <wp:extent cx="80640" cy="72000"/>
                <wp:effectExtent l="38100" t="38100" r="21590" b="42545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06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A24C" id="墨迹 480" o:spid="_x0000_s1026" type="#_x0000_t75" style="position:absolute;left:0;text-align:left;margin-left:433.35pt;margin-top:74.55pt;width:7.6pt;height:6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">
                <v:imagedata r:id="rId313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B89E398" wp14:editId="53ED3175">
                <wp:simplePos x="0" y="0"/>
                <wp:positionH relativeFrom="column">
                  <wp:posOffset>5413256</wp:posOffset>
                </wp:positionH>
                <wp:positionV relativeFrom="paragraph">
                  <wp:posOffset>942439</wp:posOffset>
                </wp:positionV>
                <wp:extent cx="101160" cy="104040"/>
                <wp:effectExtent l="38100" t="38100" r="635" b="36195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1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F2E5B" id="墨迹 479" o:spid="_x0000_s1026" type="#_x0000_t75" style="position:absolute;left:0;text-align:left;margin-left:425.65pt;margin-top:73.6pt;width:9.15pt;height:9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">
                <v:imagedata r:id="rId315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D8F3D47" wp14:editId="0B2EBC97">
                <wp:simplePos x="0" y="0"/>
                <wp:positionH relativeFrom="column">
                  <wp:posOffset>5158736</wp:posOffset>
                </wp:positionH>
                <wp:positionV relativeFrom="paragraph">
                  <wp:posOffset>959401</wp:posOffset>
                </wp:positionV>
                <wp:extent cx="113760" cy="97560"/>
                <wp:effectExtent l="38100" t="38100" r="13335" b="42545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37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7D9AC" id="墨迹 478" o:spid="_x0000_s1026" type="#_x0000_t75" style="position:absolute;left:0;text-align:left;margin-left:405.6pt;margin-top:74.95pt;width:10.15pt;height:8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">
                <v:imagedata r:id="rId317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B05A0A2" wp14:editId="41F02E09">
                <wp:simplePos x="0" y="0"/>
                <wp:positionH relativeFrom="column">
                  <wp:posOffset>5124536</wp:posOffset>
                </wp:positionH>
                <wp:positionV relativeFrom="paragraph">
                  <wp:posOffset>905401</wp:posOffset>
                </wp:positionV>
                <wp:extent cx="50760" cy="154800"/>
                <wp:effectExtent l="38100" t="38100" r="13335" b="36195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0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CD9EA" id="墨迹 477" o:spid="_x0000_s1026" type="#_x0000_t75" style="position:absolute;left:0;text-align:left;margin-left:402.9pt;margin-top:70.7pt;width:5.25pt;height:13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">
                <v:imagedata r:id="rId319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622D82D" wp14:editId="71CC0612">
                <wp:simplePos x="0" y="0"/>
                <wp:positionH relativeFrom="column">
                  <wp:posOffset>5057576</wp:posOffset>
                </wp:positionH>
                <wp:positionV relativeFrom="paragraph">
                  <wp:posOffset>955801</wp:posOffset>
                </wp:positionV>
                <wp:extent cx="113760" cy="23760"/>
                <wp:effectExtent l="38100" t="38100" r="26035" b="40005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3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8436A" id="墨迹 476" o:spid="_x0000_s1026" type="#_x0000_t75" style="position:absolute;left:0;text-align:left;margin-left:397.65pt;margin-top:74.65pt;width:10.15pt;height:3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">
                <v:imagedata r:id="rId321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B11C492" wp14:editId="33AEDB66">
                <wp:simplePos x="0" y="0"/>
                <wp:positionH relativeFrom="column">
                  <wp:posOffset>5006816</wp:posOffset>
                </wp:positionH>
                <wp:positionV relativeFrom="paragraph">
                  <wp:posOffset>972721</wp:posOffset>
                </wp:positionV>
                <wp:extent cx="108000" cy="80640"/>
                <wp:effectExtent l="38100" t="38100" r="0" b="34290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080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C3A4" id="墨迹 475" o:spid="_x0000_s1026" type="#_x0000_t75" style="position:absolute;left:0;text-align:left;margin-left:393.65pt;margin-top:76pt;width:9.7pt;height:7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">
                <v:imagedata r:id="rId323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623A109" wp14:editId="2FE5ACF6">
                <wp:simplePos x="0" y="0"/>
                <wp:positionH relativeFrom="column">
                  <wp:posOffset>4919336</wp:posOffset>
                </wp:positionH>
                <wp:positionV relativeFrom="paragraph">
                  <wp:posOffset>969841</wp:posOffset>
                </wp:positionV>
                <wp:extent cx="77760" cy="83520"/>
                <wp:effectExtent l="38100" t="38100" r="11430" b="43815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7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3E1C" id="墨迹 474" o:spid="_x0000_s1026" type="#_x0000_t75" style="position:absolute;left:0;text-align:left;margin-left:386.75pt;margin-top:75.75pt;width:7.3pt;height:7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">
                <v:imagedata r:id="rId325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9293947" wp14:editId="5D871F73">
                <wp:simplePos x="0" y="0"/>
                <wp:positionH relativeFrom="column">
                  <wp:posOffset>4862456</wp:posOffset>
                </wp:positionH>
                <wp:positionV relativeFrom="paragraph">
                  <wp:posOffset>932401</wp:posOffset>
                </wp:positionV>
                <wp:extent cx="20520" cy="13680"/>
                <wp:effectExtent l="38100" t="38100" r="43180" b="37465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0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E1978" id="墨迹 473" o:spid="_x0000_s1026" type="#_x0000_t75" style="position:absolute;left:0;text-align:left;margin-left:382.25pt;margin-top:72.8pt;width:2.8pt;height:2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">
                <v:imagedata r:id="rId327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3CE63A2" wp14:editId="3FD1040F">
                <wp:simplePos x="0" y="0"/>
                <wp:positionH relativeFrom="column">
                  <wp:posOffset>4744736</wp:posOffset>
                </wp:positionH>
                <wp:positionV relativeFrom="paragraph">
                  <wp:posOffset>903961</wp:posOffset>
                </wp:positionV>
                <wp:extent cx="121320" cy="155520"/>
                <wp:effectExtent l="38100" t="38100" r="5715" b="35560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13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E8257" id="墨迹 472" o:spid="_x0000_s1026" type="#_x0000_t75" style="position:absolute;left:0;text-align:left;margin-left:373pt;margin-top:70.6pt;width:10.7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">
                <v:imagedata r:id="rId329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09594DB" wp14:editId="157C747F">
                <wp:simplePos x="0" y="0"/>
                <wp:positionH relativeFrom="column">
                  <wp:posOffset>4660856</wp:posOffset>
                </wp:positionH>
                <wp:positionV relativeFrom="paragraph">
                  <wp:posOffset>992881</wp:posOffset>
                </wp:positionV>
                <wp:extent cx="64080" cy="76320"/>
                <wp:effectExtent l="38100" t="38100" r="38100" b="38100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40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F80F" id="墨迹 471" o:spid="_x0000_s1026" type="#_x0000_t75" style="position:absolute;left:0;text-align:left;margin-left:366.4pt;margin-top:77.6pt;width:6.3pt;height:7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">
                <v:imagedata r:id="rId331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28DE4EE" wp14:editId="78947286">
                <wp:simplePos x="0" y="0"/>
                <wp:positionH relativeFrom="column">
                  <wp:posOffset>4583456</wp:posOffset>
                </wp:positionH>
                <wp:positionV relativeFrom="paragraph">
                  <wp:posOffset>999721</wp:posOffset>
                </wp:positionV>
                <wp:extent cx="54000" cy="67680"/>
                <wp:effectExtent l="38100" t="38100" r="34925" b="3429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40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33FBE" id="墨迹 470" o:spid="_x0000_s1026" type="#_x0000_t75" style="position:absolute;left:0;text-align:left;margin-left:360.3pt;margin-top:78.1pt;width:5.45pt;height:6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">
                <v:imagedata r:id="rId333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1FA6661" wp14:editId="2E368010">
                <wp:simplePos x="0" y="0"/>
                <wp:positionH relativeFrom="column">
                  <wp:posOffset>4509656</wp:posOffset>
                </wp:positionH>
                <wp:positionV relativeFrom="paragraph">
                  <wp:posOffset>999721</wp:posOffset>
                </wp:positionV>
                <wp:extent cx="50760" cy="70920"/>
                <wp:effectExtent l="38100" t="38100" r="26035" b="43815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0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447F" id="墨迹 469" o:spid="_x0000_s1026" type="#_x0000_t75" style="position:absolute;left:0;text-align:left;margin-left:354.5pt;margin-top:78.1pt;width:5.25pt;height: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">
                <v:imagedata r:id="rId335" o:title=""/>
              </v:shape>
            </w:pict>
          </mc:Fallback>
        </mc:AlternateContent>
      </w:r>
      <w:r w:rsidR="00C40AD8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BDBC425" wp14:editId="3900B395">
                <wp:simplePos x="0" y="0"/>
                <wp:positionH relativeFrom="column">
                  <wp:posOffset>4399136</wp:posOffset>
                </wp:positionH>
                <wp:positionV relativeFrom="paragraph">
                  <wp:posOffset>975961</wp:posOffset>
                </wp:positionV>
                <wp:extent cx="104040" cy="84240"/>
                <wp:effectExtent l="38100" t="38100" r="0" b="4318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4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531B" id="墨迹 468" o:spid="_x0000_s1026" type="#_x0000_t75" style="position:absolute;left:0;text-align:left;margin-left:345.8pt;margin-top:76.25pt;width:9.45pt;height:7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">
                <v:imagedata r:id="rId337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AF62395" wp14:editId="7FBFFDC4">
                <wp:simplePos x="0" y="0"/>
                <wp:positionH relativeFrom="column">
                  <wp:posOffset>4073320</wp:posOffset>
                </wp:positionH>
                <wp:positionV relativeFrom="paragraph">
                  <wp:posOffset>979030</wp:posOffset>
                </wp:positionV>
                <wp:extent cx="162360" cy="326520"/>
                <wp:effectExtent l="38100" t="38100" r="15875" b="41910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6236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A537" id="墨迹 467" o:spid="_x0000_s1026" type="#_x0000_t75" style="position:absolute;left:0;text-align:left;margin-left:320.15pt;margin-top:76.5pt;width:14.05pt;height:26.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">
                <v:imagedata r:id="rId339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377451D" wp14:editId="11A31539">
                <wp:simplePos x="0" y="0"/>
                <wp:positionH relativeFrom="column">
                  <wp:posOffset>4111480</wp:posOffset>
                </wp:positionH>
                <wp:positionV relativeFrom="paragraph">
                  <wp:posOffset>985510</wp:posOffset>
                </wp:positionV>
                <wp:extent cx="63720" cy="57240"/>
                <wp:effectExtent l="38100" t="38100" r="25400" b="3175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37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07DD" id="墨迹 466" o:spid="_x0000_s1026" type="#_x0000_t75" style="position:absolute;left:0;text-align:left;margin-left:323.15pt;margin-top:77pt;width:6.2pt;height: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">
                <v:imagedata r:id="rId341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871DB36" wp14:editId="02F3869B">
                <wp:simplePos x="0" y="0"/>
                <wp:positionH relativeFrom="column">
                  <wp:posOffset>3882880</wp:posOffset>
                </wp:positionH>
                <wp:positionV relativeFrom="paragraph">
                  <wp:posOffset>927190</wp:posOffset>
                </wp:positionV>
                <wp:extent cx="203400" cy="137880"/>
                <wp:effectExtent l="38100" t="38100" r="0" b="40005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03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B392D" id="墨迹 465" o:spid="_x0000_s1026" type="#_x0000_t75" style="position:absolute;left:0;text-align:left;margin-left:305.15pt;margin-top:72.4pt;width:17.2pt;height:12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">
                <v:imagedata r:id="rId343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37F8F92" wp14:editId="5FB3B4C6">
                <wp:simplePos x="0" y="0"/>
                <wp:positionH relativeFrom="column">
                  <wp:posOffset>3724120</wp:posOffset>
                </wp:positionH>
                <wp:positionV relativeFrom="paragraph">
                  <wp:posOffset>944110</wp:posOffset>
                </wp:positionV>
                <wp:extent cx="41760" cy="127440"/>
                <wp:effectExtent l="38100" t="38100" r="34925" b="38100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1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7B872" id="墨迹 464" o:spid="_x0000_s1026" type="#_x0000_t75" style="position:absolute;left:0;text-align:left;margin-left:292.65pt;margin-top:73.75pt;width:4.55pt;height:11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">
                <v:imagedata r:id="rId345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C2AED85" wp14:editId="65E6B5C5">
                <wp:simplePos x="0" y="0"/>
                <wp:positionH relativeFrom="column">
                  <wp:posOffset>3619720</wp:posOffset>
                </wp:positionH>
                <wp:positionV relativeFrom="paragraph">
                  <wp:posOffset>991630</wp:posOffset>
                </wp:positionV>
                <wp:extent cx="98280" cy="76680"/>
                <wp:effectExtent l="38100" t="38100" r="3810" b="38100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982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B2F06" id="墨迹 463" o:spid="_x0000_s1026" type="#_x0000_t75" style="position:absolute;left:0;text-align:left;margin-left:284.4pt;margin-top:77.5pt;width:8.95pt;height:7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">
                <v:imagedata r:id="rId347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ED83815" wp14:editId="27EC5E97">
                <wp:simplePos x="0" y="0"/>
                <wp:positionH relativeFrom="column">
                  <wp:posOffset>3568600</wp:posOffset>
                </wp:positionH>
                <wp:positionV relativeFrom="paragraph">
                  <wp:posOffset>985510</wp:posOffset>
                </wp:positionV>
                <wp:extent cx="44640" cy="92520"/>
                <wp:effectExtent l="38100" t="38100" r="31750" b="34925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4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E79E" id="墨迹 462" o:spid="_x0000_s1026" type="#_x0000_t75" style="position:absolute;left:0;text-align:left;margin-left:280.4pt;margin-top:77pt;width:4.7pt;height:8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">
                <v:imagedata r:id="rId349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1F57BFB" wp14:editId="31A21DB5">
                <wp:simplePos x="0" y="0"/>
                <wp:positionH relativeFrom="column">
                  <wp:posOffset>3479680</wp:posOffset>
                </wp:positionH>
                <wp:positionV relativeFrom="paragraph">
                  <wp:posOffset>1004230</wp:posOffset>
                </wp:positionV>
                <wp:extent cx="73440" cy="70200"/>
                <wp:effectExtent l="38100" t="38100" r="3175" b="4445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73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2FA7C" id="墨迹 461" o:spid="_x0000_s1026" type="#_x0000_t75" style="position:absolute;left:0;text-align:left;margin-left:273.4pt;margin-top:78.45pt;width:7pt;height:6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">
                <v:imagedata r:id="rId351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35A7435" wp14:editId="3028EBB9">
                <wp:simplePos x="0" y="0"/>
                <wp:positionH relativeFrom="column">
                  <wp:posOffset>3346120</wp:posOffset>
                </wp:positionH>
                <wp:positionV relativeFrom="paragraph">
                  <wp:posOffset>982270</wp:posOffset>
                </wp:positionV>
                <wp:extent cx="120960" cy="108360"/>
                <wp:effectExtent l="38100" t="38100" r="0" b="31750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209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9596C" id="墨迹 460" o:spid="_x0000_s1026" type="#_x0000_t75" style="position:absolute;left:0;text-align:left;margin-left:262.85pt;margin-top:76.75pt;width:10.7pt;height:9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">
                <v:imagedata r:id="rId353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CE7E336" wp14:editId="570461A3">
                <wp:simplePos x="0" y="0"/>
                <wp:positionH relativeFrom="column">
                  <wp:posOffset>3298960</wp:posOffset>
                </wp:positionH>
                <wp:positionV relativeFrom="paragraph">
                  <wp:posOffset>1007470</wp:posOffset>
                </wp:positionV>
                <wp:extent cx="104760" cy="25920"/>
                <wp:effectExtent l="38100" t="38100" r="35560" b="3810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04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F9F8" id="墨迹 459" o:spid="_x0000_s1026" type="#_x0000_t75" style="position:absolute;left:0;text-align:left;margin-left:259.15pt;margin-top:78.75pt;width:9.5pt;height:3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">
                <v:imagedata r:id="rId355" o:title=""/>
              </v:shape>
            </w:pict>
          </mc:Fallback>
        </mc:AlternateContent>
      </w:r>
      <w:r w:rsidR="0052589C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E228DF1" wp14:editId="6EAC4DAF">
                <wp:simplePos x="0" y="0"/>
                <wp:positionH relativeFrom="column">
                  <wp:posOffset>3123960</wp:posOffset>
                </wp:positionH>
                <wp:positionV relativeFrom="paragraph">
                  <wp:posOffset>970686</wp:posOffset>
                </wp:positionV>
                <wp:extent cx="40320" cy="127440"/>
                <wp:effectExtent l="38100" t="38100" r="36195" b="3810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03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41EBC" id="墨迹 452" o:spid="_x0000_s1026" type="#_x0000_t75" style="position:absolute;left:0;text-align:left;margin-left:245.4pt;margin-top:75.85pt;width:4.35pt;height:11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">
                <v:imagedata r:id="rId357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32D2B6F" wp14:editId="56E81AB6">
                <wp:simplePos x="0" y="0"/>
                <wp:positionH relativeFrom="column">
                  <wp:posOffset>2971794</wp:posOffset>
                </wp:positionH>
                <wp:positionV relativeFrom="paragraph">
                  <wp:posOffset>2197109</wp:posOffset>
                </wp:positionV>
                <wp:extent cx="134640" cy="61560"/>
                <wp:effectExtent l="38100" t="38100" r="5080" b="4064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346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EB030" id="墨迹 448" o:spid="_x0000_s1026" type="#_x0000_t75" style="position:absolute;left:0;text-align:left;margin-left:233.4pt;margin-top:172.4pt;width:11.8pt;height: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">
                <v:imagedata r:id="rId359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155ACB5" wp14:editId="6ECF6781">
                <wp:simplePos x="0" y="0"/>
                <wp:positionH relativeFrom="column">
                  <wp:posOffset>2913474</wp:posOffset>
                </wp:positionH>
                <wp:positionV relativeFrom="paragraph">
                  <wp:posOffset>2201069</wp:posOffset>
                </wp:positionV>
                <wp:extent cx="54720" cy="65520"/>
                <wp:effectExtent l="38100" t="38100" r="34290" b="3619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547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1C610" id="墨迹 63" o:spid="_x0000_s1026" type="#_x0000_t75" style="position:absolute;left:0;text-align:left;margin-left:228.8pt;margin-top:172.7pt;width:5.5pt;height:6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">
                <v:imagedata r:id="rId361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5C2B235" wp14:editId="393B55EC">
                <wp:simplePos x="0" y="0"/>
                <wp:positionH relativeFrom="column">
                  <wp:posOffset>2841114</wp:posOffset>
                </wp:positionH>
                <wp:positionV relativeFrom="paragraph">
                  <wp:posOffset>2211869</wp:posOffset>
                </wp:positionV>
                <wp:extent cx="47520" cy="43920"/>
                <wp:effectExtent l="25400" t="38100" r="29210" b="3238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7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05E7F" id="墨迹 62" o:spid="_x0000_s1026" type="#_x0000_t75" style="position:absolute;left:0;text-align:left;margin-left:223.1pt;margin-top:173.55pt;width:5pt;height: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">
                <v:imagedata r:id="rId363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C2131" wp14:editId="4D722234">
                <wp:simplePos x="0" y="0"/>
                <wp:positionH relativeFrom="column">
                  <wp:posOffset>2746794</wp:posOffset>
                </wp:positionH>
                <wp:positionV relativeFrom="paragraph">
                  <wp:posOffset>2201429</wp:posOffset>
                </wp:positionV>
                <wp:extent cx="83880" cy="77760"/>
                <wp:effectExtent l="38100" t="38100" r="0" b="3683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3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4056A" id="墨迹 61" o:spid="_x0000_s1026" type="#_x0000_t75" style="position:absolute;left:0;text-align:left;margin-left:215.7pt;margin-top:172.75pt;width:7.8pt;height:7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">
                <v:imagedata r:id="rId365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E96F0B8" wp14:editId="6F9D95C9">
                <wp:simplePos x="0" y="0"/>
                <wp:positionH relativeFrom="column">
                  <wp:posOffset>2612514</wp:posOffset>
                </wp:positionH>
                <wp:positionV relativeFrom="paragraph">
                  <wp:posOffset>2251829</wp:posOffset>
                </wp:positionV>
                <wp:extent cx="61920" cy="18360"/>
                <wp:effectExtent l="38100" t="38100" r="40005" b="3302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BF8A3" id="墨迹 60" o:spid="_x0000_s1026" type="#_x0000_t75" style="position:absolute;left:0;text-align:left;margin-left:205.1pt;margin-top:176.7pt;width:6.1pt;height:2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">
                <v:imagedata r:id="rId367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B884326" wp14:editId="0584B77D">
                <wp:simplePos x="0" y="0"/>
                <wp:positionH relativeFrom="column">
                  <wp:posOffset>2499834</wp:posOffset>
                </wp:positionH>
                <wp:positionV relativeFrom="paragraph">
                  <wp:posOffset>2204669</wp:posOffset>
                </wp:positionV>
                <wp:extent cx="69480" cy="96840"/>
                <wp:effectExtent l="38100" t="38100" r="6985" b="3048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9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CA73D" id="墨迹 59" o:spid="_x0000_s1026" type="#_x0000_t75" style="position:absolute;left:0;text-align:left;margin-left:196.25pt;margin-top:173pt;width:6.65pt;height:8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">
                <v:imagedata r:id="rId369" o:title=""/>
              </v:shape>
            </w:pict>
          </mc:Fallback>
        </mc:AlternateContent>
      </w:r>
      <w:r w:rsidR="00AC10C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F7FF01B" wp14:editId="7A2B1066">
                <wp:simplePos x="0" y="0"/>
                <wp:positionH relativeFrom="column">
                  <wp:posOffset>2510634</wp:posOffset>
                </wp:positionH>
                <wp:positionV relativeFrom="paragraph">
                  <wp:posOffset>2202869</wp:posOffset>
                </wp:positionV>
                <wp:extent cx="11160" cy="219600"/>
                <wp:effectExtent l="38100" t="38100" r="40005" b="34925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11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55AFA" id="墨迹 58" o:spid="_x0000_s1026" type="#_x0000_t75" style="position:absolute;left:0;text-align:left;margin-left:197.1pt;margin-top:172.85pt;width:2.1pt;height:1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">
                <v:imagedata r:id="rId371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1211C07" wp14:editId="4E3D25DD">
                <wp:simplePos x="0" y="0"/>
                <wp:positionH relativeFrom="column">
                  <wp:posOffset>2898600</wp:posOffset>
                </wp:positionH>
                <wp:positionV relativeFrom="paragraph">
                  <wp:posOffset>1020100</wp:posOffset>
                </wp:positionV>
                <wp:extent cx="124200" cy="72000"/>
                <wp:effectExtent l="38100" t="38100" r="15875" b="4254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42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D4240" id="墨迹 57" o:spid="_x0000_s1026" type="#_x0000_t75" style="position:absolute;left:0;text-align:left;margin-left:227.65pt;margin-top:79.7pt;width:11pt;height:6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">
                <v:imagedata r:id="rId373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AE269A7" wp14:editId="7AFBE163">
                <wp:simplePos x="0" y="0"/>
                <wp:positionH relativeFrom="column">
                  <wp:posOffset>2828760</wp:posOffset>
                </wp:positionH>
                <wp:positionV relativeFrom="paragraph">
                  <wp:posOffset>1036300</wp:posOffset>
                </wp:positionV>
                <wp:extent cx="57600" cy="56160"/>
                <wp:effectExtent l="25400" t="38100" r="31750" b="3302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76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2D48" id="墨迹 56" o:spid="_x0000_s1026" type="#_x0000_t75" style="position:absolute;left:0;text-align:left;margin-left:222.15pt;margin-top:81pt;width:5.8pt;height: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">
                <v:imagedata r:id="rId375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C029C3C" wp14:editId="7B307AA4">
                <wp:simplePos x="0" y="0"/>
                <wp:positionH relativeFrom="column">
                  <wp:posOffset>2749200</wp:posOffset>
                </wp:positionH>
                <wp:positionV relativeFrom="paragraph">
                  <wp:posOffset>1036660</wp:posOffset>
                </wp:positionV>
                <wp:extent cx="44640" cy="60480"/>
                <wp:effectExtent l="38100" t="38100" r="31750" b="4127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4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69C8" id="墨迹 55" o:spid="_x0000_s1026" type="#_x0000_t75" style="position:absolute;left:0;text-align:left;margin-left:215.85pt;margin-top:81.05pt;width:4.7pt;height:5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">
                <v:imagedata r:id="rId377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DDDE569" wp14:editId="14B69C21">
                <wp:simplePos x="0" y="0"/>
                <wp:positionH relativeFrom="column">
                  <wp:posOffset>2650920</wp:posOffset>
                </wp:positionH>
                <wp:positionV relativeFrom="paragraph">
                  <wp:posOffset>1025140</wp:posOffset>
                </wp:positionV>
                <wp:extent cx="89280" cy="79560"/>
                <wp:effectExtent l="38100" t="38100" r="0" b="34925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892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ACF8" id="墨迹 54" o:spid="_x0000_s1026" type="#_x0000_t75" style="position:absolute;left:0;text-align:left;margin-left:208.15pt;margin-top:80.1pt;width:8.25pt;height:7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">
                <v:imagedata r:id="rId379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C904D32" wp14:editId="06EE3B47">
                <wp:simplePos x="0" y="0"/>
                <wp:positionH relativeFrom="column">
                  <wp:posOffset>2474880</wp:posOffset>
                </wp:positionH>
                <wp:positionV relativeFrom="paragraph">
                  <wp:posOffset>1067980</wp:posOffset>
                </wp:positionV>
                <wp:extent cx="71640" cy="16200"/>
                <wp:effectExtent l="38100" t="38100" r="43180" b="34925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1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E5EC4" id="墨迹 53" o:spid="_x0000_s1026" type="#_x0000_t75" style="position:absolute;left:0;text-align:left;margin-left:194.25pt;margin-top:83.5pt;width:6.9pt;height: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">
                <v:imagedata r:id="rId381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C64CA89" wp14:editId="41BAEF5E">
                <wp:simplePos x="0" y="0"/>
                <wp:positionH relativeFrom="column">
                  <wp:posOffset>2393880</wp:posOffset>
                </wp:positionH>
                <wp:positionV relativeFrom="paragraph">
                  <wp:posOffset>988420</wp:posOffset>
                </wp:positionV>
                <wp:extent cx="12960" cy="163800"/>
                <wp:effectExtent l="38100" t="38100" r="38100" b="4000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4133" id="墨迹 52" o:spid="_x0000_s1026" type="#_x0000_t75" style="position:absolute;left:0;text-align:left;margin-left:187.9pt;margin-top:77.25pt;width:2.2pt;height:14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">
                <v:imagedata r:id="rId383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B7DBDE5" wp14:editId="61EABE60">
                <wp:simplePos x="0" y="0"/>
                <wp:positionH relativeFrom="column">
                  <wp:posOffset>2828970</wp:posOffset>
                </wp:positionH>
                <wp:positionV relativeFrom="paragraph">
                  <wp:posOffset>1566340</wp:posOffset>
                </wp:positionV>
                <wp:extent cx="111240" cy="55800"/>
                <wp:effectExtent l="38100" t="38100" r="3175" b="33655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12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C20E" id="墨迹 51" o:spid="_x0000_s1026" type="#_x0000_t75" style="position:absolute;left:0;text-align:left;margin-left:222.15pt;margin-top:122.75pt;width:9.95pt;height:5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">
                <v:imagedata r:id="rId385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5964DF5" wp14:editId="723964C0">
                <wp:simplePos x="0" y="0"/>
                <wp:positionH relativeFrom="column">
                  <wp:posOffset>2755890</wp:posOffset>
                </wp:positionH>
                <wp:positionV relativeFrom="paragraph">
                  <wp:posOffset>1559860</wp:posOffset>
                </wp:positionV>
                <wp:extent cx="54360" cy="68760"/>
                <wp:effectExtent l="38100" t="38100" r="34925" b="3302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4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459CC" id="墨迹 50" o:spid="_x0000_s1026" type="#_x0000_t75" style="position:absolute;left:0;text-align:left;margin-left:216.4pt;margin-top:122.2pt;width:5.5pt;height:6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">
                <v:imagedata r:id="rId387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EDB1529" wp14:editId="55C77FAA">
                <wp:simplePos x="0" y="0"/>
                <wp:positionH relativeFrom="column">
                  <wp:posOffset>2686050</wp:posOffset>
                </wp:positionH>
                <wp:positionV relativeFrom="paragraph">
                  <wp:posOffset>1572820</wp:posOffset>
                </wp:positionV>
                <wp:extent cx="38520" cy="47880"/>
                <wp:effectExtent l="38100" t="38100" r="25400" b="4127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85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595D8" id="墨迹 49" o:spid="_x0000_s1026" type="#_x0000_t75" style="position:absolute;left:0;text-align:left;margin-left:210.9pt;margin-top:123.25pt;width:4.25pt;height: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">
                <v:imagedata r:id="rId389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1797852" wp14:editId="0C09BA48">
                <wp:simplePos x="0" y="0"/>
                <wp:positionH relativeFrom="column">
                  <wp:posOffset>2590650</wp:posOffset>
                </wp:positionH>
                <wp:positionV relativeFrom="paragraph">
                  <wp:posOffset>1572820</wp:posOffset>
                </wp:positionV>
                <wp:extent cx="86040" cy="69840"/>
                <wp:effectExtent l="38100" t="38100" r="3175" b="32385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60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4D3D" id="墨迹 48" o:spid="_x0000_s1026" type="#_x0000_t75" style="position:absolute;left:0;text-align:left;margin-left:203.4pt;margin-top:123.25pt;width:7.95pt;height:6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">
                <v:imagedata r:id="rId391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C3C237C" wp14:editId="5A2A4940">
                <wp:simplePos x="0" y="0"/>
                <wp:positionH relativeFrom="column">
                  <wp:posOffset>2485890</wp:posOffset>
                </wp:positionH>
                <wp:positionV relativeFrom="paragraph">
                  <wp:posOffset>1591900</wp:posOffset>
                </wp:positionV>
                <wp:extent cx="54360" cy="16200"/>
                <wp:effectExtent l="38100" t="38100" r="34925" b="3492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4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9F8E8" id="墨迹 47" o:spid="_x0000_s1026" type="#_x0000_t75" style="position:absolute;left:0;text-align:left;margin-left:195.15pt;margin-top:124.75pt;width:5.5pt;height: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">
                <v:imagedata r:id="rId393" o:title=""/>
              </v:shape>
            </w:pict>
          </mc:Fallback>
        </mc:AlternateContent>
      </w:r>
      <w:r w:rsidR="00FD3860"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3490A2C" wp14:editId="4417FF5E">
                <wp:simplePos x="0" y="0"/>
                <wp:positionH relativeFrom="column">
                  <wp:posOffset>2340090</wp:posOffset>
                </wp:positionH>
                <wp:positionV relativeFrom="paragraph">
                  <wp:posOffset>1553740</wp:posOffset>
                </wp:positionV>
                <wp:extent cx="92160" cy="110880"/>
                <wp:effectExtent l="38100" t="38100" r="0" b="41910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2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98D0" id="墨迹 46" o:spid="_x0000_s1026" type="#_x0000_t75" style="position:absolute;left:0;text-align:left;margin-left:183.65pt;margin-top:121.75pt;width:8.45pt;height:9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">
                <v:imagedata r:id="rId395" o:title=""/>
              </v:shape>
            </w:pict>
          </mc:Fallback>
        </mc:AlternateContent>
      </w:r>
      <w:r w:rsidR="00D978E3">
        <w:rPr>
          <w:rFonts w:asciiTheme="minorHAnsi" w:hAnsiTheme="minorHAnsi" w:cstheme="minorHAnsi" w:hint="eastAsia"/>
          <w:noProof/>
          <w:sz w:val="30"/>
          <w:szCs w:val="30"/>
          <w:lang w:val="en-GB"/>
        </w:rPr>
        <w:drawing>
          <wp:inline distT="0" distB="0" distL="0" distR="0" wp14:anchorId="67AC9AA1" wp14:editId="63B4F864">
            <wp:extent cx="5160625" cy="4211052"/>
            <wp:effectExtent l="0" t="0" r="0" b="5715"/>
            <wp:docPr id="41" name="图片 41" descr="/var/folders/3j/nf438zcs6ng1m0sfv6ts4k740000gn/T/com.microsoft.Word/Content.MSO/6C7E0D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3j/nf438zcs6ng1m0sfv6ts4k740000gn/T/com.microsoft.Word/Content.MSO/6C7E0D46.tmp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635" cy="42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EA643" w14:textId="1AAE447C" w:rsidR="004630E8" w:rsidRDefault="004630E8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3D810FAD" w14:textId="632B614C" w:rsidR="008E653D" w:rsidRDefault="008E653D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124097E6" w14:textId="77777777" w:rsidR="008E653D" w:rsidRDefault="008E653D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4D645AF3" w14:textId="1E0201BC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4E093A86" w14:textId="53170D7B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366D099E" w14:textId="1016B563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52395947" w14:textId="7D22C91D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3A8A52F3" w14:textId="679D0007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0D16FEE3" w14:textId="463D04FC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2DF50C11" w14:textId="2CDCBDD2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2B6AEC5E" w14:textId="77777777" w:rsidR="007B22B1" w:rsidRDefault="007B22B1" w:rsidP="00C53756">
      <w:pPr>
        <w:rPr>
          <w:rFonts w:asciiTheme="minorHAnsi" w:hAnsiTheme="minorHAnsi" w:cstheme="minorHAnsi"/>
          <w:sz w:val="30"/>
          <w:szCs w:val="30"/>
          <w:lang w:val="en-GB"/>
        </w:rPr>
      </w:pPr>
    </w:p>
    <w:p w14:paraId="629FAD44" w14:textId="3D53EACD" w:rsidR="00251D19" w:rsidRPr="006C7F93" w:rsidRDefault="00251D19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Nearest Neighbour</w:t>
      </w:r>
    </w:p>
    <w:p w14:paraId="5DB843BC" w14:textId="4A7D3222" w:rsidR="00251D19" w:rsidRDefault="004F2F4B" w:rsidP="00251D19">
      <w:pPr>
        <w:rPr>
          <w:rFonts w:asciiTheme="minorHAnsi" w:hAnsiTheme="minorHAnsi" w:cstheme="minorHAnsi"/>
          <w:noProof/>
          <w:sz w:val="30"/>
          <w:szCs w:val="30"/>
          <w:lang w:val="en-GB"/>
        </w:rPr>
      </w:pP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51254696" wp14:editId="72EE0806">
                <wp:simplePos x="0" y="0"/>
                <wp:positionH relativeFrom="column">
                  <wp:posOffset>73516</wp:posOffset>
                </wp:positionH>
                <wp:positionV relativeFrom="paragraph">
                  <wp:posOffset>1479436</wp:posOffset>
                </wp:positionV>
                <wp:extent cx="1145520" cy="43920"/>
                <wp:effectExtent l="38100" t="38100" r="48895" b="45085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145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861AB" id="墨迹 44" o:spid="_x0000_s1026" type="#_x0000_t75" style="position:absolute;left:0;text-align:left;margin-left:5.1pt;margin-top:115.8pt;width:91.65pt;height:4.8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">
                <v:imagedata r:id="rId398" o:title=""/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  <w:sz w:val="30"/>
          <w:szCs w:val="30"/>
          <w:lang w:val="en-GB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C9507E8" wp14:editId="6647DECF">
                <wp:simplePos x="0" y="0"/>
                <wp:positionH relativeFrom="column">
                  <wp:posOffset>84316</wp:posOffset>
                </wp:positionH>
                <wp:positionV relativeFrom="paragraph">
                  <wp:posOffset>895876</wp:posOffset>
                </wp:positionV>
                <wp:extent cx="1149840" cy="51840"/>
                <wp:effectExtent l="38100" t="38100" r="44450" b="50165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149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7D88" id="墨迹 43" o:spid="_x0000_s1026" type="#_x0000_t75" style="position:absolute;left:0;text-align:left;margin-left:5.95pt;margin-top:69.85pt;width:92pt;height:5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">
                <v:imagedata r:id="rId400" o:title=""/>
              </v:shape>
            </w:pict>
          </mc:Fallback>
        </mc:AlternateContent>
      </w:r>
      <w:r w:rsidR="00251D19">
        <w:rPr>
          <w:rFonts w:asciiTheme="minorHAnsi" w:hAnsiTheme="minorHAnsi" w:cstheme="minorHAnsi" w:hint="eastAsia"/>
          <w:noProof/>
          <w:sz w:val="30"/>
          <w:szCs w:val="30"/>
          <w:lang w:val="en-GB"/>
        </w:rPr>
        <w:drawing>
          <wp:inline distT="0" distB="0" distL="0" distR="0" wp14:anchorId="3951158A" wp14:editId="32F7E45A">
            <wp:extent cx="4162425" cy="2655984"/>
            <wp:effectExtent l="0" t="0" r="3175" b="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9-06-20 下午6.14.23.png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35" cy="26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3CEF" w14:textId="46EF6A90" w:rsidR="00251D19" w:rsidRPr="004F2F4B" w:rsidRDefault="00251D19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4F2F4B">
        <w:rPr>
          <w:rFonts w:cstheme="minorHAnsi" w:hint="eastAsia"/>
          <w:b/>
          <w:bCs/>
        </w:rPr>
        <w:t>A</w:t>
      </w:r>
      <w:r w:rsidRPr="004F2F4B">
        <w:rPr>
          <w:rFonts w:cstheme="minorHAnsi"/>
          <w:b/>
          <w:bCs/>
        </w:rPr>
        <w:t>dvantages:</w:t>
      </w:r>
    </w:p>
    <w:p w14:paraId="69D7EF53" w14:textId="292C3905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>Statisticians have used k-NN since early 1950s</w:t>
      </w:r>
    </w:p>
    <w:p w14:paraId="20942D2A" w14:textId="6DA41EFA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 w:hint="eastAsia"/>
        </w:rPr>
        <w:t>C</w:t>
      </w:r>
      <w:r>
        <w:rPr>
          <w:rFonts w:cstheme="minorHAnsi"/>
        </w:rPr>
        <w:t>an be very accurate (at most twice the “Bayes error” for 1-NN)</w:t>
      </w:r>
    </w:p>
    <w:p w14:paraId="4C454EDC" w14:textId="1537E92D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>Training is very fast</w:t>
      </w:r>
    </w:p>
    <w:p w14:paraId="1CF91182" w14:textId="73C01711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 w:hint="eastAsia"/>
        </w:rPr>
        <w:t>C</w:t>
      </w:r>
      <w:r>
        <w:rPr>
          <w:rFonts w:cstheme="minorHAnsi"/>
        </w:rPr>
        <w:t>an learn complex target functions</w:t>
      </w:r>
    </w:p>
    <w:p w14:paraId="2B41E4C2" w14:textId="104C963F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 w:hint="eastAsia"/>
        </w:rPr>
        <w:t>D</w:t>
      </w:r>
      <w:r>
        <w:rPr>
          <w:rFonts w:cstheme="minorHAnsi"/>
        </w:rPr>
        <w:t>on’t lose information by generalization – keep all instances</w:t>
      </w:r>
    </w:p>
    <w:p w14:paraId="652C96AC" w14:textId="024102EF" w:rsidR="00251D19" w:rsidRDefault="00251D19" w:rsidP="00251D19">
      <w:pPr>
        <w:rPr>
          <w:rFonts w:cstheme="minorHAnsi"/>
        </w:rPr>
      </w:pPr>
    </w:p>
    <w:p w14:paraId="131A4858" w14:textId="4CAFED47" w:rsidR="00251D19" w:rsidRPr="004F2F4B" w:rsidRDefault="00251D19" w:rsidP="00E17FF8">
      <w:pPr>
        <w:pStyle w:val="afb"/>
        <w:numPr>
          <w:ilvl w:val="0"/>
          <w:numId w:val="18"/>
        </w:numPr>
        <w:ind w:firstLineChars="0"/>
        <w:rPr>
          <w:rFonts w:cstheme="minorHAnsi"/>
          <w:b/>
          <w:bCs/>
        </w:rPr>
      </w:pPr>
      <w:r w:rsidRPr="004F2F4B">
        <w:rPr>
          <w:rFonts w:cstheme="minorHAnsi" w:hint="eastAsia"/>
          <w:b/>
          <w:bCs/>
        </w:rPr>
        <w:t>D</w:t>
      </w:r>
      <w:r w:rsidRPr="004F2F4B">
        <w:rPr>
          <w:rFonts w:cstheme="minorHAnsi"/>
          <w:b/>
          <w:bCs/>
        </w:rPr>
        <w:t>isadvantages:</w:t>
      </w:r>
    </w:p>
    <w:p w14:paraId="142EA073" w14:textId="57D3389F" w:rsidR="00251D19" w:rsidRDefault="00251D19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>Slow at query time: basic algorithm scans entire training data to derive a prediction</w:t>
      </w:r>
    </w:p>
    <w:p w14:paraId="5D3008E5" w14:textId="092E05AA" w:rsidR="00251D19" w:rsidRDefault="004F2F4B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 w:rsidRPr="007B22B1">
        <w:rPr>
          <w:rFonts w:cstheme="minorHAnsi"/>
          <w:highlight w:val="yellow"/>
        </w:rPr>
        <w:t>“Curse of dimensionality”</w:t>
      </w:r>
      <w:r>
        <w:rPr>
          <w:rFonts w:cstheme="minorHAnsi"/>
        </w:rPr>
        <w:t xml:space="preserve"> -&gt; in high-dimensional spaces everything is far away from everything else and so pairwise distance become uninformative</w:t>
      </w:r>
    </w:p>
    <w:p w14:paraId="4613DDEE" w14:textId="0856002A" w:rsidR="004F2F4B" w:rsidRDefault="004F2F4B" w:rsidP="00E17FF8">
      <w:pPr>
        <w:pStyle w:val="afb"/>
        <w:numPr>
          <w:ilvl w:val="1"/>
          <w:numId w:val="18"/>
        </w:numPr>
        <w:ind w:firstLineChars="0"/>
        <w:rPr>
          <w:rFonts w:cstheme="minorHAnsi"/>
          <w:u w:val="single"/>
        </w:rPr>
      </w:pPr>
      <w:r>
        <w:rPr>
          <w:rFonts w:cstheme="minorHAnsi" w:hint="eastAsia"/>
        </w:rPr>
        <w:t>A</w:t>
      </w:r>
      <w:r>
        <w:rPr>
          <w:rFonts w:cstheme="minorHAnsi"/>
        </w:rPr>
        <w:t xml:space="preserve">ssumes all attributes are equally important, so easily fooled by irrelative attributes </w:t>
      </w:r>
      <w:r w:rsidRPr="004F2F4B">
        <w:rPr>
          <w:rFonts w:cstheme="minorHAnsi"/>
          <w:u w:val="single"/>
        </w:rPr>
        <w:t>(Remedy: attribute selection or weights)</w:t>
      </w:r>
    </w:p>
    <w:p w14:paraId="66510746" w14:textId="0811D240" w:rsidR="007B22B1" w:rsidRPr="004F2F4B" w:rsidRDefault="007B22B1" w:rsidP="007B22B1">
      <w:pPr>
        <w:pStyle w:val="afb"/>
        <w:ind w:left="1140" w:firstLineChars="0" w:firstLine="0"/>
        <w:jc w:val="center"/>
        <w:rPr>
          <w:rFonts w:cstheme="minorHAnsi"/>
          <w:u w:val="single"/>
        </w:rPr>
      </w:pPr>
      <w:r w:rsidRPr="007B22B1">
        <w:rPr>
          <w:rFonts w:cstheme="minorHAnsi" w:hint="eastAsia"/>
          <w:noProof/>
        </w:rPr>
        <w:drawing>
          <wp:inline distT="0" distB="0" distL="0" distR="0" wp14:anchorId="2EBBA463" wp14:editId="68E55297">
            <wp:extent cx="2442411" cy="630049"/>
            <wp:effectExtent l="0" t="0" r="0" b="5080"/>
            <wp:docPr id="45" name="图片 45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屏幕快照 2019-06-20 下午6.32.19.png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90" cy="64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6C58" w14:textId="409E59AD" w:rsidR="004F2F4B" w:rsidRDefault="004F2F4B" w:rsidP="00E17FF8">
      <w:pPr>
        <w:pStyle w:val="afb"/>
        <w:numPr>
          <w:ilvl w:val="1"/>
          <w:numId w:val="18"/>
        </w:numPr>
        <w:ind w:firstLineChars="0"/>
        <w:rPr>
          <w:rFonts w:cstheme="minorHAnsi"/>
          <w:u w:val="single"/>
        </w:rPr>
      </w:pPr>
      <w:r>
        <w:rPr>
          <w:rFonts w:cstheme="minorHAnsi" w:hint="eastAsia"/>
        </w:rPr>
        <w:t>P</w:t>
      </w:r>
      <w:r>
        <w:rPr>
          <w:rFonts w:cstheme="minorHAnsi"/>
        </w:rPr>
        <w:t xml:space="preserve">roblem of noisy instances </w:t>
      </w:r>
      <w:r w:rsidRPr="004F2F4B">
        <w:rPr>
          <w:rFonts w:cstheme="minorHAnsi"/>
          <w:u w:val="single"/>
        </w:rPr>
        <w:t>(Remedy: remove from data set, but it’s not easy since we have no idea which are noisy)</w:t>
      </w:r>
    </w:p>
    <w:p w14:paraId="7C508AC5" w14:textId="799E9171" w:rsidR="007B22B1" w:rsidRPr="007B22B1" w:rsidRDefault="007B22B1" w:rsidP="007B22B1">
      <w:pPr>
        <w:rPr>
          <w:rFonts w:ascii="新宋体" w:eastAsia="新宋体" w:hAnsi="新宋体" w:cstheme="minorHAnsi"/>
          <w:b/>
          <w:bCs/>
          <w:color w:val="F32755" w:themeColor="text2" w:themeTint="80"/>
        </w:rPr>
      </w:pPr>
      <w:r w:rsidRPr="007B22B1">
        <w:rPr>
          <w:rFonts w:ascii="新宋体" w:eastAsia="新宋体" w:hAnsi="新宋体" w:cstheme="minorHAnsi" w:hint="eastAsia"/>
          <w:b/>
          <w:bCs/>
          <w:color w:val="F32755" w:themeColor="text2" w:themeTint="80"/>
        </w:rPr>
        <w:t>(</w:t>
      </w:r>
      <w:r w:rsidRPr="007B22B1">
        <w:rPr>
          <w:rFonts w:ascii="新宋体" w:eastAsia="新宋体" w:hAnsi="新宋体" w:cstheme="minorHAnsi"/>
          <w:b/>
          <w:bCs/>
          <w:color w:val="F32755" w:themeColor="text2" w:themeTint="80"/>
        </w:rPr>
        <w:t>k-NN</w:t>
      </w:r>
      <w:r w:rsidRPr="007B22B1">
        <w:rPr>
          <w:rFonts w:ascii="新宋体" w:eastAsia="新宋体" w:hAnsi="新宋体" w:cstheme="minorHAnsi" w:hint="eastAsia"/>
          <w:b/>
          <w:bCs/>
          <w:color w:val="F32755" w:themeColor="text2" w:themeTint="80"/>
        </w:rPr>
        <w:t>适合运用在recommendation</w:t>
      </w:r>
      <w:r w:rsidRPr="007B22B1">
        <w:rPr>
          <w:rFonts w:ascii="新宋体" w:eastAsia="新宋体" w:hAnsi="新宋体" w:cstheme="minorHAnsi"/>
          <w:b/>
          <w:bCs/>
          <w:color w:val="F32755" w:themeColor="text2" w:themeTint="80"/>
        </w:rPr>
        <w:t xml:space="preserve"> system </w:t>
      </w:r>
      <w:r w:rsidRPr="007B22B1">
        <w:rPr>
          <w:rFonts w:ascii="新宋体" w:eastAsia="新宋体" w:hAnsi="新宋体" w:cstheme="minorHAnsi" w:hint="eastAsia"/>
          <w:b/>
          <w:bCs/>
          <w:color w:val="F32755" w:themeColor="text2" w:themeTint="80"/>
        </w:rPr>
        <w:t>中</w:t>
      </w:r>
      <w:r w:rsidRPr="007B22B1">
        <w:rPr>
          <w:rFonts w:ascii="新宋体" w:eastAsia="新宋体" w:hAnsi="新宋体" w:cstheme="minorHAnsi"/>
          <w:b/>
          <w:bCs/>
          <w:color w:val="F32755" w:themeColor="text2" w:themeTint="80"/>
        </w:rPr>
        <w:t>)</w:t>
      </w:r>
    </w:p>
    <w:p w14:paraId="6D30A1F7" w14:textId="28BB94D6" w:rsidR="007B22B1" w:rsidRPr="007B22B1" w:rsidRDefault="007B22B1" w:rsidP="007B22B1">
      <w:pPr>
        <w:pStyle w:val="afb"/>
        <w:ind w:left="420" w:firstLineChars="0" w:firstLine="0"/>
        <w:jc w:val="center"/>
        <w:rPr>
          <w:rFonts w:cstheme="minorHAnsi"/>
          <w:b/>
          <w:bCs/>
          <w:color w:val="000000" w:themeColor="text1"/>
        </w:rPr>
      </w:pPr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3</w:t>
      </w:r>
      <w:r w:rsidRPr="007B22B1">
        <w:rPr>
          <w:rFonts w:cstheme="minorHAnsi"/>
          <w:b/>
          <w:bCs/>
          <w:color w:val="000000" w:themeColor="text1"/>
        </w:rPr>
        <w:t>----Classification</w:t>
      </w:r>
      <w:r>
        <w:rPr>
          <w:rFonts w:cstheme="minorHAnsi"/>
          <w:b/>
          <w:bCs/>
          <w:color w:val="000000" w:themeColor="text1"/>
        </w:rPr>
        <w:t>2</w:t>
      </w:r>
      <w:r w:rsidRPr="007B22B1">
        <w:rPr>
          <w:rFonts w:cstheme="minorHAnsi"/>
          <w:b/>
          <w:bCs/>
          <w:color w:val="000000" w:themeColor="text1"/>
        </w:rPr>
        <w:t xml:space="preserve"> </w:t>
      </w:r>
    </w:p>
    <w:p w14:paraId="7DC27012" w14:textId="77777777" w:rsidR="007B22B1" w:rsidRPr="007B22B1" w:rsidRDefault="007B22B1" w:rsidP="007B22B1">
      <w:pPr>
        <w:rPr>
          <w:rFonts w:cstheme="minorHAnsi"/>
          <w:b/>
          <w:bCs/>
          <w:color w:val="000000" w:themeColor="text1"/>
        </w:rPr>
      </w:pPr>
    </w:p>
    <w:p w14:paraId="306886FE" w14:textId="3A47518E" w:rsidR="007B22B1" w:rsidRDefault="00BF15D6" w:rsidP="00E17FF8">
      <w:pPr>
        <w:pStyle w:val="afb"/>
        <w:numPr>
          <w:ilvl w:val="0"/>
          <w:numId w:val="18"/>
        </w:numPr>
        <w:ind w:firstLineChars="0"/>
        <w:rPr>
          <w:rFonts w:cstheme="minorHAnsi"/>
        </w:rPr>
      </w:pPr>
      <w:r>
        <w:rPr>
          <w:rFonts w:cstheme="minorHAnsi"/>
          <w:b/>
          <w:bCs/>
        </w:rPr>
        <w:t xml:space="preserve">Inductive bias: </w:t>
      </w:r>
      <w:r>
        <w:rPr>
          <w:rFonts w:cstheme="minorHAnsi" w:hint="eastAsia"/>
        </w:rPr>
        <w:t xml:space="preserve"> </w:t>
      </w:r>
      <w:r w:rsidRPr="00BF15D6">
        <w:rPr>
          <w:rFonts w:cstheme="minorHAnsi"/>
        </w:rPr>
        <w:t>the combination of assumptions and restrictions places on the models and algorithms used to solve a learning problem</w:t>
      </w:r>
    </w:p>
    <w:p w14:paraId="5D10752C" w14:textId="77777777" w:rsidR="00D36455" w:rsidRDefault="00D36455" w:rsidP="00D36455">
      <w:pPr>
        <w:pStyle w:val="afb"/>
        <w:ind w:left="420" w:firstLineChars="0" w:firstLine="0"/>
        <w:rPr>
          <w:rFonts w:cstheme="minorHAnsi"/>
        </w:rPr>
      </w:pPr>
    </w:p>
    <w:p w14:paraId="6394483C" w14:textId="5B6C08DA" w:rsidR="00D36455" w:rsidRPr="00D36455" w:rsidRDefault="00D36455" w:rsidP="00D36455">
      <w:pPr>
        <w:pStyle w:val="afb"/>
        <w:ind w:left="420" w:firstLineChars="0" w:firstLine="0"/>
        <w:rPr>
          <w:rFonts w:cstheme="minorHAnsi"/>
          <w:b/>
          <w:bCs/>
        </w:rPr>
      </w:pPr>
      <w:r w:rsidRPr="00D36455">
        <w:rPr>
          <w:rFonts w:cstheme="minorHAnsi"/>
          <w:b/>
          <w:bCs/>
        </w:rPr>
        <w:t>E</w:t>
      </w:r>
      <w:r w:rsidRPr="00D36455">
        <w:rPr>
          <w:rFonts w:cstheme="minorHAnsi" w:hint="eastAsia"/>
          <w:b/>
          <w:bCs/>
        </w:rPr>
        <w:t>xamples</w:t>
      </w:r>
      <w:r w:rsidRPr="00D36455">
        <w:rPr>
          <w:rFonts w:cstheme="minorHAnsi"/>
          <w:b/>
          <w:bCs/>
        </w:rPr>
        <w:t>:</w:t>
      </w:r>
    </w:p>
    <w:p w14:paraId="5A9C744D" w14:textId="48C1EFCD" w:rsidR="00D36455" w:rsidRDefault="00D36455" w:rsidP="00E17FF8">
      <w:pPr>
        <w:pStyle w:val="afb"/>
        <w:numPr>
          <w:ilvl w:val="0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>Linear regression:</w:t>
      </w:r>
    </w:p>
    <w:p w14:paraId="5319781E" w14:textId="03EC8EED" w:rsidR="00D36455" w:rsidRDefault="00D36455" w:rsidP="00E17FF8">
      <w:pPr>
        <w:pStyle w:val="afb"/>
        <w:numPr>
          <w:ilvl w:val="1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 xml:space="preserve">Target function has the form y = </w:t>
      </w:r>
      <w:proofErr w:type="spellStart"/>
      <w:r>
        <w:rPr>
          <w:rFonts w:cstheme="minorHAnsi"/>
        </w:rPr>
        <w:t>ax</w:t>
      </w:r>
      <w:proofErr w:type="spellEnd"/>
      <w:r>
        <w:rPr>
          <w:rFonts w:cstheme="minorHAnsi"/>
        </w:rPr>
        <w:t xml:space="preserve"> + b</w:t>
      </w:r>
    </w:p>
    <w:p w14:paraId="34869BD2" w14:textId="5ABE0732" w:rsidR="00D36455" w:rsidRDefault="00D36455" w:rsidP="00E17FF8">
      <w:pPr>
        <w:pStyle w:val="afb"/>
        <w:numPr>
          <w:ilvl w:val="1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>Approximate by fitting using MSE</w:t>
      </w:r>
    </w:p>
    <w:p w14:paraId="4726FC7B" w14:textId="0FBB937D" w:rsidR="00D36455" w:rsidRDefault="00D36455" w:rsidP="00E17FF8">
      <w:pPr>
        <w:pStyle w:val="afb"/>
        <w:numPr>
          <w:ilvl w:val="0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>Nearest neighbour:</w:t>
      </w:r>
    </w:p>
    <w:p w14:paraId="2A15E3D3" w14:textId="2E865FCF" w:rsidR="00D36455" w:rsidRDefault="00D36455" w:rsidP="00E17FF8">
      <w:pPr>
        <w:pStyle w:val="afb"/>
        <w:numPr>
          <w:ilvl w:val="1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>Target function is a complex non-linear function of the data</w:t>
      </w:r>
    </w:p>
    <w:p w14:paraId="74164B1B" w14:textId="5D84CA16" w:rsidR="00D36455" w:rsidRDefault="00D36455" w:rsidP="00E17FF8">
      <w:pPr>
        <w:pStyle w:val="afb"/>
        <w:numPr>
          <w:ilvl w:val="1"/>
          <w:numId w:val="21"/>
        </w:numPr>
        <w:ind w:firstLineChars="0"/>
        <w:rPr>
          <w:rFonts w:cstheme="minorHAnsi"/>
        </w:rPr>
      </w:pPr>
      <w:r>
        <w:rPr>
          <w:rFonts w:cstheme="minorHAnsi"/>
        </w:rPr>
        <w:t>Predict using nearest neighbour by Euclidean distance in feature space(</w:t>
      </w:r>
      <w:r>
        <w:rPr>
          <w:rFonts w:cstheme="minorHAnsi" w:hint="eastAsia"/>
        </w:rPr>
        <w:t>特征向量的空间</w:t>
      </w:r>
      <w:r>
        <w:rPr>
          <w:rFonts w:cstheme="minorHAnsi"/>
        </w:rPr>
        <w:t>-----</w:t>
      </w:r>
      <w:r>
        <w:rPr>
          <w:rFonts w:cstheme="minorHAnsi" w:hint="eastAsia"/>
        </w:rPr>
        <w:t>特征空间</w:t>
      </w:r>
      <w:r>
        <w:rPr>
          <w:rFonts w:cstheme="minorHAnsi"/>
        </w:rPr>
        <w:t>)</w:t>
      </w:r>
    </w:p>
    <w:p w14:paraId="4A49A487" w14:textId="77777777" w:rsidR="00F9182B" w:rsidRPr="00F9182B" w:rsidRDefault="00F9182B" w:rsidP="00F9182B">
      <w:pPr>
        <w:ind w:left="1140"/>
        <w:rPr>
          <w:rFonts w:cstheme="minorHAnsi"/>
        </w:rPr>
      </w:pPr>
    </w:p>
    <w:p w14:paraId="2B1CF994" w14:textId="4D09528D" w:rsidR="00F9182B" w:rsidRPr="007533DA" w:rsidRDefault="00F9182B" w:rsidP="007533DA">
      <w:pPr>
        <w:tabs>
          <w:tab w:val="left" w:pos="530"/>
        </w:tabs>
        <w:spacing w:afterLines="60" w:after="144" w:line="259" w:lineRule="auto"/>
        <w:rPr>
          <w:rFonts w:asciiTheme="minorHAnsi" w:hAnsiTheme="minorHAnsi" w:cstheme="minorHAnsi"/>
          <w:b/>
          <w:bCs/>
          <w:color w:val="595959" w:themeColor="text1" w:themeTint="A6"/>
          <w:sz w:val="30"/>
          <w:szCs w:val="30"/>
        </w:rPr>
      </w:pPr>
      <w:r w:rsidRPr="007533DA">
        <w:rPr>
          <w:rFonts w:asciiTheme="minorHAnsi" w:hAnsiTheme="minorHAnsi" w:cstheme="minorHAnsi"/>
          <w:color w:val="595959" w:themeColor="text1" w:themeTint="A6"/>
          <w:sz w:val="30"/>
          <w:szCs w:val="30"/>
        </w:rPr>
        <w:t xml:space="preserve">   </w:t>
      </w:r>
      <w:r w:rsidRPr="007533DA">
        <w:rPr>
          <w:rFonts w:asciiTheme="minorHAnsi" w:hAnsiTheme="minorHAnsi" w:cstheme="minorHAnsi"/>
          <w:color w:val="595959" w:themeColor="text1" w:themeTint="A6"/>
          <w:sz w:val="30"/>
          <w:szCs w:val="30"/>
        </w:rPr>
        <w:tab/>
      </w:r>
      <w:r w:rsidRPr="007533DA">
        <w:rPr>
          <w:rFonts w:asciiTheme="minorHAnsi" w:hAnsiTheme="minorHAnsi" w:cstheme="minorHAnsi"/>
          <w:b/>
          <w:bCs/>
          <w:color w:val="595959" w:themeColor="text1" w:themeTint="A6"/>
          <w:sz w:val="30"/>
          <w:szCs w:val="30"/>
        </w:rPr>
        <w:t>What we would really like:</w:t>
      </w:r>
    </w:p>
    <w:p w14:paraId="79B0D984" w14:textId="0ED54F80" w:rsidR="00F9182B" w:rsidRPr="007533DA" w:rsidRDefault="00F9182B" w:rsidP="00E17FF8">
      <w:pPr>
        <w:pStyle w:val="afb"/>
        <w:numPr>
          <w:ilvl w:val="1"/>
          <w:numId w:val="18"/>
        </w:numPr>
        <w:tabs>
          <w:tab w:val="left" w:pos="530"/>
        </w:tabs>
        <w:spacing w:afterLines="60" w:after="144"/>
        <w:ind w:firstLineChars="0"/>
        <w:rPr>
          <w:rFonts w:cstheme="minorHAnsi"/>
        </w:rPr>
      </w:pPr>
      <w:r w:rsidRPr="007533DA">
        <w:rPr>
          <w:rFonts w:cstheme="minorHAnsi"/>
        </w:rPr>
        <w:t>A framework for machine learning algorithms</w:t>
      </w:r>
    </w:p>
    <w:p w14:paraId="606B6AE4" w14:textId="0F38ED35" w:rsidR="00F9182B" w:rsidRDefault="007533DA" w:rsidP="00E17FF8">
      <w:pPr>
        <w:pStyle w:val="afb"/>
        <w:numPr>
          <w:ilvl w:val="1"/>
          <w:numId w:val="18"/>
        </w:numPr>
        <w:tabs>
          <w:tab w:val="left" w:pos="530"/>
        </w:tabs>
        <w:spacing w:afterLines="60" w:after="144"/>
        <w:ind w:firstLineChars="0"/>
        <w:rPr>
          <w:rFonts w:cstheme="minorHAnsi"/>
        </w:rPr>
      </w:pPr>
      <w:r>
        <w:rPr>
          <w:rFonts w:cstheme="minorHAnsi"/>
        </w:rPr>
        <w:t>With a way of representing the inductive bias</w:t>
      </w:r>
    </w:p>
    <w:p w14:paraId="15F0C1EE" w14:textId="118C3DE0" w:rsidR="007533DA" w:rsidRDefault="007533DA" w:rsidP="00E17FF8">
      <w:pPr>
        <w:pStyle w:val="afb"/>
        <w:numPr>
          <w:ilvl w:val="1"/>
          <w:numId w:val="18"/>
        </w:numPr>
        <w:tabs>
          <w:tab w:val="left" w:pos="530"/>
        </w:tabs>
        <w:spacing w:afterLines="60" w:after="144"/>
        <w:ind w:firstLineChars="0"/>
        <w:rPr>
          <w:rFonts w:cstheme="minorHAnsi"/>
        </w:rPr>
      </w:pPr>
      <w:r>
        <w:rPr>
          <w:rFonts w:cstheme="minorHAnsi"/>
        </w:rPr>
        <w:t xml:space="preserve">Ideally, should be a </w:t>
      </w:r>
      <w:r w:rsidRPr="007533DA">
        <w:rPr>
          <w:rFonts w:cstheme="minorHAnsi"/>
          <w:u w:val="single"/>
        </w:rPr>
        <w:t>declarative specification</w:t>
      </w:r>
      <w:r>
        <w:rPr>
          <w:rFonts w:cstheme="minorHAnsi"/>
        </w:rPr>
        <w:t xml:space="preserve"> </w:t>
      </w:r>
    </w:p>
    <w:p w14:paraId="4C2E7C64" w14:textId="55296D47" w:rsidR="007533DA" w:rsidRPr="00F9182B" w:rsidRDefault="007533DA" w:rsidP="00E17FF8">
      <w:pPr>
        <w:pStyle w:val="afb"/>
        <w:numPr>
          <w:ilvl w:val="1"/>
          <w:numId w:val="18"/>
        </w:numPr>
        <w:tabs>
          <w:tab w:val="left" w:pos="530"/>
        </w:tabs>
        <w:spacing w:afterLines="60" w:after="144"/>
        <w:ind w:firstLineChars="0"/>
        <w:rPr>
          <w:rFonts w:cstheme="minorHAnsi"/>
        </w:rPr>
      </w:pPr>
      <w:r>
        <w:rPr>
          <w:rFonts w:cstheme="minorHAnsi"/>
        </w:rPr>
        <w:t xml:space="preserve">Also, should </w:t>
      </w:r>
      <w:r w:rsidRPr="007533DA">
        <w:rPr>
          <w:rFonts w:cstheme="minorHAnsi"/>
          <w:u w:val="single"/>
        </w:rPr>
        <w:t>quantify uncertainty</w:t>
      </w:r>
      <w:r>
        <w:rPr>
          <w:rFonts w:cstheme="minorHAnsi"/>
        </w:rPr>
        <w:t xml:space="preserve"> in the inductive bias</w:t>
      </w:r>
    </w:p>
    <w:p w14:paraId="77590A65" w14:textId="5457D174" w:rsidR="00D36455" w:rsidRDefault="00D36455" w:rsidP="007533DA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480B2768" w14:textId="7DA92BBE" w:rsidR="007533DA" w:rsidRDefault="009546B8" w:rsidP="007533DA">
      <w:pPr>
        <w:tabs>
          <w:tab w:val="left" w:pos="530"/>
        </w:tabs>
        <w:rPr>
          <w:rFonts w:cstheme="minorHAnsi"/>
          <w:color w:val="595959" w:themeColor="text1" w:themeTint="A6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6E7E8D36" wp14:editId="77ECBBBD">
            <wp:extent cx="5732145" cy="1830070"/>
            <wp:effectExtent l="0" t="0" r="0" b="0"/>
            <wp:docPr id="449" name="图片 44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屏幕快照 2019-06-20 下午8.16.01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1EAB" w14:textId="77777777" w:rsidR="00ED46CF" w:rsidRDefault="00ED46CF" w:rsidP="007533DA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2257A1F3" w14:textId="6D19D98D" w:rsidR="00ED46CF" w:rsidRDefault="00ED46CF" w:rsidP="00ED46CF">
      <w:pPr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</w:p>
    <w:p w14:paraId="13BBE0D9" w14:textId="29ADAA98" w:rsidR="00ED46CF" w:rsidRDefault="00ED46CF" w:rsidP="00ED46CF">
      <w:pPr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</w:p>
    <w:p w14:paraId="067640D2" w14:textId="01A1633A" w:rsidR="00ED46CF" w:rsidRDefault="00ED46CF" w:rsidP="00ED46CF">
      <w:pPr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</w:p>
    <w:p w14:paraId="27685E9F" w14:textId="6A02B63A" w:rsidR="00ED46CF" w:rsidRDefault="00ED46CF" w:rsidP="00ED46CF">
      <w:pPr>
        <w:rPr>
          <w:rFonts w:asciiTheme="minorHAnsi" w:hAnsiTheme="minorHAnsi" w:cstheme="minorHAnsi"/>
          <w:color w:val="595959" w:themeColor="text1" w:themeTint="A6"/>
          <w:sz w:val="30"/>
          <w:szCs w:val="30"/>
        </w:rPr>
      </w:pPr>
    </w:p>
    <w:p w14:paraId="0515CAD1" w14:textId="1D26870F" w:rsidR="00ED46CF" w:rsidRPr="00ED46CF" w:rsidRDefault="00ED46CF" w:rsidP="00E17FF8">
      <w:pPr>
        <w:pStyle w:val="afb"/>
        <w:numPr>
          <w:ilvl w:val="0"/>
          <w:numId w:val="18"/>
        </w:numPr>
        <w:ind w:firstLineChars="0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Decision rule </w:t>
      </w:r>
      <w:r w:rsidRPr="00ED46CF">
        <w:rPr>
          <w:rFonts w:cstheme="minorHAnsi"/>
        </w:rPr>
        <w:t>(a function which maps an observation to an appropriate action)</w:t>
      </w:r>
      <w:r>
        <w:rPr>
          <w:rFonts w:cstheme="minorHAnsi"/>
          <w:b/>
          <w:bCs/>
        </w:rPr>
        <w:t>:</w:t>
      </w:r>
    </w:p>
    <w:p w14:paraId="7C768543" w14:textId="1F3E9778" w:rsidR="00ED46CF" w:rsidRDefault="00ED46CF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 xml:space="preserve">Prior probability </w:t>
      </w:r>
      <w:r w:rsidR="00074DC8">
        <w:rPr>
          <w:rFonts w:cstheme="minorHAnsi"/>
        </w:rPr>
        <w:t>distribution</w:t>
      </w:r>
      <w:r w:rsidR="00074DC8">
        <w:rPr>
          <w:rFonts w:cstheme="minorHAnsi"/>
        </w:rPr>
        <w:tab/>
      </w:r>
      <w:r w:rsidR="00074DC8">
        <w:rPr>
          <w:rFonts w:cstheme="minorHAnsi"/>
        </w:rPr>
        <w:tab/>
      </w:r>
      <w:r w:rsidR="00074DC8">
        <w:rPr>
          <w:rFonts w:cstheme="minorHAnsi"/>
        </w:rPr>
        <w:tab/>
      </w:r>
      <w:r w:rsidR="00074DC8">
        <w:rPr>
          <w:rFonts w:cstheme="minorHAnsi"/>
        </w:rPr>
        <w:tab/>
      </w:r>
      <w:r w:rsidR="00074DC8">
        <w:rPr>
          <w:rFonts w:cstheme="minorHAnsi"/>
        </w:rPr>
        <w:tab/>
        <w:t>P (X|Y)</w:t>
      </w:r>
    </w:p>
    <w:p w14:paraId="0833B386" w14:textId="6E03B4DE" w:rsidR="00ED46CF" w:rsidRDefault="00ED46CF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 xml:space="preserve">Posterior distribution </w:t>
      </w:r>
      <w:r>
        <w:rPr>
          <w:rFonts w:cstheme="minorHAnsi" w:hint="eastAsia"/>
        </w:rPr>
        <w:t>后验概率分布（知果求因）</w:t>
      </w:r>
      <w:r w:rsidR="00074DC8">
        <w:rPr>
          <w:rFonts w:cstheme="minorHAnsi" w:hint="eastAsia"/>
        </w:rPr>
        <w:t xml:space="preserve"> </w:t>
      </w:r>
      <w:r w:rsidR="00074DC8">
        <w:rPr>
          <w:rFonts w:cstheme="minorHAnsi"/>
        </w:rPr>
        <w:t xml:space="preserve">      P (Y|X)</w:t>
      </w:r>
    </w:p>
    <w:p w14:paraId="3FC469AE" w14:textId="3F45A2F2" w:rsidR="00074DC8" w:rsidRDefault="00074DC8" w:rsidP="00E17FF8">
      <w:pPr>
        <w:pStyle w:val="afb"/>
        <w:numPr>
          <w:ilvl w:val="1"/>
          <w:numId w:val="18"/>
        </w:numPr>
        <w:ind w:firstLineChars="0"/>
        <w:rPr>
          <w:rFonts w:cstheme="minorHAnsi"/>
        </w:rPr>
      </w:pPr>
      <w:r>
        <w:rPr>
          <w:rFonts w:cstheme="minorHAnsi"/>
        </w:rPr>
        <w:t xml:space="preserve">Joint probability distribution </w:t>
      </w:r>
      <w:r>
        <w:rPr>
          <w:rFonts w:cstheme="minorHAnsi"/>
        </w:rPr>
        <w:tab/>
      </w:r>
      <w:r>
        <w:rPr>
          <w:rFonts w:cstheme="minorHAnsi"/>
        </w:rPr>
        <w:tab/>
        <w:t xml:space="preserve">                  </w:t>
      </w:r>
      <w:r>
        <w:rPr>
          <w:rFonts w:cstheme="minorHAnsi"/>
        </w:rPr>
        <w:tab/>
      </w:r>
      <w:r>
        <w:rPr>
          <w:rFonts w:cstheme="minorHAnsi"/>
        </w:rPr>
        <w:tab/>
        <w:t>P (Y, X)</w:t>
      </w:r>
    </w:p>
    <w:p w14:paraId="6D88FB46" w14:textId="5BA67F10" w:rsidR="00074DC8" w:rsidRPr="00074DC8" w:rsidRDefault="00074DC8" w:rsidP="00074DC8">
      <w:pPr>
        <w:jc w:val="right"/>
        <w:rPr>
          <w:rFonts w:asciiTheme="minorHAnsi" w:hAnsiTheme="minorHAnsi" w:cstheme="minorHAnsi"/>
          <w:color w:val="FF0000"/>
          <w:sz w:val="18"/>
          <w:szCs w:val="18"/>
          <w:u w:val="single"/>
        </w:rPr>
      </w:pPr>
      <w:r w:rsidRPr="00074DC8">
        <w:rPr>
          <w:rFonts w:asciiTheme="minorHAnsi" w:hAnsiTheme="minorHAnsi" w:cstheme="minorHAnsi"/>
          <w:color w:val="FF0000"/>
          <w:sz w:val="18"/>
          <w:szCs w:val="18"/>
          <w:u w:val="single"/>
        </w:rPr>
        <w:t>Y is the target variable, X are the features</w:t>
      </w:r>
    </w:p>
    <w:p w14:paraId="1257593F" w14:textId="6F447792" w:rsidR="007533DA" w:rsidRDefault="007533DA" w:rsidP="007533DA">
      <w:pPr>
        <w:tabs>
          <w:tab w:val="left" w:pos="530"/>
        </w:tabs>
        <w:rPr>
          <w:rFonts w:asciiTheme="minorHAnsi" w:hAnsiTheme="minorHAnsi" w:cstheme="minorHAnsi"/>
          <w:color w:val="595959" w:themeColor="text1" w:themeTint="A6"/>
        </w:rPr>
      </w:pPr>
    </w:p>
    <w:p w14:paraId="30ABFF52" w14:textId="516EBA30" w:rsidR="009B263F" w:rsidRDefault="009B263F" w:rsidP="007533DA">
      <w:pPr>
        <w:tabs>
          <w:tab w:val="left" w:pos="530"/>
        </w:tabs>
        <w:rPr>
          <w:rFonts w:asciiTheme="minorHAnsi" w:hAnsiTheme="minorHAnsi" w:cstheme="minorHAnsi"/>
          <w:color w:val="595959" w:themeColor="text1" w:themeTint="A6"/>
        </w:rPr>
      </w:pPr>
    </w:p>
    <w:p w14:paraId="1FE9B5A1" w14:textId="4DBA76C8" w:rsidR="009B263F" w:rsidRPr="009B263F" w:rsidRDefault="009B263F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 w:rsidRPr="009B263F">
        <w:rPr>
          <w:rFonts w:cstheme="minorHAnsi" w:hint="eastAsia"/>
          <w:b/>
          <w:bCs/>
        </w:rPr>
        <w:t xml:space="preserve"> </w:t>
      </w:r>
      <w:r w:rsidRPr="009B263F">
        <w:rPr>
          <w:rFonts w:cstheme="minorHAnsi"/>
          <w:b/>
          <w:bCs/>
        </w:rPr>
        <w:t>B</w:t>
      </w:r>
      <w:r w:rsidRPr="009B263F">
        <w:rPr>
          <w:rFonts w:cstheme="minorHAnsi" w:hint="eastAsia"/>
          <w:b/>
          <w:bCs/>
        </w:rPr>
        <w:t>ayes</w:t>
      </w:r>
      <w:r w:rsidRPr="009B263F">
        <w:rPr>
          <w:rFonts w:cstheme="minorHAnsi"/>
          <w:b/>
          <w:bCs/>
        </w:rPr>
        <w:t>ian Machine Learning</w:t>
      </w:r>
    </w:p>
    <w:p w14:paraId="056BBFEF" w14:textId="3D20076E" w:rsidR="009B263F" w:rsidRDefault="009B263F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 xml:space="preserve">Provides </w:t>
      </w:r>
      <w:r w:rsidRPr="009B263F">
        <w:rPr>
          <w:rFonts w:cstheme="minorHAnsi"/>
          <w:u w:val="single"/>
        </w:rPr>
        <w:t>practical learning algorithm</w:t>
      </w:r>
    </w:p>
    <w:p w14:paraId="10C9EEAA" w14:textId="3706F83E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>Naïve Bayes classifier learning</w:t>
      </w:r>
    </w:p>
    <w:p w14:paraId="14E6B224" w14:textId="7D60CADF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 w:hint="eastAsia"/>
        </w:rPr>
        <w:t>B</w:t>
      </w:r>
      <w:r>
        <w:rPr>
          <w:rFonts w:cstheme="minorHAnsi"/>
        </w:rPr>
        <w:t>ayesian network learning</w:t>
      </w:r>
    </w:p>
    <w:p w14:paraId="0553C0C8" w14:textId="1B15E2BD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>Combines prior knowledge (prior probabilities) with observed data</w:t>
      </w:r>
    </w:p>
    <w:p w14:paraId="31A83D6F" w14:textId="2F9BB26E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>How to get prior probabilities</w:t>
      </w:r>
    </w:p>
    <w:p w14:paraId="03190307" w14:textId="77777777" w:rsidR="0000304D" w:rsidRDefault="0000304D" w:rsidP="0000304D">
      <w:pPr>
        <w:pStyle w:val="afb"/>
        <w:tabs>
          <w:tab w:val="left" w:pos="530"/>
        </w:tabs>
        <w:ind w:left="1560" w:firstLineChars="0" w:firstLine="0"/>
        <w:rPr>
          <w:rFonts w:cstheme="minorHAnsi"/>
        </w:rPr>
      </w:pPr>
    </w:p>
    <w:p w14:paraId="3F4ED176" w14:textId="295AAE27" w:rsidR="009B263F" w:rsidRPr="009B263F" w:rsidRDefault="009B263F" w:rsidP="00E17FF8">
      <w:pPr>
        <w:pStyle w:val="afb"/>
        <w:numPr>
          <w:ilvl w:val="1"/>
          <w:numId w:val="22"/>
        </w:numPr>
        <w:tabs>
          <w:tab w:val="left" w:pos="530"/>
        </w:tabs>
        <w:ind w:firstLineChars="0"/>
        <w:rPr>
          <w:rFonts w:cstheme="minorHAnsi"/>
          <w:u w:val="single"/>
        </w:rPr>
      </w:pPr>
      <w:r>
        <w:rPr>
          <w:rFonts w:cstheme="minorHAnsi"/>
        </w:rPr>
        <w:t xml:space="preserve">Provides </w:t>
      </w:r>
      <w:r w:rsidRPr="009B263F">
        <w:rPr>
          <w:rFonts w:cstheme="minorHAnsi"/>
          <w:u w:val="single"/>
        </w:rPr>
        <w:t>useful conceptual framework</w:t>
      </w:r>
    </w:p>
    <w:p w14:paraId="16D7E2C4" w14:textId="7AB3ECD9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>Provides a “gold standard” for evaluating other algorithms</w:t>
      </w:r>
    </w:p>
    <w:p w14:paraId="6392424E" w14:textId="03BA3357" w:rsidR="009B263F" w:rsidRDefault="009B263F" w:rsidP="00E17FF8">
      <w:pPr>
        <w:pStyle w:val="afb"/>
        <w:numPr>
          <w:ilvl w:val="2"/>
          <w:numId w:val="22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/>
        </w:rPr>
        <w:t>Some additional insight into Occam’s razor</w:t>
      </w:r>
    </w:p>
    <w:p w14:paraId="5E670315" w14:textId="77777777" w:rsidR="00074DC8" w:rsidRPr="00097C60" w:rsidRDefault="00074DC8" w:rsidP="00E17FF8">
      <w:pPr>
        <w:pStyle w:val="afb"/>
        <w:numPr>
          <w:ilvl w:val="0"/>
          <w:numId w:val="22"/>
        </w:numPr>
        <w:tabs>
          <w:tab w:val="left" w:pos="530"/>
        </w:tabs>
        <w:ind w:firstLineChars="0"/>
        <w:rPr>
          <w:rFonts w:cstheme="minorHAnsi"/>
          <w:b/>
          <w:bCs/>
        </w:rPr>
      </w:pPr>
      <w:r w:rsidRPr="00097C60">
        <w:rPr>
          <w:rFonts w:cstheme="minorHAnsi"/>
          <w:b/>
          <w:bCs/>
        </w:rPr>
        <w:t>Naïve Bayes algorithm</w:t>
      </w:r>
    </w:p>
    <w:p w14:paraId="19504668" w14:textId="77777777" w:rsidR="00074DC8" w:rsidRPr="00074DC8" w:rsidRDefault="00074DC8" w:rsidP="00074DC8">
      <w:pPr>
        <w:tabs>
          <w:tab w:val="left" w:pos="530"/>
        </w:tabs>
        <w:rPr>
          <w:rFonts w:cstheme="minorHAnsi"/>
        </w:rPr>
      </w:pPr>
    </w:p>
    <w:p w14:paraId="1A168722" w14:textId="77777777" w:rsidR="0000304D" w:rsidRPr="0000304D" w:rsidRDefault="0000304D" w:rsidP="0000304D">
      <w:pPr>
        <w:tabs>
          <w:tab w:val="left" w:pos="530"/>
        </w:tabs>
        <w:ind w:left="1140"/>
        <w:rPr>
          <w:rFonts w:cstheme="minorHAnsi"/>
          <w:color w:val="595959" w:themeColor="text1" w:themeTint="A6"/>
        </w:rPr>
      </w:pPr>
    </w:p>
    <w:p w14:paraId="58D51DF5" w14:textId="30EE2EBF" w:rsidR="009B263F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  <w:r>
        <w:rPr>
          <w:rFonts w:cstheme="minorHAnsi" w:hint="eastAsia"/>
          <w:b/>
          <w:bCs/>
          <w:noProof/>
        </w:rPr>
        <w:drawing>
          <wp:inline distT="0" distB="0" distL="0" distR="0" wp14:anchorId="00BA653F" wp14:editId="7E04CB84">
            <wp:extent cx="2792941" cy="1423686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06-24 下午9.37.17.png"/>
                    <pic:cNvPicPr/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9"/>
                    <a:stretch/>
                  </pic:blipFill>
                  <pic:spPr bwMode="auto">
                    <a:xfrm>
                      <a:off x="0" y="0"/>
                      <a:ext cx="2855082" cy="145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304D">
        <w:rPr>
          <w:rFonts w:cstheme="minorHAnsi" w:hint="eastAsia"/>
          <w:noProof/>
          <w:color w:val="000000" w:themeColor="text1"/>
        </w:rPr>
        <w:drawing>
          <wp:inline distT="0" distB="0" distL="0" distR="0" wp14:anchorId="298683F0" wp14:editId="2BB34E23">
            <wp:extent cx="2908345" cy="1888958"/>
            <wp:effectExtent l="0" t="0" r="0" b="3810"/>
            <wp:docPr id="487" name="图片 48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屏幕快照 2019-06-21 下午5.14.36.png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14" cy="19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215D" w14:textId="3400CDAB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1DDEEDA5" w14:textId="0C4F823A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61438FC9" w14:textId="77EFEC01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4A3DE856" w14:textId="4406FC64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5B0D574D" w14:textId="29DB100C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5403657D" w14:textId="77777777" w:rsidR="00074DC8" w:rsidRDefault="00074DC8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5D244B47" w14:textId="19700A9A" w:rsidR="0000304D" w:rsidRDefault="0000304D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 w:rsidRPr="009B263F">
        <w:rPr>
          <w:rFonts w:cstheme="minorHAnsi"/>
          <w:b/>
          <w:bCs/>
        </w:rPr>
        <w:t>B</w:t>
      </w:r>
      <w:r>
        <w:rPr>
          <w:rFonts w:cstheme="minorHAnsi"/>
          <w:b/>
          <w:bCs/>
        </w:rPr>
        <w:t>asic formulas for probabilities</w:t>
      </w:r>
    </w:p>
    <w:p w14:paraId="2EDE29DD" w14:textId="3A40EB60" w:rsidR="0000304D" w:rsidRDefault="0000304D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67928D07" wp14:editId="2C4E60E2">
            <wp:extent cx="2767263" cy="1361714"/>
            <wp:effectExtent l="0" t="0" r="1905" b="0"/>
            <wp:docPr id="629" name="图片 62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屏幕快照 2019-06-21 下午5.20.54.png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9" cy="14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drawing>
          <wp:inline distT="0" distB="0" distL="0" distR="0" wp14:anchorId="12C15243" wp14:editId="65B1CEF5">
            <wp:extent cx="2791326" cy="1133599"/>
            <wp:effectExtent l="0" t="0" r="3175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屏幕快照 2019-06-21 下午5.21.01.png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426" cy="115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4F94" w14:textId="057593CB" w:rsidR="002B79D0" w:rsidRPr="002B79D0" w:rsidRDefault="0000304D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</w:rPr>
        <w:tab/>
      </w:r>
      <w:r w:rsidR="002D1A0E">
        <w:rPr>
          <w:rFonts w:cstheme="minorHAnsi"/>
          <w:b/>
          <w:bCs/>
        </w:rPr>
        <w:t>Discriminative &amp; Generative probabilistic models</w:t>
      </w:r>
    </w:p>
    <w:p w14:paraId="358163B6" w14:textId="7DABC992" w:rsidR="0000304D" w:rsidRDefault="002B79D0" w:rsidP="002B79D0">
      <w:pPr>
        <w:tabs>
          <w:tab w:val="left" w:pos="530"/>
        </w:tabs>
        <w:ind w:firstLineChars="200" w:firstLine="480"/>
        <w:rPr>
          <w:rFonts w:cstheme="minorHAnsi"/>
          <w:color w:val="595959" w:themeColor="text1" w:themeTint="A6"/>
        </w:rPr>
      </w:pPr>
      <w:r>
        <w:rPr>
          <w:rFonts w:cstheme="minorHAnsi" w:hint="eastAsia"/>
          <w:noProof/>
          <w:color w:val="000000" w:themeColor="text1"/>
        </w:rPr>
        <w:drawing>
          <wp:inline distT="0" distB="0" distL="0" distR="0" wp14:anchorId="2DA2F7CE" wp14:editId="5BBCA244">
            <wp:extent cx="5054481" cy="3067292"/>
            <wp:effectExtent l="0" t="0" r="635" b="0"/>
            <wp:docPr id="630" name="图片 630" descr="图片包含 室内,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屏幕快照 2019-06-22 下午8.10.42.png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61" cy="30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DED3" w14:textId="19511700" w:rsidR="002B79D0" w:rsidRDefault="002B79D0" w:rsidP="0000304D">
      <w:pPr>
        <w:tabs>
          <w:tab w:val="left" w:pos="530"/>
        </w:tabs>
        <w:rPr>
          <w:rFonts w:cstheme="minorHAnsi"/>
          <w:color w:val="595959" w:themeColor="text1" w:themeTint="A6"/>
        </w:rPr>
      </w:pPr>
    </w:p>
    <w:p w14:paraId="7E06059B" w14:textId="1900733A" w:rsidR="00097C60" w:rsidRDefault="00097C60" w:rsidP="00097C60">
      <w:pPr>
        <w:tabs>
          <w:tab w:val="left" w:pos="530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</w:p>
    <w:p w14:paraId="68FF76FB" w14:textId="77777777" w:rsidR="00074DC8" w:rsidRPr="00097C60" w:rsidRDefault="00074DC8" w:rsidP="00097C60">
      <w:pPr>
        <w:tabs>
          <w:tab w:val="left" w:pos="530"/>
        </w:tabs>
        <w:rPr>
          <w:rFonts w:cstheme="minorHAnsi"/>
          <w:b/>
          <w:bCs/>
        </w:rPr>
      </w:pPr>
    </w:p>
    <w:p w14:paraId="4A3A4BA8" w14:textId="0169D5F3" w:rsidR="00074DC8" w:rsidRDefault="00074DC8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  <w:b/>
          <w:bCs/>
        </w:rPr>
        <w:t>What are the Pros and Cons?</w:t>
      </w:r>
    </w:p>
    <w:p w14:paraId="053413F0" w14:textId="7FDDEC12" w:rsidR="00074DC8" w:rsidRDefault="00074DC8" w:rsidP="00074DC8">
      <w:pPr>
        <w:pStyle w:val="afb"/>
        <w:tabs>
          <w:tab w:val="left" w:pos="530"/>
        </w:tabs>
        <w:ind w:left="420" w:firstLineChars="0" w:firstLine="0"/>
        <w:rPr>
          <w:rFonts w:cstheme="minorHAnsi"/>
          <w:b/>
          <w:bCs/>
        </w:rPr>
      </w:pPr>
      <w:r>
        <w:rPr>
          <w:rFonts w:cstheme="minorHAnsi"/>
          <w:b/>
          <w:bCs/>
        </w:rPr>
        <w:t>Pros:</w:t>
      </w:r>
      <w:r>
        <w:rPr>
          <w:rFonts w:cstheme="minorHAnsi"/>
          <w:b/>
          <w:bCs/>
        </w:rPr>
        <w:tab/>
      </w:r>
    </w:p>
    <w:p w14:paraId="7FB66B11" w14:textId="32B8B35C" w:rsidR="00074DC8" w:rsidRDefault="00074DC8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</w:rPr>
      </w:pPr>
      <w:r w:rsidRPr="00074DC8">
        <w:rPr>
          <w:rFonts w:cstheme="minorHAnsi"/>
        </w:rPr>
        <w:t xml:space="preserve">It is easy and fast </w:t>
      </w:r>
      <w:r>
        <w:rPr>
          <w:rFonts w:cstheme="minorHAnsi"/>
        </w:rPr>
        <w:t>to predict class of test data set. It also performs well in multi class prediction</w:t>
      </w:r>
    </w:p>
    <w:p w14:paraId="159A340F" w14:textId="11623318" w:rsidR="00074DC8" w:rsidRDefault="00074DC8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 w:hint="eastAsia"/>
        </w:rPr>
        <w:t>W</w:t>
      </w:r>
      <w:r>
        <w:rPr>
          <w:rFonts w:cstheme="minorHAnsi"/>
        </w:rPr>
        <w:t>hen assumption of independence holds, a Naïve Bayes classifier performs better compare to other models like logistic regression and you need less training data</w:t>
      </w:r>
    </w:p>
    <w:p w14:paraId="7F4ECDB9" w14:textId="4BD26260" w:rsidR="00074DC8" w:rsidRDefault="00074DC8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 w:hint="eastAsia"/>
        </w:rPr>
        <w:t>I</w:t>
      </w:r>
      <w:r>
        <w:rPr>
          <w:rFonts w:cstheme="minorHAnsi"/>
        </w:rPr>
        <w:t xml:space="preserve">t performs well in case of categorical input variables compared to numerical variables. For numerical variable, normal distribution is </w:t>
      </w:r>
      <w:r w:rsidR="008138E7">
        <w:rPr>
          <w:rFonts w:cstheme="minorHAnsi"/>
        </w:rPr>
        <w:t>assumed (which is a strong assumption)</w:t>
      </w:r>
    </w:p>
    <w:p w14:paraId="1F3AF0EB" w14:textId="0ECA0290" w:rsidR="008138E7" w:rsidRDefault="008138E7" w:rsidP="008138E7">
      <w:pPr>
        <w:pStyle w:val="afb"/>
        <w:tabs>
          <w:tab w:val="left" w:pos="530"/>
        </w:tabs>
        <w:ind w:left="420" w:firstLineChars="0" w:firstLine="0"/>
        <w:rPr>
          <w:rFonts w:cstheme="minorHAnsi"/>
          <w:b/>
          <w:bCs/>
        </w:rPr>
      </w:pPr>
      <w:r>
        <w:rPr>
          <w:rFonts w:cstheme="minorHAnsi" w:hint="eastAsia"/>
        </w:rPr>
        <w:lastRenderedPageBreak/>
        <w:t xml:space="preserve"> </w:t>
      </w:r>
      <w:r>
        <w:rPr>
          <w:rFonts w:cstheme="minorHAnsi"/>
          <w:b/>
          <w:bCs/>
        </w:rPr>
        <w:t>Cons:</w:t>
      </w:r>
      <w:r>
        <w:rPr>
          <w:rFonts w:cstheme="minorHAnsi"/>
          <w:b/>
          <w:bCs/>
        </w:rPr>
        <w:tab/>
      </w:r>
    </w:p>
    <w:p w14:paraId="381C34C1" w14:textId="2EAAFCF5" w:rsidR="008138E7" w:rsidRDefault="008138E7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</w:rPr>
      </w:pPr>
      <w:r w:rsidRPr="00074DC8">
        <w:rPr>
          <w:rFonts w:cstheme="minorHAnsi"/>
        </w:rPr>
        <w:t>I</w:t>
      </w:r>
      <w:r>
        <w:rPr>
          <w:rFonts w:cstheme="minorHAnsi"/>
        </w:rPr>
        <w:t xml:space="preserve">f categorical variable has a category </w:t>
      </w:r>
      <w:r w:rsidR="001E3E7B">
        <w:rPr>
          <w:rFonts w:cstheme="minorHAnsi"/>
        </w:rPr>
        <w:t>(in test data set), which was not observed in training data set, then model will assign a 0 probability and will be unable to make a prediction (A.K.A “Zero Frequency”). To solve this, we can use the smoothing technique, one of the simplest examples is “Laplace estimation”.</w:t>
      </w:r>
    </w:p>
    <w:p w14:paraId="76D0FABE" w14:textId="36AB9338" w:rsidR="008138E7" w:rsidRPr="001E3E7B" w:rsidRDefault="001E3E7B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</w:rPr>
        <w:t>A bad estimator, so the probability outputs from predict probability are not to be taken too seriously</w:t>
      </w:r>
    </w:p>
    <w:p w14:paraId="6F3B90F3" w14:textId="14F5C254" w:rsidR="001E3E7B" w:rsidRPr="008138E7" w:rsidRDefault="001E3E7B" w:rsidP="00E17FF8">
      <w:pPr>
        <w:pStyle w:val="afb"/>
        <w:numPr>
          <w:ilvl w:val="0"/>
          <w:numId w:val="23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</w:rPr>
        <w:t>We need to make the assumption of independent predictors. In real life, it is almost impossible that we get a set of predictors which are completely independent</w:t>
      </w:r>
    </w:p>
    <w:p w14:paraId="35146D07" w14:textId="24E8F092" w:rsidR="008138E7" w:rsidRPr="008138E7" w:rsidRDefault="008138E7" w:rsidP="008138E7">
      <w:pPr>
        <w:tabs>
          <w:tab w:val="left" w:pos="530"/>
        </w:tabs>
        <w:ind w:left="529"/>
        <w:rPr>
          <w:rFonts w:cstheme="minorHAnsi"/>
        </w:rPr>
      </w:pPr>
    </w:p>
    <w:p w14:paraId="592B04A4" w14:textId="484A8865" w:rsidR="001E3E7B" w:rsidRDefault="001E3E7B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  <w:b/>
          <w:bCs/>
        </w:rPr>
        <w:t>Applications</w:t>
      </w:r>
    </w:p>
    <w:p w14:paraId="6E5F57F1" w14:textId="4E2053A6" w:rsidR="001E3E7B" w:rsidRPr="00581372" w:rsidRDefault="001E3E7B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 w:rsidRPr="00581372">
        <w:rPr>
          <w:rFonts w:cstheme="minorHAnsi" w:hint="eastAsia"/>
          <w:b/>
          <w:bCs/>
        </w:rPr>
        <w:t>M</w:t>
      </w:r>
      <w:r w:rsidRPr="00581372">
        <w:rPr>
          <w:rFonts w:cstheme="minorHAnsi"/>
          <w:b/>
          <w:bCs/>
        </w:rPr>
        <w:t>ulti class prediction</w:t>
      </w:r>
    </w:p>
    <w:p w14:paraId="3E5AF4F8" w14:textId="4C891E72" w:rsidR="00123B4F" w:rsidRPr="00123B4F" w:rsidRDefault="00123B4F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</w:rPr>
      </w:pPr>
      <w:r w:rsidRPr="00581372">
        <w:rPr>
          <w:rFonts w:cstheme="minorHAnsi" w:hint="eastAsia"/>
          <w:b/>
          <w:bCs/>
        </w:rPr>
        <w:t>Text</w:t>
      </w:r>
      <w:r w:rsidRPr="00581372">
        <w:rPr>
          <w:rFonts w:cstheme="minorHAnsi"/>
          <w:b/>
          <w:bCs/>
        </w:rPr>
        <w:t xml:space="preserve"> classification/ Spam filtering / Sentiment analysis</w:t>
      </w:r>
      <w:r>
        <w:rPr>
          <w:rFonts w:cstheme="minorHAnsi"/>
        </w:rPr>
        <w:t xml:space="preserve"> (in social media analysis, to identify positive and negative customer sentiments)</w:t>
      </w:r>
    </w:p>
    <w:p w14:paraId="23A90E21" w14:textId="0B8CA06E" w:rsidR="00123B4F" w:rsidRPr="00581372" w:rsidRDefault="00123B4F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 w:rsidRPr="00581372">
        <w:rPr>
          <w:rFonts w:cstheme="minorHAnsi"/>
          <w:b/>
          <w:bCs/>
        </w:rPr>
        <w:t>Recommendation system</w:t>
      </w:r>
    </w:p>
    <w:p w14:paraId="61D89799" w14:textId="77CB2091" w:rsidR="00581372" w:rsidRPr="00581372" w:rsidRDefault="00581372" w:rsidP="00581372">
      <w:pPr>
        <w:tabs>
          <w:tab w:val="left" w:pos="530"/>
        </w:tabs>
        <w:rPr>
          <w:rFonts w:cstheme="minorHAnsi"/>
        </w:rPr>
      </w:pPr>
    </w:p>
    <w:p w14:paraId="0B84D032" w14:textId="6D3167DE" w:rsidR="00581372" w:rsidRDefault="00581372" w:rsidP="00E17FF8">
      <w:pPr>
        <w:pStyle w:val="afb"/>
        <w:numPr>
          <w:ilvl w:val="0"/>
          <w:numId w:val="18"/>
        </w:numPr>
        <w:tabs>
          <w:tab w:val="left" w:pos="530"/>
        </w:tabs>
        <w:ind w:firstLineChars="0"/>
        <w:rPr>
          <w:rFonts w:cstheme="minorHAnsi"/>
          <w:b/>
          <w:bCs/>
        </w:rPr>
      </w:pPr>
      <w:r>
        <w:rPr>
          <w:rFonts w:cstheme="minorHAnsi"/>
          <w:b/>
          <w:bCs/>
        </w:rPr>
        <w:t>How to build a basic model using Naïve Bayes?</w:t>
      </w:r>
    </w:p>
    <w:p w14:paraId="2AF5D95F" w14:textId="124EE4DA" w:rsidR="00581372" w:rsidRPr="00581372" w:rsidRDefault="008F2F1B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</w:rPr>
      </w:pPr>
      <w:r>
        <w:rPr>
          <w:rFonts w:cstheme="minorHAnsi" w:hint="eastAsia"/>
          <w:noProof/>
        </w:rPr>
        <w:drawing>
          <wp:anchor distT="0" distB="0" distL="114300" distR="114300" simplePos="0" relativeHeight="251866112" behindDoc="0" locked="0" layoutInCell="1" allowOverlap="1" wp14:anchorId="753859B8" wp14:editId="24622E27">
            <wp:simplePos x="0" y="0"/>
            <wp:positionH relativeFrom="margin">
              <wp:posOffset>2420684</wp:posOffset>
            </wp:positionH>
            <wp:positionV relativeFrom="margin">
              <wp:posOffset>5619026</wp:posOffset>
            </wp:positionV>
            <wp:extent cx="3293745" cy="2268220"/>
            <wp:effectExtent l="0" t="0" r="0" b="5080"/>
            <wp:wrapSquare wrapText="bothSides"/>
            <wp:docPr id="26" name="图片 26" descr="图片包含 动物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06-25 上午10.18.56.png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372" w:rsidRPr="00581372">
        <w:rPr>
          <w:rFonts w:cstheme="minorHAnsi" w:hint="eastAsia"/>
          <w:b/>
          <w:bCs/>
        </w:rPr>
        <w:t>G</w:t>
      </w:r>
      <w:r w:rsidR="00581372" w:rsidRPr="00581372">
        <w:rPr>
          <w:rFonts w:cstheme="minorHAnsi"/>
          <w:b/>
          <w:bCs/>
        </w:rPr>
        <w:t>aussian:</w:t>
      </w:r>
      <w:r w:rsidR="00581372">
        <w:rPr>
          <w:rFonts w:cstheme="minorHAnsi"/>
        </w:rPr>
        <w:t xml:space="preserve"> It is used in classification and it assumes that features follow a normal distribution</w:t>
      </w:r>
    </w:p>
    <w:p w14:paraId="65462C3A" w14:textId="1E573311" w:rsidR="00581372" w:rsidRPr="00581372" w:rsidRDefault="00581372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</w:rPr>
      </w:pPr>
      <w:r w:rsidRPr="00581372">
        <w:rPr>
          <w:rFonts w:cstheme="minorHAnsi" w:hint="eastAsia"/>
          <w:b/>
          <w:bCs/>
        </w:rPr>
        <w:t>M</w:t>
      </w:r>
      <w:r w:rsidRPr="00581372">
        <w:rPr>
          <w:rFonts w:cstheme="minorHAnsi"/>
          <w:b/>
          <w:bCs/>
        </w:rPr>
        <w:t xml:space="preserve">ultinomial: </w:t>
      </w:r>
      <w:r>
        <w:rPr>
          <w:rFonts w:cstheme="minorHAnsi"/>
        </w:rPr>
        <w:t xml:space="preserve">“count vectors” </w:t>
      </w:r>
      <w:r w:rsidRPr="00581372">
        <w:rPr>
          <w:rFonts w:cstheme="minorHAnsi"/>
        </w:rPr>
        <w:sym w:font="Wingdings" w:char="F0E8"/>
      </w:r>
      <w:r>
        <w:rPr>
          <w:rFonts w:cstheme="minorHAnsi"/>
        </w:rPr>
        <w:t xml:space="preserve"> count how often word occurs in the document </w:t>
      </w:r>
    </w:p>
    <w:p w14:paraId="493B7537" w14:textId="3AA48F36" w:rsidR="00581372" w:rsidRPr="00581372" w:rsidRDefault="00581372" w:rsidP="00E17FF8">
      <w:pPr>
        <w:pStyle w:val="afb"/>
        <w:numPr>
          <w:ilvl w:val="1"/>
          <w:numId w:val="18"/>
        </w:numPr>
        <w:tabs>
          <w:tab w:val="left" w:pos="530"/>
        </w:tabs>
        <w:ind w:firstLineChars="0"/>
        <w:rPr>
          <w:rFonts w:cstheme="minorHAnsi"/>
        </w:rPr>
      </w:pPr>
      <w:r w:rsidRPr="00581372">
        <w:rPr>
          <w:rFonts w:cstheme="minorHAnsi" w:hint="eastAsia"/>
          <w:b/>
          <w:bCs/>
        </w:rPr>
        <w:t>B</w:t>
      </w:r>
      <w:r w:rsidRPr="00581372">
        <w:rPr>
          <w:rFonts w:cstheme="minorHAnsi"/>
          <w:b/>
          <w:bCs/>
        </w:rPr>
        <w:t>ernoulli:</w:t>
      </w:r>
      <w:r>
        <w:rPr>
          <w:rFonts w:cstheme="minorHAnsi"/>
        </w:rPr>
        <w:t xml:space="preserve"> “Bit vector” </w:t>
      </w:r>
      <w:r w:rsidRPr="00581372">
        <w:rPr>
          <w:rFonts w:cstheme="minorHAnsi"/>
        </w:rPr>
        <w:sym w:font="Wingdings" w:char="F0E8"/>
      </w:r>
      <w:r>
        <w:rPr>
          <w:rFonts w:cstheme="minorHAnsi"/>
        </w:rPr>
        <w:t xml:space="preserve"> marked as 1 if “word occurs in the document”, and 0 if “word does not occur in the document”</w:t>
      </w:r>
    </w:p>
    <w:p w14:paraId="13222FF3" w14:textId="67A88F1B" w:rsidR="00D17E61" w:rsidRDefault="00D17E61" w:rsidP="008E653D">
      <w:pPr>
        <w:pBdr>
          <w:bottom w:val="single" w:sz="12" w:space="1" w:color="auto"/>
        </w:pBdr>
        <w:tabs>
          <w:tab w:val="left" w:pos="530"/>
        </w:tabs>
        <w:rPr>
          <w:rFonts w:cstheme="minorHAnsi"/>
          <w:color w:val="595959" w:themeColor="text1" w:themeTint="A6"/>
          <w:lang w:val="en-GB"/>
        </w:rPr>
      </w:pPr>
    </w:p>
    <w:p w14:paraId="4886E83C" w14:textId="77777777" w:rsidR="00B171CD" w:rsidRPr="008E653D" w:rsidRDefault="00B171CD" w:rsidP="008E653D">
      <w:pPr>
        <w:pBdr>
          <w:bottom w:val="single" w:sz="12" w:space="1" w:color="auto"/>
        </w:pBdr>
        <w:tabs>
          <w:tab w:val="left" w:pos="530"/>
        </w:tabs>
        <w:rPr>
          <w:rFonts w:cstheme="minorHAnsi"/>
          <w:color w:val="595959" w:themeColor="text1" w:themeTint="A6"/>
          <w:lang w:val="en-GB"/>
        </w:rPr>
      </w:pPr>
    </w:p>
    <w:p w14:paraId="46C95226" w14:textId="77777777" w:rsidR="008E653D" w:rsidRDefault="008E653D" w:rsidP="008E653D">
      <w:pPr>
        <w:rPr>
          <w:rFonts w:cstheme="minorHAnsi"/>
          <w:color w:val="595959" w:themeColor="text1" w:themeTint="A6"/>
          <w:lang w:val="en-GB"/>
        </w:rPr>
      </w:pPr>
    </w:p>
    <w:p w14:paraId="62B0FC1B" w14:textId="7207D4D7" w:rsidR="008E653D" w:rsidRDefault="008E653D" w:rsidP="008E653D">
      <w:pPr>
        <w:rPr>
          <w:rFonts w:asciiTheme="majorHAnsi" w:hAnsiTheme="majorHAnsi" w:cstheme="minorHAnsi"/>
          <w:b/>
          <w:bCs/>
          <w:color w:val="A2092B" w:themeColor="text2" w:themeTint="BF"/>
          <w:sz w:val="32"/>
          <w:szCs w:val="32"/>
          <w:lang w:val="en-GB"/>
        </w:rPr>
      </w:pPr>
      <w:r w:rsidRPr="008F2F1B">
        <w:rPr>
          <w:rFonts w:asciiTheme="majorHAnsi" w:hAnsiTheme="majorHAnsi" w:cstheme="minorHAnsi"/>
          <w:b/>
          <w:bCs/>
          <w:color w:val="A2092B" w:themeColor="text2" w:themeTint="BF"/>
          <w:sz w:val="32"/>
          <w:szCs w:val="32"/>
          <w:lang w:val="en-GB"/>
        </w:rPr>
        <w:t>S</w:t>
      </w:r>
      <w:r w:rsidRPr="008F2F1B">
        <w:rPr>
          <w:rFonts w:asciiTheme="majorHAnsi" w:hAnsiTheme="majorHAnsi" w:cstheme="minorHAnsi" w:hint="eastAsia"/>
          <w:b/>
          <w:bCs/>
          <w:color w:val="A2092B" w:themeColor="text2" w:themeTint="BF"/>
          <w:sz w:val="32"/>
          <w:szCs w:val="32"/>
          <w:lang w:val="en-GB"/>
        </w:rPr>
        <w:t>ummary</w:t>
      </w:r>
      <w:r w:rsidRPr="008F2F1B">
        <w:rPr>
          <w:rFonts w:asciiTheme="majorHAnsi" w:hAnsiTheme="majorHAnsi" w:cstheme="minorHAnsi" w:hint="eastAsia"/>
          <w:b/>
          <w:bCs/>
          <w:color w:val="A2092B" w:themeColor="text2" w:themeTint="BF"/>
          <w:sz w:val="32"/>
          <w:szCs w:val="32"/>
          <w:lang w:val="en-GB"/>
        </w:rPr>
        <w:t>：</w:t>
      </w:r>
    </w:p>
    <w:p w14:paraId="317D351E" w14:textId="77777777" w:rsidR="00B171CD" w:rsidRPr="00B171CD" w:rsidRDefault="00B171CD" w:rsidP="008E653D">
      <w:pPr>
        <w:rPr>
          <w:rFonts w:asciiTheme="majorHAnsi" w:hAnsiTheme="majorHAnsi" w:cstheme="minorHAnsi"/>
          <w:b/>
          <w:bCs/>
          <w:color w:val="A2092B" w:themeColor="text2" w:themeTint="BF"/>
          <w:sz w:val="32"/>
          <w:szCs w:val="32"/>
          <w:lang w:val="en-GB"/>
        </w:rPr>
      </w:pPr>
    </w:p>
    <w:p w14:paraId="387F1E4F" w14:textId="08DAA7C4" w:rsidR="008E653D" w:rsidRDefault="008E653D" w:rsidP="008E653D">
      <w:pPr>
        <w:rPr>
          <w:rFonts w:ascii="微软雅黑" w:eastAsia="微软雅黑" w:hAnsi="微软雅黑" w:cstheme="minorHAnsi"/>
          <w:b/>
          <w:bCs/>
          <w:lang w:val="en-GB"/>
        </w:rPr>
      </w:pPr>
      <w:r w:rsidRPr="00C722EB">
        <w:rPr>
          <w:rFonts w:ascii="微软雅黑" w:eastAsia="微软雅黑" w:hAnsi="微软雅黑" w:cstheme="minorHAnsi"/>
          <w:b/>
          <w:bCs/>
          <w:lang w:val="en-GB"/>
        </w:rPr>
        <w:t>classification两种算法：</w:t>
      </w:r>
    </w:p>
    <w:p w14:paraId="4762D282" w14:textId="77777777" w:rsidR="008F2F1B" w:rsidRPr="008F2F1B" w:rsidRDefault="008F2F1B" w:rsidP="008E653D">
      <w:pPr>
        <w:rPr>
          <w:rFonts w:ascii="微软雅黑" w:eastAsia="微软雅黑" w:hAnsi="微软雅黑" w:cstheme="minorHAnsi"/>
          <w:b/>
          <w:bCs/>
          <w:lang w:val="en-GB"/>
        </w:rPr>
      </w:pPr>
    </w:p>
    <w:p w14:paraId="154D6A8C" w14:textId="6C5F0A09" w:rsidR="008E653D" w:rsidRPr="008F2F1B" w:rsidRDefault="008E653D" w:rsidP="00E17FF8">
      <w:pPr>
        <w:pStyle w:val="afb"/>
        <w:numPr>
          <w:ilvl w:val="0"/>
          <w:numId w:val="24"/>
        </w:numPr>
        <w:ind w:firstLineChars="0"/>
        <w:rPr>
          <w:rFonts w:eastAsia="微软雅黑" w:cstheme="minorHAnsi"/>
          <w:b/>
          <w:bCs/>
          <w:i/>
          <w:iCs/>
        </w:rPr>
      </w:pPr>
      <w:r w:rsidRPr="008F2F1B">
        <w:rPr>
          <w:rFonts w:eastAsia="微软雅黑" w:cstheme="minorHAnsi"/>
          <w:b/>
          <w:bCs/>
          <w:i/>
          <w:iCs/>
        </w:rPr>
        <w:t>K-NN</w:t>
      </w:r>
    </w:p>
    <w:p w14:paraId="3F67170B" w14:textId="3E450F49" w:rsidR="008E653D" w:rsidRPr="00C722EB" w:rsidRDefault="008E653D" w:rsidP="00E17FF8">
      <w:pPr>
        <w:pStyle w:val="afb"/>
        <w:numPr>
          <w:ilvl w:val="0"/>
          <w:numId w:val="25"/>
        </w:numPr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C722EB">
        <w:rPr>
          <w:rFonts w:ascii="微软雅黑" w:eastAsia="微软雅黑" w:hAnsi="微软雅黑" w:cstheme="minorHAnsi" w:hint="eastAsia"/>
          <w:sz w:val="24"/>
          <w:szCs w:val="24"/>
        </w:rPr>
        <w:t>计算查询点（query</w:t>
      </w:r>
      <w:r w:rsidRPr="00C722EB">
        <w:rPr>
          <w:rFonts w:ascii="微软雅黑" w:eastAsia="微软雅黑" w:hAnsi="微软雅黑" w:cstheme="minorHAnsi"/>
          <w:sz w:val="24"/>
          <w:szCs w:val="24"/>
        </w:rPr>
        <w:t xml:space="preserve"> point</w:t>
      </w:r>
      <w:r w:rsidRPr="00C722EB">
        <w:rPr>
          <w:rFonts w:ascii="微软雅黑" w:eastAsia="微软雅黑" w:hAnsi="微软雅黑" w:cstheme="minorHAnsi" w:hint="eastAsia"/>
          <w:sz w:val="24"/>
          <w:szCs w:val="24"/>
        </w:rPr>
        <w:t>）到每个点之间的距离</w:t>
      </w:r>
      <w:r w:rsidR="00D17E61" w:rsidRPr="00C722EB">
        <w:rPr>
          <w:rFonts w:ascii="微软雅黑" w:eastAsia="微软雅黑" w:hAnsi="微软雅黑" w:cstheme="minorHAnsi" w:hint="eastAsia"/>
          <w:sz w:val="24"/>
          <w:szCs w:val="24"/>
        </w:rPr>
        <w:t>(</w:t>
      </w:r>
      <w:r w:rsidR="00D17E61" w:rsidRPr="00C722EB">
        <w:rPr>
          <w:rFonts w:ascii="微软雅黑" w:eastAsia="微软雅黑" w:hAnsi="微软雅黑" w:cstheme="minorHAnsi"/>
          <w:sz w:val="24"/>
          <w:szCs w:val="24"/>
        </w:rPr>
        <w:t>Euclidean distance …)</w:t>
      </w:r>
    </w:p>
    <w:p w14:paraId="5D87203A" w14:textId="08B73D60" w:rsidR="008E653D" w:rsidRPr="00C722EB" w:rsidRDefault="008E653D" w:rsidP="00E17FF8">
      <w:pPr>
        <w:pStyle w:val="afb"/>
        <w:numPr>
          <w:ilvl w:val="0"/>
          <w:numId w:val="25"/>
        </w:numPr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C722EB">
        <w:rPr>
          <w:rFonts w:ascii="微软雅黑" w:eastAsia="微软雅黑" w:hAnsi="微软雅黑" w:cstheme="minorHAnsi" w:hint="eastAsia"/>
          <w:sz w:val="24"/>
          <w:szCs w:val="24"/>
        </w:rPr>
        <w:t>找出k个离查询点最近的点</w:t>
      </w:r>
      <w:r w:rsidR="00D17E61" w:rsidRPr="00C722EB">
        <w:rPr>
          <w:rFonts w:ascii="微软雅黑" w:eastAsia="微软雅黑" w:hAnsi="微软雅黑" w:cstheme="minorHAnsi" w:hint="eastAsia"/>
          <w:sz w:val="24"/>
          <w:szCs w:val="24"/>
        </w:rPr>
        <w:t>，取平均值</w:t>
      </w:r>
    </w:p>
    <w:p w14:paraId="78BA4B09" w14:textId="77276662" w:rsidR="00D17E61" w:rsidRPr="00C722EB" w:rsidRDefault="00D17E61" w:rsidP="00E17FF8">
      <w:pPr>
        <w:pStyle w:val="afb"/>
        <w:numPr>
          <w:ilvl w:val="0"/>
          <w:numId w:val="25"/>
        </w:numPr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C722EB">
        <w:rPr>
          <w:rFonts w:ascii="微软雅黑" w:eastAsia="微软雅黑" w:hAnsi="微软雅黑" w:cstheme="minorHAnsi" w:hint="eastAsia"/>
          <w:sz w:val="24"/>
          <w:szCs w:val="24"/>
        </w:rPr>
        <w:t>观察此均值在坐标系中离哪个class最近，将其归类为最近的class</w:t>
      </w:r>
    </w:p>
    <w:p w14:paraId="1D8DC31C" w14:textId="4FA55A48" w:rsidR="00D17E61" w:rsidRPr="00C722EB" w:rsidRDefault="00D17E61" w:rsidP="00D17E61">
      <w:pPr>
        <w:ind w:left="425"/>
        <w:rPr>
          <w:rFonts w:ascii="微软雅黑" w:eastAsia="微软雅黑" w:hAnsi="微软雅黑" w:cs="微软雅黑"/>
          <w:u w:val="single"/>
        </w:rPr>
      </w:pPr>
      <w:r w:rsidRPr="00C722EB">
        <w:rPr>
          <w:rFonts w:ascii="微软雅黑" w:eastAsia="微软雅黑" w:hAnsi="微软雅黑" w:cs="微软雅黑" w:hint="eastAsia"/>
          <w:u w:val="single"/>
        </w:rPr>
        <w:t>可能存在的问题：</w:t>
      </w:r>
    </w:p>
    <w:p w14:paraId="15856309" w14:textId="28B6D92B" w:rsidR="00D17E61" w:rsidRDefault="00D17E61" w:rsidP="00E17FF8">
      <w:pPr>
        <w:pStyle w:val="afb"/>
        <w:numPr>
          <w:ilvl w:val="0"/>
          <w:numId w:val="26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维度变大时，</w:t>
      </w:r>
      <w:r w:rsidR="00C722EB">
        <w:rPr>
          <w:rFonts w:ascii="微软雅黑" w:eastAsia="微软雅黑" w:hAnsi="微软雅黑" w:cs="微软雅黑" w:hint="eastAsia"/>
          <w:sz w:val="24"/>
          <w:szCs w:val="24"/>
        </w:rPr>
        <w:t>每个点之间的距离变大，此时每个点之间的距离显得意义不大</w:t>
      </w:r>
    </w:p>
    <w:p w14:paraId="09B5FF7F" w14:textId="54974077" w:rsidR="00C722EB" w:rsidRDefault="00C722EB" w:rsidP="00E17FF8">
      <w:pPr>
        <w:pStyle w:val="afb"/>
        <w:numPr>
          <w:ilvl w:val="0"/>
          <w:numId w:val="26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存在噪音点</w:t>
      </w:r>
    </w:p>
    <w:p w14:paraId="4990FC42" w14:textId="29C018C3" w:rsidR="00C722EB" w:rsidRDefault="00C722EB" w:rsidP="00E17FF8">
      <w:pPr>
        <w:pStyle w:val="afb"/>
        <w:numPr>
          <w:ilvl w:val="0"/>
          <w:numId w:val="26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K</w:t>
      </w:r>
      <w:r>
        <w:rPr>
          <w:rFonts w:ascii="微软雅黑" w:eastAsia="微软雅黑" w:hAnsi="微软雅黑" w:cs="微软雅黑" w:hint="eastAsia"/>
          <w:sz w:val="24"/>
          <w:szCs w:val="24"/>
        </w:rPr>
        <w:t>值不同，算出来的结果也存在很多异议（比如5个最近的点，均值离+分类近；但是选2</w:t>
      </w:r>
      <w:r>
        <w:rPr>
          <w:rFonts w:ascii="微软雅黑" w:eastAsia="微软雅黑" w:hAnsi="微软雅黑" w:cs="微软雅黑"/>
          <w:sz w:val="24"/>
          <w:szCs w:val="24"/>
        </w:rPr>
        <w:t>0</w:t>
      </w:r>
      <w:r>
        <w:rPr>
          <w:rFonts w:ascii="微软雅黑" w:eastAsia="微软雅黑" w:hAnsi="微软雅黑" w:cs="微软雅黑" w:hint="eastAsia"/>
          <w:sz w:val="24"/>
          <w:szCs w:val="24"/>
        </w:rPr>
        <w:t>个最近的时，均值离-分类近）</w:t>
      </w:r>
    </w:p>
    <w:p w14:paraId="19F28187" w14:textId="40AAA94E" w:rsidR="00C722EB" w:rsidRPr="00C722EB" w:rsidRDefault="00A75D84" w:rsidP="00C722EB">
      <w:pPr>
        <w:ind w:firstLine="425"/>
        <w:rPr>
          <w:rFonts w:ascii="微软雅黑" w:eastAsia="微软雅黑" w:hAnsi="微软雅黑" w:cs="微软雅黑"/>
          <w:u w:val="single"/>
        </w:rPr>
      </w:pPr>
      <w:r>
        <w:rPr>
          <w:rFonts w:ascii="微软雅黑" w:eastAsia="微软雅黑" w:hAnsi="微软雅黑" w:cs="微软雅黑" w:hint="eastAsia"/>
          <w:u w:val="single"/>
        </w:rPr>
        <w:t>改进方法（regulari</w:t>
      </w:r>
      <w:r>
        <w:rPr>
          <w:rFonts w:ascii="微软雅黑" w:eastAsia="微软雅黑" w:hAnsi="微软雅黑" w:cs="微软雅黑"/>
          <w:u w:val="single"/>
        </w:rPr>
        <w:t>zation</w:t>
      </w:r>
      <w:r>
        <w:rPr>
          <w:rFonts w:ascii="微软雅黑" w:eastAsia="微软雅黑" w:hAnsi="微软雅黑" w:cs="微软雅黑" w:hint="eastAsia"/>
          <w:u w:val="single"/>
        </w:rPr>
        <w:t>）</w:t>
      </w:r>
      <w:r w:rsidR="00C722EB" w:rsidRPr="00C722EB">
        <w:rPr>
          <w:rFonts w:ascii="微软雅黑" w:eastAsia="微软雅黑" w:hAnsi="微软雅黑" w:cs="微软雅黑" w:hint="eastAsia"/>
          <w:u w:val="single"/>
        </w:rPr>
        <w:t>：</w:t>
      </w:r>
    </w:p>
    <w:p w14:paraId="2AE88345" w14:textId="012685D7" w:rsidR="00C722EB" w:rsidRPr="00C722EB" w:rsidRDefault="00C722EB" w:rsidP="00E17FF8">
      <w:pPr>
        <w:pStyle w:val="afb"/>
        <w:numPr>
          <w:ilvl w:val="0"/>
          <w:numId w:val="27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C722EB">
        <w:rPr>
          <w:rFonts w:ascii="微软雅黑" w:eastAsia="微软雅黑" w:hAnsi="微软雅黑" w:cs="微软雅黑" w:hint="eastAsia"/>
          <w:sz w:val="24"/>
          <w:szCs w:val="24"/>
        </w:rPr>
        <w:t>加上权重值</w:t>
      </w:r>
    </w:p>
    <w:p w14:paraId="4982C7E8" w14:textId="61CD831E" w:rsidR="00C722EB" w:rsidRPr="00C722EB" w:rsidRDefault="00B171CD" w:rsidP="00B171CD">
      <w:pPr>
        <w:ind w:firstLineChars="250"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193C79F" wp14:editId="4322000C">
            <wp:extent cx="2407104" cy="676998"/>
            <wp:effectExtent l="0" t="0" r="6350" b="0"/>
            <wp:docPr id="23" name="图片 23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06-27 下午9.40.48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187" cy="7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/>
        </w:rPr>
        <w:t xml:space="preserve">         </w:t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42C0000" wp14:editId="6362ACF8">
            <wp:extent cx="2152891" cy="637080"/>
            <wp:effectExtent l="0" t="0" r="0" b="0"/>
            <wp:docPr id="38" name="图片 38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9-06-27 下午9.40.26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69" cy="6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5D99" w14:textId="77777777" w:rsidR="00D17E61" w:rsidRPr="00D17E61" w:rsidRDefault="00D17E61" w:rsidP="00D17E61">
      <w:pPr>
        <w:ind w:left="425"/>
        <w:rPr>
          <w:rFonts w:cstheme="minorHAnsi"/>
        </w:rPr>
      </w:pPr>
    </w:p>
    <w:p w14:paraId="06540090" w14:textId="091F7511" w:rsidR="008E653D" w:rsidRDefault="008E653D" w:rsidP="00E17FF8">
      <w:pPr>
        <w:pStyle w:val="afb"/>
        <w:numPr>
          <w:ilvl w:val="0"/>
          <w:numId w:val="24"/>
        </w:numPr>
        <w:ind w:firstLineChars="0"/>
        <w:rPr>
          <w:rFonts w:cstheme="minorHAnsi"/>
          <w:b/>
          <w:bCs/>
          <w:i/>
          <w:iCs/>
        </w:rPr>
      </w:pPr>
      <w:r w:rsidRPr="00D17E61">
        <w:rPr>
          <w:rFonts w:cstheme="minorHAnsi"/>
          <w:b/>
          <w:bCs/>
          <w:i/>
          <w:iCs/>
        </w:rPr>
        <w:t>Naïve Bayes algorithm</w:t>
      </w:r>
    </w:p>
    <w:p w14:paraId="31AC0C7C" w14:textId="4D6022E6" w:rsidR="008F2F1B" w:rsidRDefault="00B171CD" w:rsidP="00E17FF8">
      <w:pPr>
        <w:pStyle w:val="afb"/>
        <w:numPr>
          <w:ilvl w:val="1"/>
          <w:numId w:val="24"/>
        </w:numPr>
        <w:ind w:firstLineChars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根据公式，计算出可能性最大的class</w:t>
      </w:r>
    </w:p>
    <w:p w14:paraId="0D954035" w14:textId="179C9067" w:rsidR="00B171CD" w:rsidRPr="00C722EB" w:rsidRDefault="00B171CD" w:rsidP="00B171CD">
      <w:pPr>
        <w:pStyle w:val="afb"/>
        <w:ind w:left="845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cstheme="minorHAnsi" w:hint="eastAsia"/>
          <w:b/>
          <w:bCs/>
          <w:noProof/>
        </w:rPr>
        <w:drawing>
          <wp:inline distT="0" distB="0" distL="0" distR="0" wp14:anchorId="1DEB1A89" wp14:editId="5BD2D25A">
            <wp:extent cx="1769123" cy="90180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06-24 下午9.37.17.png"/>
                    <pic:cNvPicPr/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9"/>
                    <a:stretch/>
                  </pic:blipFill>
                  <pic:spPr bwMode="auto">
                    <a:xfrm>
                      <a:off x="0" y="0"/>
                      <a:ext cx="1877446" cy="95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theme="minorHAnsi" w:hint="eastAsia"/>
          <w:sz w:val="24"/>
          <w:szCs w:val="24"/>
        </w:rPr>
        <w:t xml:space="preserve"> </w:t>
      </w:r>
      <w:r>
        <w:rPr>
          <w:rFonts w:ascii="微软雅黑" w:eastAsia="微软雅黑" w:hAnsi="微软雅黑" w:cstheme="minorHAnsi"/>
          <w:sz w:val="24"/>
          <w:szCs w:val="24"/>
        </w:rPr>
        <w:t xml:space="preserve">     </w:t>
      </w:r>
      <w:r>
        <w:rPr>
          <w:rFonts w:ascii="微软雅黑" w:eastAsia="微软雅黑" w:hAnsi="微软雅黑" w:cstheme="minorHAnsi" w:hint="eastAsia"/>
          <w:noProof/>
          <w:sz w:val="24"/>
          <w:szCs w:val="24"/>
        </w:rPr>
        <w:drawing>
          <wp:inline distT="0" distB="0" distL="0" distR="0" wp14:anchorId="6C5C7EF4" wp14:editId="7BECB708">
            <wp:extent cx="2092148" cy="463665"/>
            <wp:effectExtent l="0" t="0" r="381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屏幕快照 2019-06-27 下午9.44.52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429" cy="4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7E2D" w14:textId="77777777" w:rsidR="00B171CD" w:rsidRPr="00C722EB" w:rsidRDefault="00B171CD" w:rsidP="00B171CD">
      <w:pPr>
        <w:ind w:left="425"/>
        <w:rPr>
          <w:rFonts w:ascii="微软雅黑" w:eastAsia="微软雅黑" w:hAnsi="微软雅黑" w:cs="微软雅黑"/>
          <w:u w:val="single"/>
        </w:rPr>
      </w:pPr>
      <w:r w:rsidRPr="00C722EB">
        <w:rPr>
          <w:rFonts w:ascii="微软雅黑" w:eastAsia="微软雅黑" w:hAnsi="微软雅黑" w:cs="微软雅黑" w:hint="eastAsia"/>
          <w:u w:val="single"/>
        </w:rPr>
        <w:t>可能存在的问题：</w:t>
      </w:r>
    </w:p>
    <w:p w14:paraId="73ADEE18" w14:textId="4E53CAF0" w:rsidR="008F2F1B" w:rsidRPr="0097474D" w:rsidRDefault="00B171CD" w:rsidP="00E17FF8">
      <w:pPr>
        <w:pStyle w:val="afb"/>
        <w:numPr>
          <w:ilvl w:val="0"/>
          <w:numId w:val="27"/>
        </w:numPr>
        <w:ind w:firstLineChars="0"/>
        <w:rPr>
          <w:rFonts w:ascii="Microsoft YaHei Light" w:eastAsia="Microsoft YaHei Light" w:hAnsi="Microsoft YaHei Light" w:cstheme="minorHAnsi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当面对text</w:t>
      </w:r>
      <w:r>
        <w:rPr>
          <w:rFonts w:ascii="微软雅黑" w:eastAsia="微软雅黑" w:hAnsi="微软雅黑" w:cs="微软雅黑"/>
          <w:sz w:val="24"/>
          <w:szCs w:val="24"/>
        </w:rPr>
        <w:t xml:space="preserve"> classi</w:t>
      </w:r>
      <w:r>
        <w:rPr>
          <w:rFonts w:ascii="微软雅黑" w:eastAsia="微软雅黑" w:hAnsi="微软雅黑" w:cs="微软雅黑" w:hint="eastAsia"/>
          <w:sz w:val="24"/>
          <w:szCs w:val="24"/>
        </w:rPr>
        <w:t>fication 的问题时，有些字符可能</w:t>
      </w:r>
      <w:r w:rsidR="0097474D">
        <w:rPr>
          <w:rFonts w:ascii="微软雅黑" w:eastAsia="微软雅黑" w:hAnsi="微软雅黑" w:cs="微软雅黑" w:hint="eastAsia"/>
          <w:sz w:val="24"/>
          <w:szCs w:val="24"/>
        </w:rPr>
        <w:t>从来</w:t>
      </w:r>
      <w:r>
        <w:rPr>
          <w:rFonts w:ascii="微软雅黑" w:eastAsia="微软雅黑" w:hAnsi="微软雅黑" w:cs="微软雅黑" w:hint="eastAsia"/>
          <w:sz w:val="24"/>
          <w:szCs w:val="24"/>
        </w:rPr>
        <w:t>没有出现过，</w:t>
      </w:r>
      <w:r w:rsidR="0097474D">
        <w:rPr>
          <w:rFonts w:ascii="微软雅黑" w:eastAsia="微软雅黑" w:hAnsi="微软雅黑" w:cs="微软雅黑" w:hint="eastAsia"/>
          <w:sz w:val="24"/>
          <w:szCs w:val="24"/>
        </w:rPr>
        <w:t>那么</w:t>
      </w:r>
      <w:r>
        <w:rPr>
          <w:rFonts w:ascii="微软雅黑" w:eastAsia="微软雅黑" w:hAnsi="微软雅黑" w:cs="微软雅黑" w:hint="eastAsia"/>
          <w:sz w:val="24"/>
          <w:szCs w:val="24"/>
        </w:rPr>
        <w:t>根据上面的第二个公式，算出来的</w:t>
      </w:r>
      <w:r w:rsidR="0097474D">
        <w:rPr>
          <w:rFonts w:ascii="微软雅黑" w:eastAsia="微软雅黑" w:hAnsi="微软雅黑" w:cs="微软雅黑" w:hint="eastAsia"/>
          <w:sz w:val="24"/>
          <w:szCs w:val="24"/>
        </w:rPr>
        <w:t>总probability会是0，计算失败</w:t>
      </w:r>
    </w:p>
    <w:p w14:paraId="2043E669" w14:textId="3A45716B" w:rsidR="0097474D" w:rsidRDefault="00A75D84" w:rsidP="0097474D">
      <w:pPr>
        <w:ind w:firstLineChars="150" w:firstLine="360"/>
        <w:rPr>
          <w:rFonts w:ascii="微软雅黑" w:eastAsia="微软雅黑" w:hAnsi="微软雅黑" w:cs="微软雅黑"/>
          <w:u w:val="single"/>
        </w:rPr>
      </w:pPr>
      <w:r>
        <w:rPr>
          <w:rFonts w:ascii="微软雅黑" w:eastAsia="微软雅黑" w:hAnsi="微软雅黑" w:cs="微软雅黑" w:hint="eastAsia"/>
          <w:u w:val="single"/>
        </w:rPr>
        <w:lastRenderedPageBreak/>
        <w:t>改进方法（smoothing）</w:t>
      </w:r>
      <w:r w:rsidR="0097474D" w:rsidRPr="0097474D">
        <w:rPr>
          <w:rFonts w:ascii="微软雅黑" w:eastAsia="微软雅黑" w:hAnsi="微软雅黑" w:cs="微软雅黑" w:hint="eastAsia"/>
          <w:u w:val="single"/>
        </w:rPr>
        <w:t>：</w:t>
      </w:r>
    </w:p>
    <w:p w14:paraId="18BC19EE" w14:textId="2469F2F7" w:rsidR="0097474D" w:rsidRPr="00A75D84" w:rsidRDefault="0097474D" w:rsidP="00E17FF8">
      <w:pPr>
        <w:pStyle w:val="afb"/>
        <w:numPr>
          <w:ilvl w:val="2"/>
          <w:numId w:val="28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A75D84">
        <w:rPr>
          <w:rFonts w:ascii="微软雅黑" w:eastAsia="微软雅黑" w:hAnsi="微软雅黑" w:cs="微软雅黑" w:hint="eastAsia"/>
          <w:sz w:val="24"/>
          <w:szCs w:val="24"/>
          <w:highlight w:val="yellow"/>
        </w:rPr>
        <w:t>Multinomial</w:t>
      </w:r>
      <w:r w:rsidRPr="00A75D84">
        <w:rPr>
          <w:rFonts w:ascii="微软雅黑" w:eastAsia="微软雅黑" w:hAnsi="微软雅黑" w:cs="微软雅黑"/>
          <w:sz w:val="24"/>
          <w:szCs w:val="24"/>
          <w:highlight w:val="yellow"/>
        </w:rPr>
        <w:t xml:space="preserve"> (count vectors)</w:t>
      </w:r>
      <w:r w:rsidRPr="00A75D84">
        <w:rPr>
          <w:rFonts w:ascii="微软雅黑" w:eastAsia="微软雅黑" w:hAnsi="微软雅黑" w:cs="微软雅黑"/>
          <w:sz w:val="24"/>
          <w:szCs w:val="24"/>
        </w:rPr>
        <w:t xml:space="preserve">, </w:t>
      </w:r>
      <w:r w:rsidRPr="00A75D84">
        <w:rPr>
          <w:rFonts w:ascii="微软雅黑" w:eastAsia="微软雅黑" w:hAnsi="微软雅黑" w:cs="微软雅黑" w:hint="eastAsia"/>
          <w:sz w:val="24"/>
          <w:szCs w:val="24"/>
        </w:rPr>
        <w:t>给每个字符的出现次数都+</w:t>
      </w:r>
      <w:r w:rsidRPr="00A75D84">
        <w:rPr>
          <w:rFonts w:ascii="微软雅黑" w:eastAsia="微软雅黑" w:hAnsi="微软雅黑" w:cs="微软雅黑"/>
          <w:sz w:val="24"/>
          <w:szCs w:val="24"/>
        </w:rPr>
        <w:t>1</w:t>
      </w:r>
      <w:r w:rsidRPr="00A75D84">
        <w:rPr>
          <w:rFonts w:ascii="微软雅黑" w:eastAsia="微软雅黑" w:hAnsi="微软雅黑" w:cs="微软雅黑" w:hint="eastAsia"/>
          <w:sz w:val="24"/>
          <w:szCs w:val="24"/>
        </w:rPr>
        <w:t>，再进行计算</w:t>
      </w:r>
    </w:p>
    <w:p w14:paraId="7DAAB5A9" w14:textId="0F3417A3" w:rsidR="0097474D" w:rsidRPr="00A75D84" w:rsidRDefault="0097474D" w:rsidP="00E17FF8">
      <w:pPr>
        <w:pStyle w:val="afb"/>
        <w:numPr>
          <w:ilvl w:val="2"/>
          <w:numId w:val="28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A75D84">
        <w:rPr>
          <w:rFonts w:ascii="微软雅黑" w:eastAsia="微软雅黑" w:hAnsi="微软雅黑" w:cs="微软雅黑"/>
          <w:sz w:val="24"/>
          <w:szCs w:val="24"/>
          <w:highlight w:val="yellow"/>
        </w:rPr>
        <w:t xml:space="preserve">Bernoulli </w:t>
      </w:r>
      <w:r w:rsidRPr="00A75D84">
        <w:rPr>
          <w:rFonts w:ascii="微软雅黑" w:eastAsia="微软雅黑" w:hAnsi="微软雅黑" w:cs="微软雅黑" w:hint="eastAsia"/>
          <w:sz w:val="24"/>
          <w:szCs w:val="24"/>
          <w:highlight w:val="yellow"/>
        </w:rPr>
        <w:t>(</w:t>
      </w:r>
      <w:r w:rsidRPr="00A75D84">
        <w:rPr>
          <w:rFonts w:ascii="微软雅黑" w:eastAsia="微软雅黑" w:hAnsi="微软雅黑" w:cs="微软雅黑"/>
          <w:sz w:val="24"/>
          <w:szCs w:val="24"/>
          <w:highlight w:val="yellow"/>
        </w:rPr>
        <w:t>bit vector)</w:t>
      </w:r>
      <w:r w:rsidRPr="00A75D84">
        <w:rPr>
          <w:rFonts w:ascii="微软雅黑" w:eastAsia="微软雅黑" w:hAnsi="微软雅黑" w:cs="微软雅黑"/>
          <w:sz w:val="24"/>
          <w:szCs w:val="24"/>
        </w:rPr>
        <w:t xml:space="preserve">, </w:t>
      </w:r>
      <w:r w:rsidRPr="00A75D84">
        <w:rPr>
          <w:rFonts w:ascii="微软雅黑" w:eastAsia="微软雅黑" w:hAnsi="微软雅黑" w:cs="微软雅黑" w:hint="eastAsia"/>
          <w:sz w:val="24"/>
          <w:szCs w:val="24"/>
        </w:rPr>
        <w:t>+</w:t>
      </w:r>
      <w:r w:rsidRPr="00A75D84">
        <w:rPr>
          <w:rFonts w:ascii="微软雅黑" w:eastAsia="微软雅黑" w:hAnsi="微软雅黑" w:cs="微软雅黑"/>
          <w:sz w:val="24"/>
          <w:szCs w:val="24"/>
        </w:rPr>
        <w:t>2</w:t>
      </w:r>
      <w:r w:rsidRPr="00A75D84">
        <w:rPr>
          <w:rFonts w:ascii="微软雅黑" w:eastAsia="微软雅黑" w:hAnsi="微软雅黑" w:cs="微软雅黑" w:hint="eastAsia"/>
          <w:sz w:val="24"/>
          <w:szCs w:val="24"/>
        </w:rPr>
        <w:t>组数据，一组数据包含所有字符，另一组数据不含这些字符，再进行计算</w:t>
      </w:r>
    </w:p>
    <w:p w14:paraId="4E19410D" w14:textId="39E15E9F" w:rsidR="0097474D" w:rsidRDefault="0097474D" w:rsidP="0097474D">
      <w:pPr>
        <w:rPr>
          <w:rFonts w:ascii="微软雅黑" w:eastAsia="微软雅黑" w:hAnsi="微软雅黑" w:cs="微软雅黑"/>
        </w:rPr>
      </w:pPr>
    </w:p>
    <w:p w14:paraId="15F7DDDE" w14:textId="61075AE6" w:rsidR="0097474D" w:rsidRDefault="0097474D" w:rsidP="0097474D">
      <w:pPr>
        <w:rPr>
          <w:rFonts w:ascii="微软雅黑" w:eastAsia="微软雅黑" w:hAnsi="微软雅黑" w:cs="微软雅黑"/>
        </w:rPr>
      </w:pPr>
    </w:p>
    <w:p w14:paraId="1A41D28E" w14:textId="77777777" w:rsidR="00A75D84" w:rsidRDefault="00A75D84" w:rsidP="00E17FF8">
      <w:pPr>
        <w:pStyle w:val="afb"/>
        <w:numPr>
          <w:ilvl w:val="0"/>
          <w:numId w:val="24"/>
        </w:numPr>
        <w:ind w:firstLineChars="0"/>
        <w:rPr>
          <w:rFonts w:cstheme="minorHAnsi"/>
          <w:b/>
          <w:bCs/>
          <w:i/>
          <w:iCs/>
        </w:rPr>
      </w:pPr>
      <w:r>
        <w:rPr>
          <w:rFonts w:cstheme="minorHAnsi" w:hint="eastAsia"/>
          <w:b/>
          <w:bCs/>
          <w:i/>
          <w:iCs/>
        </w:rPr>
        <w:t>L</w:t>
      </w:r>
      <w:r>
        <w:rPr>
          <w:rFonts w:cstheme="minorHAnsi"/>
          <w:b/>
          <w:bCs/>
          <w:i/>
          <w:iCs/>
        </w:rPr>
        <w:t>ogistic Regression</w:t>
      </w:r>
    </w:p>
    <w:p w14:paraId="72370DCE" w14:textId="3E5F3790" w:rsidR="0097474D" w:rsidRDefault="00A75D84" w:rsidP="00E17FF8">
      <w:pPr>
        <w:pStyle w:val="afb"/>
        <w:numPr>
          <w:ilvl w:val="0"/>
          <w:numId w:val="29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A75D84">
        <w:rPr>
          <w:rFonts w:ascii="微软雅黑" w:eastAsia="微软雅黑" w:hAnsi="微软雅黑" w:cs="微软雅黑" w:hint="eastAsia"/>
          <w:sz w:val="24"/>
          <w:szCs w:val="24"/>
        </w:rPr>
        <w:t>In</w:t>
      </w:r>
      <w:r w:rsidRPr="00A75D84">
        <w:rPr>
          <w:rFonts w:ascii="微软雅黑" w:eastAsia="微软雅黑" w:hAnsi="微软雅黑" w:cs="微软雅黑"/>
          <w:sz w:val="24"/>
          <w:szCs w:val="24"/>
        </w:rPr>
        <w:t xml:space="preserve"> the case of a two-class problem, model the probability of one class </w:t>
      </w:r>
      <w:proofErr w:type="gramStart"/>
      <w:r w:rsidRPr="00A75D84">
        <w:rPr>
          <w:rFonts w:ascii="微软雅黑" w:eastAsia="微软雅黑" w:hAnsi="微软雅黑" w:cs="微软雅黑"/>
          <w:sz w:val="24"/>
          <w:szCs w:val="24"/>
        </w:rPr>
        <w:t>P(</w:t>
      </w:r>
      <w:proofErr w:type="gramEnd"/>
      <w:r w:rsidRPr="00A75D84">
        <w:rPr>
          <w:rFonts w:ascii="微软雅黑" w:eastAsia="微软雅黑" w:hAnsi="微软雅黑" w:cs="微软雅黑"/>
          <w:sz w:val="24"/>
          <w:szCs w:val="24"/>
        </w:rPr>
        <w:t>Y = 1) vs. the alternative (1-P(Y=1)):</w:t>
      </w:r>
    </w:p>
    <w:p w14:paraId="65E3579E" w14:textId="7935B7A6" w:rsidR="00A75D84" w:rsidRDefault="00A75D84" w:rsidP="00E17FF8">
      <w:pPr>
        <w:pStyle w:val="afb"/>
        <w:numPr>
          <w:ilvl w:val="0"/>
          <w:numId w:val="29"/>
        </w:numPr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U</w:t>
      </w:r>
      <w:r>
        <w:rPr>
          <w:rFonts w:ascii="微软雅黑" w:eastAsia="微软雅黑" w:hAnsi="微软雅黑" w:cs="微软雅黑" w:hint="eastAsia"/>
          <w:sz w:val="24"/>
          <w:szCs w:val="24"/>
        </w:rPr>
        <w:t>se</w:t>
      </w:r>
      <w:r>
        <w:rPr>
          <w:rFonts w:ascii="微软雅黑" w:eastAsia="微软雅黑" w:hAnsi="微软雅黑" w:cs="微软雅黑"/>
          <w:sz w:val="24"/>
          <w:szCs w:val="24"/>
        </w:rPr>
        <w:t xml:space="preserve"> the formula</w:t>
      </w:r>
    </w:p>
    <w:p w14:paraId="1CD34927" w14:textId="127CDBE6" w:rsidR="00A75D84" w:rsidRPr="00A75D84" w:rsidRDefault="00A75D84" w:rsidP="00A75D84">
      <w:pPr>
        <w:ind w:left="845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B0CBBD4" wp14:editId="23DF9EDF">
            <wp:extent cx="5001909" cy="2281806"/>
            <wp:effectExtent l="0" t="0" r="190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屏幕快照 2019-06-29 上午11.14.39.png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82" cy="229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470E" w14:textId="5E98A0A0" w:rsidR="0097474D" w:rsidRDefault="0097474D" w:rsidP="0097474D">
      <w:pPr>
        <w:rPr>
          <w:rFonts w:ascii="微软雅黑" w:eastAsia="微软雅黑" w:hAnsi="微软雅黑" w:cs="微软雅黑"/>
        </w:rPr>
      </w:pPr>
    </w:p>
    <w:p w14:paraId="20571157" w14:textId="474100B6" w:rsidR="0097474D" w:rsidRDefault="0097474D" w:rsidP="0097474D">
      <w:pPr>
        <w:rPr>
          <w:rFonts w:ascii="微软雅黑" w:eastAsia="微软雅黑" w:hAnsi="微软雅黑" w:cs="微软雅黑"/>
        </w:rPr>
      </w:pPr>
    </w:p>
    <w:p w14:paraId="23C5123F" w14:textId="5A59C357" w:rsidR="0097474D" w:rsidRDefault="0097474D" w:rsidP="0097474D">
      <w:pPr>
        <w:rPr>
          <w:rFonts w:ascii="微软雅黑" w:eastAsia="微软雅黑" w:hAnsi="微软雅黑" w:cs="微软雅黑"/>
        </w:rPr>
      </w:pPr>
    </w:p>
    <w:p w14:paraId="40A7D33F" w14:textId="015FEE48" w:rsidR="0097474D" w:rsidRDefault="0097474D" w:rsidP="0097474D">
      <w:pPr>
        <w:rPr>
          <w:rFonts w:ascii="微软雅黑" w:eastAsia="微软雅黑" w:hAnsi="微软雅黑" w:cs="微软雅黑"/>
        </w:rPr>
      </w:pPr>
    </w:p>
    <w:p w14:paraId="58450431" w14:textId="6ABEA2F1" w:rsidR="0097474D" w:rsidRDefault="0097474D" w:rsidP="0097474D">
      <w:pPr>
        <w:rPr>
          <w:rFonts w:ascii="微软雅黑" w:eastAsia="微软雅黑" w:hAnsi="微软雅黑" w:cs="微软雅黑"/>
        </w:rPr>
      </w:pPr>
    </w:p>
    <w:p w14:paraId="2E7DE65F" w14:textId="2EFB96CA" w:rsidR="0097474D" w:rsidRDefault="0097474D" w:rsidP="0097474D">
      <w:pPr>
        <w:rPr>
          <w:rFonts w:ascii="微软雅黑" w:eastAsia="微软雅黑" w:hAnsi="微软雅黑" w:cs="微软雅黑"/>
        </w:rPr>
      </w:pPr>
    </w:p>
    <w:p w14:paraId="04D499C7" w14:textId="6B1C2B53" w:rsidR="0097474D" w:rsidRDefault="0097474D" w:rsidP="0097474D">
      <w:pPr>
        <w:rPr>
          <w:rFonts w:ascii="微软雅黑" w:eastAsia="微软雅黑" w:hAnsi="微软雅黑" w:cs="微软雅黑"/>
        </w:rPr>
      </w:pPr>
    </w:p>
    <w:p w14:paraId="32B70CA9" w14:textId="336D6C76" w:rsidR="0097474D" w:rsidRDefault="0097474D" w:rsidP="0097474D">
      <w:pPr>
        <w:rPr>
          <w:rFonts w:ascii="微软雅黑" w:eastAsia="微软雅黑" w:hAnsi="微软雅黑" w:cs="微软雅黑"/>
        </w:rPr>
      </w:pPr>
    </w:p>
    <w:p w14:paraId="07E6C622" w14:textId="3B4BC2F8" w:rsidR="0097474D" w:rsidRDefault="0097474D" w:rsidP="0097474D">
      <w:pPr>
        <w:rPr>
          <w:rFonts w:ascii="微软雅黑" w:eastAsia="微软雅黑" w:hAnsi="微软雅黑" w:cs="微软雅黑"/>
        </w:rPr>
      </w:pPr>
    </w:p>
    <w:p w14:paraId="64837BE8" w14:textId="23356EFD" w:rsidR="0097474D" w:rsidRDefault="0097474D" w:rsidP="0097474D">
      <w:pPr>
        <w:rPr>
          <w:rFonts w:ascii="微软雅黑" w:eastAsia="微软雅黑" w:hAnsi="微软雅黑" w:cs="微软雅黑"/>
        </w:rPr>
      </w:pPr>
    </w:p>
    <w:p w14:paraId="53EFB57A" w14:textId="2E11F3CB" w:rsidR="0097474D" w:rsidRDefault="0097474D" w:rsidP="0097474D">
      <w:pPr>
        <w:rPr>
          <w:rFonts w:ascii="微软雅黑" w:eastAsia="微软雅黑" w:hAnsi="微软雅黑" w:cs="微软雅黑"/>
        </w:rPr>
      </w:pPr>
    </w:p>
    <w:p w14:paraId="01C290DC" w14:textId="203C00CB" w:rsidR="0097474D" w:rsidRDefault="0097474D" w:rsidP="0097474D">
      <w:pPr>
        <w:rPr>
          <w:rFonts w:ascii="微软雅黑" w:eastAsia="微软雅黑" w:hAnsi="微软雅黑" w:cs="微软雅黑"/>
        </w:rPr>
      </w:pPr>
    </w:p>
    <w:p w14:paraId="38F7406B" w14:textId="006F1D18" w:rsidR="0097474D" w:rsidRDefault="0097474D" w:rsidP="0097474D">
      <w:pPr>
        <w:rPr>
          <w:rFonts w:ascii="微软雅黑" w:eastAsia="微软雅黑" w:hAnsi="微软雅黑" w:cs="微软雅黑"/>
        </w:rPr>
      </w:pPr>
    </w:p>
    <w:p w14:paraId="4C357674" w14:textId="3A0E10C4" w:rsidR="0097474D" w:rsidRDefault="0097474D" w:rsidP="0097474D">
      <w:pPr>
        <w:rPr>
          <w:rFonts w:ascii="微软雅黑" w:eastAsia="微软雅黑" w:hAnsi="微软雅黑" w:cs="微软雅黑"/>
        </w:rPr>
      </w:pPr>
    </w:p>
    <w:p w14:paraId="608F4C3B" w14:textId="40532F86" w:rsidR="00A101DA" w:rsidRDefault="0097474D" w:rsidP="00612967">
      <w:pPr>
        <w:pStyle w:val="afb"/>
        <w:ind w:left="420" w:firstLineChars="0" w:firstLine="0"/>
        <w:jc w:val="center"/>
        <w:rPr>
          <w:rFonts w:cstheme="minorHAnsi"/>
          <w:b/>
          <w:bCs/>
          <w:color w:val="000000" w:themeColor="text1"/>
        </w:rPr>
      </w:pPr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4</w:t>
      </w:r>
      <w:r w:rsidRPr="007B22B1">
        <w:rPr>
          <w:rFonts w:cstheme="minorHAnsi"/>
          <w:b/>
          <w:bCs/>
          <w:color w:val="000000" w:themeColor="text1"/>
        </w:rPr>
        <w:t>----</w:t>
      </w:r>
      <w:r>
        <w:rPr>
          <w:rFonts w:cstheme="minorHAnsi"/>
          <w:b/>
          <w:bCs/>
          <w:color w:val="000000" w:themeColor="text1"/>
        </w:rPr>
        <w:t>D</w:t>
      </w:r>
      <w:r>
        <w:rPr>
          <w:rFonts w:cstheme="minorHAnsi" w:hint="eastAsia"/>
          <w:b/>
          <w:bCs/>
          <w:color w:val="000000" w:themeColor="text1"/>
        </w:rPr>
        <w:t>ecision</w:t>
      </w:r>
      <w:r>
        <w:rPr>
          <w:rFonts w:cstheme="minorHAnsi"/>
          <w:b/>
          <w:bCs/>
          <w:color w:val="000000" w:themeColor="text1"/>
        </w:rPr>
        <w:t xml:space="preserve"> Tree</w:t>
      </w:r>
    </w:p>
    <w:p w14:paraId="52530ABC" w14:textId="77777777" w:rsidR="00612967" w:rsidRPr="00612967" w:rsidRDefault="00612967" w:rsidP="00612967">
      <w:pPr>
        <w:pStyle w:val="afb"/>
        <w:ind w:left="420" w:firstLineChars="0" w:firstLine="0"/>
        <w:jc w:val="center"/>
        <w:rPr>
          <w:rFonts w:cstheme="minorHAnsi"/>
          <w:b/>
          <w:bCs/>
          <w:color w:val="000000" w:themeColor="text1"/>
        </w:rPr>
      </w:pPr>
    </w:p>
    <w:p w14:paraId="285C652F" w14:textId="44E95FA7" w:rsidR="002C4086" w:rsidRPr="00A101DA" w:rsidRDefault="00A101DA" w:rsidP="00E17FF8">
      <w:pPr>
        <w:pStyle w:val="afb"/>
        <w:numPr>
          <w:ilvl w:val="0"/>
          <w:numId w:val="32"/>
        </w:numPr>
        <w:ind w:firstLineChars="0"/>
        <w:rPr>
          <w:rFonts w:cstheme="minorHAnsi"/>
          <w:color w:val="000000" w:themeColor="text1"/>
          <w:sz w:val="24"/>
          <w:szCs w:val="24"/>
        </w:rPr>
      </w:pPr>
      <w:r w:rsidRPr="00A101DA">
        <w:rPr>
          <w:rFonts w:cstheme="minorHAnsi" w:hint="eastAsia"/>
          <w:b/>
          <w:bCs/>
          <w:color w:val="000000" w:themeColor="text1"/>
          <w:sz w:val="24"/>
          <w:szCs w:val="24"/>
        </w:rPr>
        <w:t>决策树（</w:t>
      </w:r>
      <w:r>
        <w:rPr>
          <w:rFonts w:cstheme="minorHAnsi" w:hint="eastAsia"/>
          <w:b/>
          <w:bCs/>
          <w:color w:val="000000" w:themeColor="text1"/>
          <w:sz w:val="24"/>
          <w:szCs w:val="24"/>
        </w:rPr>
        <w:t>Decision</w:t>
      </w:r>
      <w:r>
        <w:rPr>
          <w:rFonts w:cstheme="minorHAnsi"/>
          <w:b/>
          <w:bCs/>
          <w:color w:val="000000" w:themeColor="text1"/>
          <w:sz w:val="24"/>
          <w:szCs w:val="24"/>
        </w:rPr>
        <w:t xml:space="preserve"> Tree</w:t>
      </w:r>
      <w:r w:rsidRPr="00A101DA">
        <w:rPr>
          <w:rFonts w:cstheme="minorHAnsi" w:hint="eastAsia"/>
          <w:b/>
          <w:bCs/>
          <w:color w:val="000000" w:themeColor="text1"/>
          <w:sz w:val="24"/>
          <w:szCs w:val="24"/>
        </w:rPr>
        <w:t>）</w:t>
      </w:r>
      <w:r w:rsidRPr="00A101DA">
        <w:rPr>
          <w:rFonts w:cstheme="minorHAnsi" w:hint="eastAsia"/>
          <w:color w:val="000000" w:themeColor="text1"/>
          <w:sz w:val="24"/>
          <w:szCs w:val="24"/>
        </w:rPr>
        <w:t>算法是一种基本的分类与回归方法，是最经常使用的数据挖掘算法之一</w:t>
      </w:r>
    </w:p>
    <w:p w14:paraId="28313523" w14:textId="7BA2947C" w:rsidR="0097474D" w:rsidRPr="002C4086" w:rsidRDefault="002C4086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2C4086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Advantages &amp; disadvantage </w:t>
      </w:r>
    </w:p>
    <w:p w14:paraId="27276624" w14:textId="044FAFE8" w:rsidR="002C4086" w:rsidRDefault="002C4086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2C408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Advantage</w:t>
      </w:r>
    </w:p>
    <w:p w14:paraId="001C0DE9" w14:textId="4B3E8C87" w:rsidR="002C4086" w:rsidRDefault="002C4086" w:rsidP="00E17FF8">
      <w:pPr>
        <w:pStyle w:val="afb"/>
        <w:numPr>
          <w:ilvl w:val="3"/>
          <w:numId w:val="3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asy to understand</w:t>
      </w:r>
    </w:p>
    <w:p w14:paraId="39A1FAB3" w14:textId="6DB2FE7B" w:rsidR="002C4086" w:rsidRDefault="002C4086" w:rsidP="00E17FF8">
      <w:pPr>
        <w:pStyle w:val="afb"/>
        <w:numPr>
          <w:ilvl w:val="3"/>
          <w:numId w:val="3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asy to implement </w:t>
      </w:r>
    </w:p>
    <w:p w14:paraId="06D9B9AF" w14:textId="28953D91" w:rsidR="002C4086" w:rsidRDefault="002C4086" w:rsidP="00E17FF8">
      <w:pPr>
        <w:pStyle w:val="afb"/>
        <w:numPr>
          <w:ilvl w:val="3"/>
          <w:numId w:val="3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asy to use</w:t>
      </w:r>
    </w:p>
    <w:p w14:paraId="0067B3B4" w14:textId="1E3E82F7" w:rsidR="002C4086" w:rsidRDefault="002C4086" w:rsidP="00E17FF8">
      <w:pPr>
        <w:pStyle w:val="afb"/>
        <w:numPr>
          <w:ilvl w:val="3"/>
          <w:numId w:val="3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C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omputationally cheap</w:t>
      </w:r>
    </w:p>
    <w:p w14:paraId="2B2CD06F" w14:textId="41B16A8F" w:rsidR="002C4086" w:rsidRDefault="002C4086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D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is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advantage</w:t>
      </w:r>
    </w:p>
    <w:p w14:paraId="4E51CE49" w14:textId="746C59EF" w:rsidR="002C4086" w:rsidRDefault="002C4086" w:rsidP="00E17FF8">
      <w:pPr>
        <w:pStyle w:val="afb"/>
        <w:numPr>
          <w:ilvl w:val="3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High variance</w:t>
      </w:r>
    </w:p>
    <w:p w14:paraId="7BC3123E" w14:textId="171B3683" w:rsidR="00A101DA" w:rsidRPr="00B90119" w:rsidRDefault="00A101DA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B90119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Decision tree representation</w:t>
      </w:r>
    </w:p>
    <w:p w14:paraId="0A070C05" w14:textId="1AF899E7" w:rsidR="00A101DA" w:rsidRDefault="00A101DA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ach internal node tests an attribute</w:t>
      </w:r>
    </w:p>
    <w:p w14:paraId="4E34E14C" w14:textId="0966E04B" w:rsidR="00A101DA" w:rsidRDefault="00A101DA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ach branch corresponds to attribute value </w:t>
      </w:r>
    </w:p>
    <w:p w14:paraId="4AB759F0" w14:textId="057F96C4" w:rsidR="00A101DA" w:rsidRDefault="00B90119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Each leaf node assigns a classification </w:t>
      </w:r>
    </w:p>
    <w:p w14:paraId="0AC78B96" w14:textId="051138CE" w:rsidR="00B90119" w:rsidRPr="00B90119" w:rsidRDefault="00B90119" w:rsidP="00B90119">
      <w:pPr>
        <w:jc w:val="center"/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inline distT="0" distB="0" distL="0" distR="0" wp14:anchorId="00BCD7E2" wp14:editId="32544529">
            <wp:extent cx="3990109" cy="2037709"/>
            <wp:effectExtent l="0" t="0" r="0" b="0"/>
            <wp:docPr id="488" name="图片 48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屏幕快照 2019-06-29 上午11.41.26.png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134" cy="20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F3C3" w14:textId="56DB1B85" w:rsidR="0097474D" w:rsidRDefault="00D11F15" w:rsidP="00D11F15">
      <w:pPr>
        <w:ind w:firstLine="420"/>
        <w:rPr>
          <w:rFonts w:ascii="微软雅黑" w:eastAsia="微软雅黑" w:hAnsi="微软雅黑" w:cstheme="minorHAnsi"/>
          <w:b/>
          <w:bCs/>
          <w:color w:val="000000" w:themeColor="text1"/>
          <w:sz w:val="18"/>
          <w:szCs w:val="18"/>
        </w:rPr>
      </w:pPr>
      <w:r w:rsidRPr="00D11F15">
        <w:rPr>
          <w:rFonts w:ascii="微软雅黑" w:eastAsia="微软雅黑" w:hAnsi="微软雅黑" w:cstheme="minorHAnsi"/>
          <w:b/>
          <w:bCs/>
          <w:color w:val="000000" w:themeColor="text1"/>
          <w:sz w:val="18"/>
          <w:szCs w:val="18"/>
          <w:highlight w:val="green"/>
        </w:rPr>
        <w:t>P</w:t>
      </w:r>
      <w:r w:rsidRPr="00D11F15">
        <w:rPr>
          <w:rFonts w:ascii="微软雅黑" w:eastAsia="微软雅黑" w:hAnsi="微软雅黑" w:cstheme="minorHAnsi" w:hint="eastAsia"/>
          <w:b/>
          <w:bCs/>
          <w:color w:val="000000" w:themeColor="text1"/>
          <w:sz w:val="18"/>
          <w:szCs w:val="18"/>
          <w:highlight w:val="green"/>
        </w:rPr>
        <w:t>reference：short</w:t>
      </w:r>
      <w:r w:rsidRPr="00D11F15">
        <w:rPr>
          <w:rFonts w:ascii="微软雅黑" w:eastAsia="微软雅黑" w:hAnsi="微软雅黑" w:cstheme="minorHAnsi"/>
          <w:b/>
          <w:bCs/>
          <w:color w:val="000000" w:themeColor="text1"/>
          <w:sz w:val="18"/>
          <w:szCs w:val="18"/>
          <w:highlight w:val="green"/>
        </w:rPr>
        <w:t xml:space="preserve"> trees, and for those with high information gain attributes near the root</w:t>
      </w:r>
    </w:p>
    <w:p w14:paraId="2EBBB4AE" w14:textId="77777777" w:rsidR="00D11F15" w:rsidRPr="00D11F15" w:rsidRDefault="00D11F15" w:rsidP="00D11F15">
      <w:pPr>
        <w:ind w:firstLine="420"/>
        <w:rPr>
          <w:rFonts w:ascii="微软雅黑" w:eastAsia="微软雅黑" w:hAnsi="微软雅黑" w:cstheme="minorHAnsi"/>
          <w:b/>
          <w:bCs/>
          <w:color w:val="000000" w:themeColor="text1"/>
          <w:sz w:val="18"/>
          <w:szCs w:val="18"/>
        </w:rPr>
      </w:pPr>
    </w:p>
    <w:p w14:paraId="4EDE9EDF" w14:textId="5044C2C5" w:rsidR="00312AFF" w:rsidRDefault="00312AFF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W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h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en to consider decision trees</w:t>
      </w:r>
    </w:p>
    <w:p w14:paraId="78F0E2B2" w14:textId="1F11BA5B" w:rsidR="007816F1" w:rsidRDefault="007816F1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816F1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Instances described by a mix of numeric features and discrete attribute-value pairs</w:t>
      </w:r>
    </w:p>
    <w:p w14:paraId="0626E6D1" w14:textId="266988CB" w:rsidR="007816F1" w:rsidRDefault="007816F1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lastRenderedPageBreak/>
        <w:t>Target function is discrete valued (otherwise use regression tree)</w:t>
      </w:r>
    </w:p>
    <w:p w14:paraId="39B1881F" w14:textId="439F6F81" w:rsidR="007816F1" w:rsidRDefault="007816F1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Disjunctive hypothesis may be required</w:t>
      </w:r>
    </w:p>
    <w:p w14:paraId="56857E54" w14:textId="123278D5" w:rsidR="007816F1" w:rsidRDefault="007816F1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Possibly noisy training data</w:t>
      </w:r>
    </w:p>
    <w:p w14:paraId="19E5ED5E" w14:textId="0CF2D1C3" w:rsidR="007816F1" w:rsidRPr="00D11F15" w:rsidRDefault="007816F1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Interpretability is an advantage</w:t>
      </w:r>
    </w:p>
    <w:p w14:paraId="585AED18" w14:textId="5C1FFD7D" w:rsidR="007816F1" w:rsidRPr="007816F1" w:rsidRDefault="007816F1" w:rsidP="007816F1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7816F1">
        <w:rPr>
          <w:rFonts w:ascii="微软雅黑" w:eastAsia="微软雅黑" w:hAnsi="微软雅黑" w:cstheme="minorHAnsi"/>
          <w:b/>
          <w:bCs/>
          <w:color w:val="000000" w:themeColor="text1"/>
        </w:rPr>
        <w:t>Examples:</w:t>
      </w:r>
    </w:p>
    <w:p w14:paraId="524C8DE9" w14:textId="26B3C086" w:rsidR="007816F1" w:rsidRDefault="007816F1" w:rsidP="00E17FF8">
      <w:pPr>
        <w:pStyle w:val="afb"/>
        <w:numPr>
          <w:ilvl w:val="0"/>
          <w:numId w:val="3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816F1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Equipment or medical diagnosis(</w:t>
      </w:r>
      <w:r w:rsidRPr="007816F1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诊断</w:t>
      </w:r>
      <w:r w:rsidRPr="007816F1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)</w:t>
      </w:r>
    </w:p>
    <w:p w14:paraId="58ED9844" w14:textId="1E33D091" w:rsidR="007816F1" w:rsidRDefault="007816F1" w:rsidP="00E17FF8">
      <w:pPr>
        <w:pStyle w:val="afb"/>
        <w:numPr>
          <w:ilvl w:val="0"/>
          <w:numId w:val="3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C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redit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risk analysis </w:t>
      </w:r>
    </w:p>
    <w:p w14:paraId="44D4FB87" w14:textId="47B46142" w:rsidR="007816F1" w:rsidRPr="007816F1" w:rsidRDefault="007816F1" w:rsidP="00E17FF8">
      <w:pPr>
        <w:pStyle w:val="afb"/>
        <w:numPr>
          <w:ilvl w:val="0"/>
          <w:numId w:val="3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Modelling calendar scheduling preferences …</w:t>
      </w:r>
    </w:p>
    <w:p w14:paraId="6B406031" w14:textId="1660C595" w:rsidR="00312AFF" w:rsidRDefault="00312AFF" w:rsidP="0097474D">
      <w:pPr>
        <w:rPr>
          <w:rFonts w:ascii="Microsoft YaHei Light" w:eastAsia="Microsoft YaHei Light" w:hAnsi="Microsoft YaHei Light" w:cstheme="minorHAnsi"/>
        </w:rPr>
      </w:pPr>
    </w:p>
    <w:p w14:paraId="0F88B579" w14:textId="6E9BF497" w:rsidR="00751199" w:rsidRDefault="00011E3D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Cri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terion </w:t>
      </w:r>
      <w:r w:rsidR="00751199" w:rsidRPr="00751199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划分准则：</w:t>
      </w:r>
    </w:p>
    <w:p w14:paraId="571AB26D" w14:textId="632C068A" w:rsidR="00751199" w:rsidRDefault="00751199" w:rsidP="00751199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Information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 xml:space="preserve"> theory(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信息论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)</w:t>
      </w:r>
    </w:p>
    <w:p w14:paraId="2B03D7FE" w14:textId="185F6937" w:rsidR="00751199" w:rsidRPr="00751199" w:rsidRDefault="00751199" w:rsidP="00751199">
      <w:pPr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/>
          <w:color w:val="000000" w:themeColor="text1"/>
        </w:rPr>
        <w:t>O</w:t>
      </w:r>
      <w:r>
        <w:rPr>
          <w:rFonts w:ascii="微软雅黑" w:eastAsia="微软雅黑" w:hAnsi="微软雅黑" w:cstheme="minorHAnsi" w:hint="eastAsia"/>
          <w:color w:val="000000" w:themeColor="text1"/>
        </w:rPr>
        <w:t>ptimal</w:t>
      </w:r>
      <w:r>
        <w:rPr>
          <w:rFonts w:ascii="微软雅黑" w:eastAsia="微软雅黑" w:hAnsi="微软雅黑" w:cstheme="minorHAnsi"/>
          <w:color w:val="000000" w:themeColor="text1"/>
        </w:rPr>
        <w:t xml:space="preserve"> length code assigns </w:t>
      </w:r>
      <m:oMath>
        <m:r>
          <m:rPr>
            <m:sty m:val="p"/>
          </m:rPr>
          <w:rPr>
            <w:rFonts w:ascii="Cambria Math" w:eastAsia="微软雅黑" w:hAnsi="Cambria Math" w:cstheme="minorHAnsi"/>
            <w:color w:val="000000" w:themeColor="text1"/>
          </w:rPr>
          <m:t>-</m:t>
        </m:r>
        <m:sSub>
          <m:sSubPr>
            <m:ctrlPr>
              <w:rPr>
                <w:rFonts w:ascii="Cambria Math" w:eastAsia="微软雅黑" w:hAnsi="Cambria Math" w:cstheme="minorHAnsi"/>
                <w:color w:val="000000" w:themeColor="text1"/>
              </w:rPr>
            </m:ctrlPr>
          </m:sSubPr>
          <m:e>
            <m:r>
              <w:rPr>
                <w:rFonts w:ascii="Cambria Math" w:eastAsia="微软雅黑" w:hAnsi="Cambria Math" w:cstheme="minorHAnsi"/>
                <w:color w:val="000000" w:themeColor="text1"/>
              </w:rPr>
              <m:t>log</m:t>
            </m:r>
          </m:e>
          <m:sub>
            <m:r>
              <w:rPr>
                <w:rFonts w:ascii="Cambria Math" w:eastAsia="微软雅黑" w:hAnsi="Cambria Math" w:cstheme="minorHAnsi"/>
                <w:color w:val="000000" w:themeColor="text1"/>
              </w:rPr>
              <m:t>2</m:t>
            </m:r>
          </m:sub>
        </m:sSub>
        <m:r>
          <w:rPr>
            <w:rFonts w:ascii="Cambria Math" w:eastAsia="微软雅黑" w:hAnsi="Cambria Math" w:cstheme="minorHAnsi"/>
            <w:color w:val="000000" w:themeColor="text1"/>
          </w:rPr>
          <m:t>p</m:t>
        </m:r>
      </m:oMath>
      <w:r w:rsidR="00F44F2E">
        <w:rPr>
          <w:rFonts w:ascii="微软雅黑" w:eastAsia="微软雅黑" w:hAnsi="微软雅黑" w:cstheme="minorHAnsi" w:hint="eastAsia"/>
          <w:color w:val="000000" w:themeColor="text1"/>
        </w:rPr>
        <w:t xml:space="preserve"> </w:t>
      </w:r>
      <w:r w:rsidR="00F44F2E">
        <w:rPr>
          <w:rFonts w:ascii="微软雅黑" w:eastAsia="微软雅黑" w:hAnsi="微软雅黑" w:cstheme="minorHAnsi"/>
          <w:color w:val="000000" w:themeColor="text1"/>
        </w:rPr>
        <w:t xml:space="preserve">bits to message having probability </w:t>
      </w:r>
      <m:oMath>
        <m:r>
          <m:rPr>
            <m:sty m:val="p"/>
          </m:rPr>
          <w:rPr>
            <w:rFonts w:ascii="Cambria Math" w:eastAsia="微软雅黑" w:hAnsi="Cambria Math" w:cstheme="minorHAnsi"/>
            <w:color w:val="000000" w:themeColor="text1"/>
          </w:rPr>
          <m:t>p</m:t>
        </m:r>
      </m:oMath>
    </w:p>
    <w:p w14:paraId="435F85BB" w14:textId="77777777" w:rsidR="00751199" w:rsidRPr="00751199" w:rsidRDefault="00751199" w:rsidP="00751199">
      <w:pPr>
        <w:rPr>
          <w:rFonts w:ascii="微软雅黑" w:eastAsia="微软雅黑" w:hAnsi="微软雅黑" w:cstheme="minorHAnsi"/>
          <w:b/>
          <w:bCs/>
          <w:color w:val="000000" w:themeColor="text1"/>
        </w:rPr>
      </w:pPr>
    </w:p>
    <w:p w14:paraId="22CD2D5D" w14:textId="76B0581B" w:rsidR="00EF7C41" w:rsidRPr="00751199" w:rsidRDefault="00EF7C41" w:rsidP="00751199">
      <w:pPr>
        <w:rPr>
          <w:rFonts w:ascii="Microsoft YaHei Light" w:eastAsia="Microsoft YaHei Light" w:hAnsi="Microsoft YaHei Light" w:cstheme="minorHAnsi"/>
          <w:color w:val="595959" w:themeColor="text1" w:themeTint="A6"/>
        </w:rPr>
      </w:pPr>
      <w:r w:rsidRPr="00751199">
        <w:rPr>
          <w:rFonts w:ascii="微软雅黑" w:eastAsia="微软雅黑" w:hAnsi="微软雅黑" w:cstheme="minorHAnsi"/>
          <w:b/>
          <w:bCs/>
          <w:color w:val="000000" w:themeColor="text1"/>
        </w:rPr>
        <w:t>Entropy (</w:t>
      </w:r>
      <w:r w:rsidRPr="00751199">
        <w:rPr>
          <w:rFonts w:ascii="微软雅黑" w:eastAsia="微软雅黑" w:hAnsi="微软雅黑" w:cstheme="minorHAnsi" w:hint="eastAsia"/>
          <w:b/>
          <w:bCs/>
          <w:color w:val="000000" w:themeColor="text1"/>
        </w:rPr>
        <w:t>信息熵</w:t>
      </w:r>
      <w:r w:rsidRPr="00751199">
        <w:rPr>
          <w:rFonts w:ascii="微软雅黑" w:eastAsia="微软雅黑" w:hAnsi="微软雅黑" w:cstheme="minorHAnsi"/>
          <w:b/>
          <w:bCs/>
          <w:color w:val="000000" w:themeColor="text1"/>
        </w:rPr>
        <w:t>)</w:t>
      </w:r>
    </w:p>
    <w:p w14:paraId="3A4CC869" w14:textId="77777777" w:rsidR="00F44F2E" w:rsidRPr="00F44F2E" w:rsidRDefault="00F44F2E" w:rsidP="00F44F2E">
      <w:pPr>
        <w:rPr>
          <w:rFonts w:ascii="微软雅黑" w:eastAsia="微软雅黑" w:hAnsi="微软雅黑"/>
        </w:rPr>
      </w:pPr>
      <w:r w:rsidRPr="00F44F2E">
        <w:rPr>
          <w:rFonts w:ascii="微软雅黑" w:eastAsia="微软雅黑" w:hAnsi="微软雅黑"/>
        </w:rPr>
        <w:t xml:space="preserve">expected # of bits needed to encode class (+ </w:t>
      </w:r>
      <w:r w:rsidRPr="00F44F2E">
        <w:rPr>
          <w:rFonts w:ascii="微软雅黑" w:eastAsia="微软雅黑" w:hAnsi="微软雅黑" w:hint="eastAsia"/>
        </w:rPr>
        <w:t>or</w:t>
      </w:r>
      <w:r w:rsidRPr="00F44F2E">
        <w:rPr>
          <w:rFonts w:ascii="微软雅黑" w:eastAsia="微软雅黑" w:hAnsi="微软雅黑"/>
        </w:rPr>
        <w:t xml:space="preserve"> -</w:t>
      </w:r>
      <w:r w:rsidRPr="00F44F2E">
        <w:rPr>
          <w:rFonts w:ascii="微软雅黑" w:eastAsia="微软雅黑" w:hAnsi="微软雅黑" w:hint="eastAsia"/>
        </w:rPr>
        <w:t>)</w:t>
      </w:r>
      <w:r w:rsidRPr="00F44F2E">
        <w:rPr>
          <w:rFonts w:ascii="微软雅黑" w:eastAsia="微软雅黑" w:hAnsi="微软雅黑"/>
        </w:rPr>
        <w:t xml:space="preserve"> of randomly drawn member of S (under the optimal, shortest-length code)</w:t>
      </w:r>
    </w:p>
    <w:p w14:paraId="370AF459" w14:textId="77777777" w:rsidR="00F44F2E" w:rsidRPr="00F44F2E" w:rsidRDefault="00F44F2E" w:rsidP="00EF7C41">
      <w:pPr>
        <w:rPr>
          <w:rFonts w:ascii="微软雅黑" w:eastAsia="微软雅黑" w:hAnsi="微软雅黑" w:cstheme="minorHAnsi"/>
        </w:rPr>
      </w:pPr>
    </w:p>
    <w:p w14:paraId="6630FFA0" w14:textId="02776471" w:rsidR="00EF7C41" w:rsidRDefault="00EF7C41" w:rsidP="00EF7C41">
      <w:pPr>
        <w:rPr>
          <w:rFonts w:ascii="微软雅黑" w:eastAsia="微软雅黑" w:hAnsi="微软雅黑" w:cstheme="minorHAnsi"/>
        </w:rPr>
      </w:pPr>
      <w:r w:rsidRPr="00EF7C41">
        <w:rPr>
          <w:rFonts w:ascii="微软雅黑" w:eastAsia="微软雅黑" w:hAnsi="微软雅黑" w:cstheme="minorHAnsi" w:hint="eastAsia"/>
        </w:rPr>
        <w:t>在信息论</w:t>
      </w:r>
      <w:r>
        <w:rPr>
          <w:rFonts w:ascii="微软雅黑" w:eastAsia="微软雅黑" w:hAnsi="微软雅黑" w:cstheme="minorHAnsi" w:hint="eastAsia"/>
        </w:rPr>
        <w:t>（in</w:t>
      </w:r>
      <w:r>
        <w:rPr>
          <w:rFonts w:ascii="微软雅黑" w:eastAsia="微软雅黑" w:hAnsi="微软雅黑" w:cstheme="minorHAnsi"/>
        </w:rPr>
        <w:t>formation theory</w:t>
      </w:r>
      <w:r w:rsidR="00C5623C">
        <w:rPr>
          <w:rFonts w:ascii="微软雅黑" w:eastAsia="微软雅黑" w:hAnsi="微软雅黑" w:cstheme="minorHAnsi" w:hint="eastAsia"/>
        </w:rPr>
        <w:t>）</w:t>
      </w:r>
      <w:r w:rsidRPr="00EF7C41">
        <w:rPr>
          <w:rFonts w:ascii="微软雅黑" w:eastAsia="微软雅黑" w:hAnsi="微软雅黑" w:cstheme="minorHAnsi" w:hint="eastAsia"/>
        </w:rPr>
        <w:t>中</w:t>
      </w:r>
      <w:r>
        <w:rPr>
          <w:rFonts w:ascii="微软雅黑" w:eastAsia="微软雅黑" w:hAnsi="微软雅黑" w:cstheme="minorHAnsi" w:hint="eastAsia"/>
        </w:rPr>
        <w:t>,</w:t>
      </w:r>
      <w:r>
        <w:rPr>
          <w:rFonts w:ascii="微软雅黑" w:eastAsia="微软雅黑" w:hAnsi="微软雅黑" w:cstheme="minorHAnsi"/>
        </w:rPr>
        <w:t xml:space="preserve"> </w:t>
      </w:r>
      <w:r w:rsidR="00751199">
        <w:rPr>
          <w:rFonts w:ascii="微软雅黑" w:eastAsia="微软雅黑" w:hAnsi="微软雅黑" w:cstheme="minorHAnsi" w:hint="eastAsia"/>
        </w:rPr>
        <w:t>信息</w:t>
      </w:r>
      <w:r>
        <w:rPr>
          <w:rFonts w:ascii="微软雅黑" w:eastAsia="微软雅黑" w:hAnsi="微软雅黑" w:cstheme="minorHAnsi" w:hint="eastAsia"/>
        </w:rPr>
        <w:t xml:space="preserve">熵（entropy）是表示随机变量不确定性的度量，其概率分布为： </w:t>
      </w:r>
      <w:r>
        <w:rPr>
          <w:rFonts w:ascii="微软雅黑" w:eastAsia="微软雅黑" w:hAnsi="微软雅黑" w:cstheme="minorHAnsi"/>
        </w:rPr>
        <w:t>P</w:t>
      </w:r>
      <w:r>
        <w:rPr>
          <w:rFonts w:ascii="微软雅黑" w:eastAsia="微软雅黑" w:hAnsi="微软雅黑" w:cstheme="minorHAnsi" w:hint="eastAsia"/>
        </w:rPr>
        <w:t>（X</w:t>
      </w:r>
      <w:r>
        <w:rPr>
          <w:rFonts w:ascii="微软雅黑" w:eastAsia="微软雅黑" w:hAnsi="微软雅黑" w:cstheme="minorHAnsi"/>
        </w:rPr>
        <w:t>=</w:t>
      </w:r>
      <w:r>
        <w:rPr>
          <w:rFonts w:ascii="微软雅黑" w:eastAsia="微软雅黑" w:hAnsi="微软雅黑" w:cstheme="minorHAnsi" w:hint="eastAsia"/>
        </w:rPr>
        <w:t>x</w:t>
      </w:r>
      <w:r w:rsidRPr="00EF7C41">
        <w:rPr>
          <w:rFonts w:ascii="微软雅黑" w:eastAsia="微软雅黑" w:hAnsi="微软雅黑" w:cstheme="minorHAnsi" w:hint="eastAsia"/>
          <w:vertAlign w:val="subscript"/>
        </w:rPr>
        <w:t>i</w:t>
      </w:r>
      <w:r>
        <w:rPr>
          <w:rFonts w:ascii="微软雅黑" w:eastAsia="微软雅黑" w:hAnsi="微软雅黑" w:cstheme="minorHAnsi" w:hint="eastAsia"/>
        </w:rPr>
        <w:t>）=p</w:t>
      </w:r>
      <w:r w:rsidRPr="00EF7C41">
        <w:rPr>
          <w:rFonts w:ascii="微软雅黑" w:eastAsia="微软雅黑" w:hAnsi="微软雅黑" w:cstheme="minorHAnsi" w:hint="eastAsia"/>
          <w:vertAlign w:val="subscript"/>
        </w:rPr>
        <w:t>i</w:t>
      </w:r>
      <w:r>
        <w:rPr>
          <w:rFonts w:ascii="微软雅黑" w:eastAsia="微软雅黑" w:hAnsi="微软雅黑" w:cstheme="minorHAnsi"/>
        </w:rPr>
        <w:t xml:space="preserve">, </w:t>
      </w:r>
      <w:proofErr w:type="spellStart"/>
      <w:r>
        <w:rPr>
          <w:rFonts w:ascii="微软雅黑" w:eastAsia="微软雅黑" w:hAnsi="微软雅黑" w:cstheme="minorHAnsi" w:hint="eastAsia"/>
        </w:rPr>
        <w:t>i</w:t>
      </w:r>
      <w:proofErr w:type="spellEnd"/>
      <w:r>
        <w:rPr>
          <w:rFonts w:ascii="微软雅黑" w:eastAsia="微软雅黑" w:hAnsi="微软雅黑" w:cstheme="minorHAnsi"/>
        </w:rPr>
        <w:t>=1</w:t>
      </w:r>
      <w:r>
        <w:rPr>
          <w:rFonts w:ascii="微软雅黑" w:eastAsia="微软雅黑" w:hAnsi="微软雅黑" w:cstheme="minorHAnsi" w:hint="eastAsia"/>
        </w:rPr>
        <w:t>，2，3，</w:t>
      </w:r>
      <w:r>
        <w:rPr>
          <w:rFonts w:ascii="微软雅黑" w:eastAsia="微软雅黑" w:hAnsi="微软雅黑" w:cstheme="minorHAnsi"/>
        </w:rPr>
        <w:t>…, n</w:t>
      </w:r>
      <w:r w:rsidR="00AC0332">
        <w:rPr>
          <w:rFonts w:ascii="微软雅黑" w:eastAsia="微软雅黑" w:hAnsi="微软雅黑" w:cstheme="minorHAnsi"/>
        </w:rPr>
        <w:t xml:space="preserve">  </w:t>
      </w:r>
      <w:r w:rsidR="00AC0332" w:rsidRPr="00AC0332">
        <w:rPr>
          <w:rFonts w:ascii="微软雅黑" w:eastAsia="微软雅黑" w:hAnsi="微软雅黑" w:cstheme="minorHAnsi"/>
        </w:rPr>
        <w:sym w:font="Wingdings" w:char="F0E0"/>
      </w:r>
      <w:r w:rsidR="00AC0332">
        <w:rPr>
          <w:rFonts w:ascii="微软雅黑" w:eastAsia="微软雅黑" w:hAnsi="微软雅黑" w:cstheme="minorHAnsi"/>
        </w:rPr>
        <w:t xml:space="preserve"> probability of each classes</w:t>
      </w:r>
    </w:p>
    <w:p w14:paraId="0BE350E9" w14:textId="51FBD9E5" w:rsidR="00EF7C41" w:rsidRDefault="00EF7C41" w:rsidP="00EF7C41">
      <w:pPr>
        <w:rPr>
          <w:rFonts w:ascii="微软雅黑" w:eastAsia="微软雅黑" w:hAnsi="微软雅黑" w:cstheme="minorHAnsi"/>
        </w:rPr>
      </w:pPr>
    </w:p>
    <w:p w14:paraId="45E314B6" w14:textId="6210E277" w:rsidR="00F44F2E" w:rsidRPr="00EF7C41" w:rsidRDefault="00F44F2E" w:rsidP="00EF7C41">
      <w:pPr>
        <w:rPr>
          <w:rFonts w:ascii="微软雅黑" w:eastAsia="微软雅黑" w:hAnsi="微软雅黑" w:cstheme="minorHAnsi"/>
          <w:b/>
          <w:bCs/>
        </w:rPr>
      </w:pPr>
      <w:r>
        <w:rPr>
          <w:rFonts w:ascii="微软雅黑" w:eastAsia="微软雅黑" w:hAnsi="微软雅黑" w:cstheme="minorHAnsi" w:hint="eastAsia"/>
        </w:rPr>
        <w:t>T</w:t>
      </w:r>
      <w:r>
        <w:rPr>
          <w:rFonts w:ascii="微软雅黑" w:eastAsia="微软雅黑" w:hAnsi="微软雅黑" w:cstheme="minorHAnsi"/>
        </w:rPr>
        <w:t>he entropy of dataset X:</w:t>
      </w:r>
    </w:p>
    <w:p w14:paraId="6141A119" w14:textId="7BB5858E" w:rsidR="00EF7C41" w:rsidRDefault="00EF7C41" w:rsidP="00EF7C41">
      <w:pPr>
        <w:rPr>
          <w:rFonts w:ascii="微软雅黑" w:eastAsia="微软雅黑" w:hAnsi="微软雅黑" w:cstheme="minorHAnsi"/>
        </w:rPr>
      </w:pPr>
      <w:r>
        <w:rPr>
          <w:rFonts w:ascii="微软雅黑" w:eastAsia="微软雅黑" w:hAnsi="微软雅黑" w:cstheme="minorHAnsi" w:hint="eastAsia"/>
          <w:noProof/>
        </w:rPr>
        <w:drawing>
          <wp:inline distT="0" distB="0" distL="0" distR="0" wp14:anchorId="388804F9" wp14:editId="07F69399">
            <wp:extent cx="4333188" cy="821802"/>
            <wp:effectExtent l="0" t="0" r="0" b="381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屏幕快照 2019-06-29 下午2.26.21.png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108" cy="8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568">
        <w:rPr>
          <w:rFonts w:ascii="微软雅黑" w:eastAsia="微软雅黑" w:hAnsi="微软雅黑" w:cstheme="minorHAnsi" w:hint="eastAsia"/>
        </w:rPr>
        <w:t xml:space="preserve"> </w:t>
      </w:r>
      <w:r w:rsidR="00BD1568">
        <w:rPr>
          <w:rFonts w:ascii="微软雅黑" w:eastAsia="微软雅黑" w:hAnsi="微软雅黑" w:cstheme="minorHAnsi"/>
        </w:rPr>
        <w:t xml:space="preserve"> </w:t>
      </w:r>
      <w:r w:rsidR="00BD1568">
        <w:rPr>
          <w:rFonts w:ascii="微软雅黑" w:eastAsia="微软雅黑" w:hAnsi="微软雅黑" w:cstheme="minorHAnsi" w:hint="eastAsia"/>
        </w:rPr>
        <w:t>例：</w:t>
      </w:r>
    </w:p>
    <w:p w14:paraId="756900AE" w14:textId="3CCCE7CA" w:rsidR="00EF7C41" w:rsidRPr="00EF7C41" w:rsidRDefault="00BD1568" w:rsidP="00EF7C41">
      <w:pPr>
        <w:rPr>
          <w:rFonts w:ascii="微软雅黑" w:eastAsia="微软雅黑" w:hAnsi="微软雅黑" w:cstheme="minorHAnsi"/>
          <w:color w:val="A2092B" w:themeColor="text2" w:themeTint="BF"/>
          <w:highlight w:val="yellow"/>
        </w:rPr>
      </w:pPr>
      <w:r>
        <w:rPr>
          <w:rFonts w:ascii="微软雅黑" w:eastAsia="微软雅黑" w:hAnsi="微软雅黑" w:cstheme="minorHAnsi" w:hint="eastAsia"/>
          <w:noProof/>
        </w:rPr>
        <w:drawing>
          <wp:anchor distT="0" distB="0" distL="114300" distR="114300" simplePos="0" relativeHeight="251867136" behindDoc="0" locked="0" layoutInCell="1" allowOverlap="1" wp14:anchorId="211EFFAE" wp14:editId="170AAE9E">
            <wp:simplePos x="0" y="0"/>
            <wp:positionH relativeFrom="column">
              <wp:posOffset>3538855</wp:posOffset>
            </wp:positionH>
            <wp:positionV relativeFrom="paragraph">
              <wp:posOffset>161713</wp:posOffset>
            </wp:positionV>
            <wp:extent cx="1851025" cy="1438910"/>
            <wp:effectExtent l="0" t="0" r="3175" b="0"/>
            <wp:wrapThrough wrapText="bothSides">
              <wp:wrapPolygon edited="0">
                <wp:start x="0" y="0"/>
                <wp:lineTo x="0" y="21352"/>
                <wp:lineTo x="21489" y="21352"/>
                <wp:lineTo x="21489" y="0"/>
                <wp:lineTo x="0" y="0"/>
              </wp:wrapPolygon>
            </wp:wrapThrough>
            <wp:docPr id="490" name="图片 49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屏幕快照 2019-06-29 下午2.32.25.png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C41" w:rsidRPr="00EF7C41">
        <w:rPr>
          <w:rFonts w:ascii="微软雅黑" w:eastAsia="微软雅黑" w:hAnsi="微软雅黑" w:cstheme="minorHAnsi" w:hint="eastAsia"/>
          <w:highlight w:val="yellow"/>
        </w:rPr>
        <w:t>“High</w:t>
      </w:r>
      <w:r w:rsidR="00EF7C41" w:rsidRPr="00EF7C41">
        <w:rPr>
          <w:rFonts w:ascii="微软雅黑" w:eastAsia="微软雅黑" w:hAnsi="微软雅黑" w:cstheme="minorHAnsi"/>
          <w:highlight w:val="yellow"/>
        </w:rPr>
        <w:t xml:space="preserve"> entropy</w:t>
      </w:r>
      <w:r w:rsidR="00EF7C41" w:rsidRPr="00EF7C41">
        <w:rPr>
          <w:rFonts w:ascii="微软雅黑" w:eastAsia="微软雅黑" w:hAnsi="微软雅黑" w:cstheme="minorHAnsi" w:hint="eastAsia"/>
          <w:highlight w:val="yellow"/>
        </w:rPr>
        <w:t xml:space="preserve">” </w:t>
      </w:r>
      <w:r w:rsidR="00EF7C41" w:rsidRPr="00EF7C41">
        <w:rPr>
          <w:rFonts w:ascii="微软雅黑" w:eastAsia="微软雅黑" w:hAnsi="微软雅黑" w:cstheme="minorHAnsi"/>
          <w:highlight w:val="yellow"/>
        </w:rPr>
        <w:t>means X is very uniform and boring</w:t>
      </w:r>
      <w:r w:rsidR="00EF7C41">
        <w:rPr>
          <w:rFonts w:ascii="微软雅黑" w:eastAsia="微软雅黑" w:hAnsi="微软雅黑" w:cstheme="minorHAnsi"/>
          <w:highlight w:val="yellow"/>
        </w:rPr>
        <w:t xml:space="preserve"> </w:t>
      </w:r>
    </w:p>
    <w:p w14:paraId="331A4F6C" w14:textId="572A3851" w:rsidR="00EF7C41" w:rsidRPr="00EF7C41" w:rsidRDefault="00EF7C41" w:rsidP="00EF7C41">
      <w:pPr>
        <w:rPr>
          <w:rFonts w:ascii="微软雅黑" w:eastAsia="微软雅黑" w:hAnsi="微软雅黑" w:cstheme="minorHAnsi"/>
          <w:color w:val="A2092B" w:themeColor="text2" w:themeTint="BF"/>
        </w:rPr>
      </w:pPr>
      <w:r w:rsidRPr="00EF7C41">
        <w:rPr>
          <w:rFonts w:ascii="微软雅黑" w:eastAsia="微软雅黑" w:hAnsi="微软雅黑" w:cstheme="minorHAnsi"/>
          <w:highlight w:val="yellow"/>
        </w:rPr>
        <w:t>“Low entropy” means X is very varied and interesting</w:t>
      </w:r>
      <w:r>
        <w:rPr>
          <w:rFonts w:ascii="微软雅黑" w:eastAsia="微软雅黑" w:hAnsi="微软雅黑" w:cstheme="minorHAnsi"/>
        </w:rPr>
        <w:t xml:space="preserve"> </w:t>
      </w:r>
    </w:p>
    <w:p w14:paraId="285B39EE" w14:textId="1BE51431" w:rsidR="00EF7C41" w:rsidRDefault="00EF7C41" w:rsidP="00EF7C41">
      <w:pPr>
        <w:rPr>
          <w:rFonts w:ascii="微软雅黑" w:eastAsia="微软雅黑" w:hAnsi="微软雅黑" w:cstheme="minorHAnsi"/>
        </w:rPr>
      </w:pPr>
    </w:p>
    <w:p w14:paraId="3E444D2E" w14:textId="5D51AC16" w:rsidR="00BD1568" w:rsidRDefault="00BD1568" w:rsidP="00EF7C41">
      <w:pPr>
        <w:rPr>
          <w:rFonts w:ascii="微软雅黑" w:eastAsia="微软雅黑" w:hAnsi="微软雅黑" w:cstheme="minorHAnsi"/>
        </w:rPr>
      </w:pPr>
    </w:p>
    <w:p w14:paraId="5BE1BE7E" w14:textId="232D668F" w:rsidR="00C5623C" w:rsidRDefault="00C5623C" w:rsidP="00EF7C41">
      <w:pPr>
        <w:rPr>
          <w:rFonts w:ascii="微软雅黑" w:eastAsia="微软雅黑" w:hAnsi="微软雅黑" w:cstheme="minorHAnsi"/>
        </w:rPr>
      </w:pPr>
    </w:p>
    <w:p w14:paraId="3EFB507D" w14:textId="22E07E7C" w:rsidR="00C5623C" w:rsidRDefault="00713723" w:rsidP="00EF7C41">
      <w:pPr>
        <w:rPr>
          <w:rFonts w:ascii="微软雅黑" w:eastAsia="微软雅黑" w:hAnsi="微软雅黑" w:cstheme="minorHAnsi"/>
        </w:rPr>
      </w:pPr>
      <w:r w:rsidRPr="00713723">
        <w:rPr>
          <w:rFonts w:ascii="微软雅黑" w:eastAsia="微软雅黑" w:hAnsi="微软雅黑" w:cstheme="minorHAnsi" w:hint="eastAsia"/>
          <w:highlight w:val="red"/>
        </w:rPr>
        <w:t>注：</w:t>
      </w:r>
    </w:p>
    <w:p w14:paraId="648C5AD2" w14:textId="0BA65CAE" w:rsidR="00713723" w:rsidRPr="00BD1568" w:rsidRDefault="00713723" w:rsidP="00E17FF8">
      <w:pPr>
        <w:pStyle w:val="afb"/>
        <w:numPr>
          <w:ilvl w:val="0"/>
          <w:numId w:val="34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约定p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= 0 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时，p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*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log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(p) = 0;</w:t>
      </w:r>
    </w:p>
    <w:p w14:paraId="4CC200C9" w14:textId="247778C4" w:rsidR="00713723" w:rsidRPr="00BD1568" w:rsidRDefault="00713723" w:rsidP="00E17FF8">
      <w:pPr>
        <w:pStyle w:val="afb"/>
        <w:numPr>
          <w:ilvl w:val="0"/>
          <w:numId w:val="34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当S只含一类时（纯度pur</w:t>
      </w:r>
      <w:r w:rsidR="00751199"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ity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最高），此时Entropy（S）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= 0 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（最小值）</w:t>
      </w:r>
    </w:p>
    <w:p w14:paraId="2252D45C" w14:textId="132E129A" w:rsidR="00AC0332" w:rsidRPr="00BD1568" w:rsidRDefault="00713723" w:rsidP="00E17FF8">
      <w:pPr>
        <w:pStyle w:val="afb"/>
        <w:numPr>
          <w:ilvl w:val="0"/>
          <w:numId w:val="34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当S中所有类占比例相同（纯度最低），此时Entropy（S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）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 xml:space="preserve"> 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= 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log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  <w:vertAlign w:val="subscript"/>
        </w:rPr>
        <w:t>2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（p）</w:t>
      </w:r>
      <w:r w:rsidRPr="00BD1568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(</w:t>
      </w:r>
      <w:r w:rsidRPr="00BD1568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最大值)</w:t>
      </w:r>
    </w:p>
    <w:p w14:paraId="698C6653" w14:textId="7D6826F5" w:rsidR="00AC0332" w:rsidRDefault="00AC0332" w:rsidP="00AC0332">
      <w:pPr>
        <w:rPr>
          <w:rFonts w:ascii="微软雅黑" w:eastAsia="微软雅黑" w:hAnsi="微软雅黑" w:cstheme="minorHAnsi"/>
        </w:rPr>
      </w:pPr>
    </w:p>
    <w:p w14:paraId="1FAB84AF" w14:textId="5E14CD6C" w:rsidR="00AC0332" w:rsidRPr="0068391C" w:rsidRDefault="0068391C" w:rsidP="0068391C">
      <w:pPr>
        <w:rPr>
          <w:rFonts w:ascii="微软雅黑" w:eastAsia="微软雅黑" w:hAnsi="微软雅黑" w:cstheme="minorHAnsi"/>
          <w:b/>
          <w:bCs/>
        </w:rPr>
      </w:pPr>
      <w:r>
        <w:rPr>
          <w:rFonts w:ascii="微软雅黑" w:eastAsia="微软雅黑" w:hAnsi="微软雅黑" w:cstheme="minorHAnsi"/>
          <w:b/>
          <w:bCs/>
        </w:rPr>
        <w:t xml:space="preserve">1. </w:t>
      </w:r>
      <w:r w:rsidR="00AC0332" w:rsidRPr="0068391C">
        <w:rPr>
          <w:rFonts w:ascii="微软雅黑" w:eastAsia="微软雅黑" w:hAnsi="微软雅黑" w:cstheme="minorHAnsi" w:hint="eastAsia"/>
          <w:b/>
          <w:bCs/>
        </w:rPr>
        <w:t>I</w:t>
      </w:r>
      <w:r w:rsidR="00AC0332" w:rsidRPr="0068391C">
        <w:rPr>
          <w:rFonts w:ascii="微软雅黑" w:eastAsia="微软雅黑" w:hAnsi="微软雅黑" w:cstheme="minorHAnsi"/>
          <w:b/>
          <w:bCs/>
        </w:rPr>
        <w:t xml:space="preserve">D3 </w:t>
      </w:r>
      <w:r w:rsidR="00AC0332" w:rsidRPr="0068391C">
        <w:rPr>
          <w:rFonts w:ascii="微软雅黑" w:eastAsia="微软雅黑" w:hAnsi="微软雅黑" w:cstheme="minorHAnsi" w:hint="eastAsia"/>
          <w:b/>
          <w:bCs/>
        </w:rPr>
        <w:t xml:space="preserve">算法 </w:t>
      </w:r>
      <w:r w:rsidR="00AC0332" w:rsidRPr="0068391C">
        <w:rPr>
          <w:rFonts w:ascii="微软雅黑" w:eastAsia="微软雅黑" w:hAnsi="微软雅黑" w:cstheme="minorHAnsi"/>
          <w:b/>
          <w:bCs/>
        </w:rPr>
        <w:t>--------------------</w:t>
      </w:r>
      <w:r w:rsidR="00AC0332" w:rsidRPr="0068391C">
        <w:rPr>
          <w:rFonts w:ascii="微软雅黑" w:eastAsia="微软雅黑" w:hAnsi="微软雅黑" w:cstheme="minorHAnsi" w:hint="eastAsia"/>
          <w:b/>
          <w:bCs/>
        </w:rPr>
        <w:t>基于I</w:t>
      </w:r>
      <w:r w:rsidR="00AC0332" w:rsidRPr="0068391C">
        <w:rPr>
          <w:rFonts w:ascii="微软雅黑" w:eastAsia="微软雅黑" w:hAnsi="微软雅黑" w:cstheme="minorHAnsi"/>
          <w:b/>
          <w:bCs/>
        </w:rPr>
        <w:t>nformation Gain(</w:t>
      </w:r>
      <w:r w:rsidR="00AC0332" w:rsidRPr="0068391C">
        <w:rPr>
          <w:rFonts w:ascii="微软雅黑" w:eastAsia="微软雅黑" w:hAnsi="微软雅黑" w:cstheme="minorHAnsi" w:hint="eastAsia"/>
          <w:b/>
          <w:bCs/>
        </w:rPr>
        <w:t>信息增益)</w:t>
      </w:r>
      <w:r>
        <w:rPr>
          <w:rFonts w:ascii="微软雅黑" w:eastAsia="微软雅黑" w:hAnsi="微软雅黑" w:cstheme="minorHAnsi" w:hint="eastAsia"/>
          <w:b/>
          <w:bCs/>
        </w:rPr>
        <w:t>准则</w:t>
      </w:r>
      <w:r w:rsidR="00AC0332" w:rsidRPr="0068391C">
        <w:rPr>
          <w:rFonts w:ascii="微软雅黑" w:eastAsia="微软雅黑" w:hAnsi="微软雅黑" w:cstheme="minorHAnsi" w:hint="eastAsia"/>
          <w:b/>
          <w:bCs/>
        </w:rPr>
        <w:t>选择特征</w:t>
      </w:r>
    </w:p>
    <w:p w14:paraId="09F6B94D" w14:textId="77777777" w:rsidR="0068391C" w:rsidRPr="0068391C" w:rsidRDefault="0068391C" w:rsidP="0068391C">
      <w:pPr>
        <w:rPr>
          <w:rFonts w:ascii="微软雅黑" w:eastAsia="微软雅黑" w:hAnsi="微软雅黑" w:cstheme="minorHAnsi"/>
          <w:b/>
          <w:bCs/>
        </w:rPr>
      </w:pPr>
    </w:p>
    <w:p w14:paraId="008A082B" w14:textId="36B60C47" w:rsidR="00AC0332" w:rsidRDefault="0068391C" w:rsidP="0068391C">
      <w:pPr>
        <w:rPr>
          <w:rFonts w:ascii="微软雅黑" w:eastAsia="微软雅黑" w:hAnsi="微软雅黑" w:cstheme="minorHAnsi"/>
        </w:rPr>
      </w:pPr>
      <m:oMath>
        <m:r>
          <m:rPr>
            <m:sty m:val="b"/>
          </m:rPr>
          <w:rPr>
            <w:rFonts w:ascii="Cambria Math" w:eastAsia="微软雅黑" w:hAnsi="Cambria Math" w:cstheme="minorHAnsi"/>
          </w:rPr>
          <m:t>G</m:t>
        </m:r>
        <m:r>
          <m:rPr>
            <m:sty m:val="b"/>
          </m:rPr>
          <w:rPr>
            <w:rFonts w:ascii="Cambria Math" w:eastAsia="微软雅黑" w:hAnsi="Cambria Math" w:cstheme="minorHAnsi" w:hint="eastAsia"/>
          </w:rPr>
          <m:t>ain</m:t>
        </m:r>
        <m:d>
          <m:dPr>
            <m:ctrlPr>
              <w:rPr>
                <w:rFonts w:ascii="Cambria Math" w:eastAsia="微软雅黑" w:hAnsi="Cambria Math" w:cstheme="minorHAnsi"/>
                <w:b/>
                <w:bCs/>
              </w:rPr>
            </m:ctrlPr>
          </m:dPr>
          <m:e>
            <m:r>
              <m:rPr>
                <m:sty m:val="b"/>
              </m:rPr>
              <w:rPr>
                <w:rFonts w:ascii="Cambria Math" w:eastAsia="微软雅黑" w:hAnsi="Cambria Math" w:cstheme="minorHAnsi"/>
              </w:rPr>
              <m:t>S, A</m:t>
            </m:r>
          </m:e>
        </m:d>
        <m:r>
          <m:rPr>
            <m:sty m:val="bi"/>
          </m:rPr>
          <w:rPr>
            <w:rFonts w:ascii="Cambria Math" w:eastAsia="微软雅黑" w:hAnsi="Cambria Math" w:cstheme="minorHAnsi"/>
          </w:rPr>
          <m:t xml:space="preserve">= </m:t>
        </m:r>
      </m:oMath>
      <w:r w:rsidRPr="0068391C">
        <w:rPr>
          <w:rFonts w:ascii="微软雅黑" w:eastAsia="微软雅黑" w:hAnsi="微软雅黑" w:cstheme="minorHAnsi" w:hint="eastAsia"/>
        </w:rPr>
        <w:t>e</w:t>
      </w:r>
      <w:r w:rsidRPr="0068391C">
        <w:rPr>
          <w:rFonts w:ascii="微软雅黑" w:eastAsia="微软雅黑" w:hAnsi="微软雅黑" w:cstheme="minorHAnsi"/>
        </w:rPr>
        <w:t>xpected</w:t>
      </w:r>
      <w:r>
        <w:rPr>
          <w:rFonts w:ascii="微软雅黑" w:eastAsia="微软雅黑" w:hAnsi="微软雅黑" w:cstheme="minorHAnsi"/>
        </w:rPr>
        <w:t xml:space="preserve"> reduction in entropy due to sorting on attribute A.</w:t>
      </w:r>
    </w:p>
    <w:p w14:paraId="3D889EB9" w14:textId="2B2D3034" w:rsidR="0068391C" w:rsidRDefault="0068391C" w:rsidP="0068391C">
      <w:pPr>
        <w:rPr>
          <w:rFonts w:ascii="微软雅黑" w:eastAsia="微软雅黑" w:hAnsi="微软雅黑" w:cstheme="minorHAnsi"/>
        </w:rPr>
      </w:pPr>
    </w:p>
    <w:p w14:paraId="08AE7E63" w14:textId="4DE91092" w:rsidR="00AC0332" w:rsidRPr="00AC0332" w:rsidRDefault="0068391C" w:rsidP="00011E3D">
      <w:pPr>
        <w:jc w:val="center"/>
        <w:rPr>
          <w:rFonts w:ascii="微软雅黑" w:eastAsia="微软雅黑" w:hAnsi="微软雅黑" w:cstheme="minorHAnsi"/>
        </w:rPr>
      </w:pPr>
      <w:r>
        <w:rPr>
          <w:rFonts w:ascii="微软雅黑" w:eastAsia="微软雅黑" w:hAnsi="微软雅黑" w:cstheme="minorHAnsi" w:hint="eastAsia"/>
          <w:noProof/>
        </w:rPr>
        <w:drawing>
          <wp:inline distT="0" distB="0" distL="0" distR="0" wp14:anchorId="32BB302F" wp14:editId="5BBA4452">
            <wp:extent cx="5034987" cy="842232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屏幕快照 2019-07-02 下午3.56.26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35" cy="85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A21B" w14:textId="5EEAC26A" w:rsidR="00FB5199" w:rsidRPr="00011E3D" w:rsidRDefault="00FB5199" w:rsidP="00011E3D">
      <w:pPr>
        <w:rPr>
          <w:rFonts w:ascii="微软雅黑" w:eastAsia="微软雅黑" w:hAnsi="微软雅黑" w:cstheme="minorHAnsi"/>
          <w:color w:val="D87330" w:themeColor="accent5"/>
          <w:sz w:val="21"/>
          <w:szCs w:val="21"/>
        </w:rPr>
      </w:pP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一般而言，information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 xml:space="preserve"> 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gain越大，则意味着用属性A来进行划分所获得的“纯度提升”越大，因此，我们可用信息增益来进行决策树的划分属性选择</w:t>
      </w:r>
    </w:p>
    <w:p w14:paraId="02CD03D3" w14:textId="6E14A615" w:rsidR="00FB5199" w:rsidRDefault="00FB5199" w:rsidP="00F010C2">
      <w:pPr>
        <w:rPr>
          <w:rFonts w:ascii="微软雅黑" w:eastAsia="微软雅黑" w:hAnsi="微软雅黑" w:cstheme="minorHAnsi"/>
          <w:color w:val="000000" w:themeColor="text1"/>
        </w:rPr>
      </w:pPr>
    </w:p>
    <w:p w14:paraId="2934722F" w14:textId="4AA52604" w:rsidR="00BD1568" w:rsidRDefault="00BD1568" w:rsidP="00BD1568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BD1568">
        <w:rPr>
          <w:rFonts w:ascii="微软雅黑" w:eastAsia="微软雅黑" w:hAnsi="微软雅黑" w:cstheme="minorHAnsi" w:hint="eastAsia"/>
          <w:b/>
          <w:bCs/>
          <w:color w:val="000000" w:themeColor="text1"/>
        </w:rPr>
        <w:t>2</w:t>
      </w:r>
      <w:r w:rsidRPr="00BD1568">
        <w:rPr>
          <w:rFonts w:ascii="微软雅黑" w:eastAsia="微软雅黑" w:hAnsi="微软雅黑" w:cstheme="minorHAnsi"/>
          <w:b/>
          <w:bCs/>
          <w:color w:val="000000" w:themeColor="text1"/>
        </w:rPr>
        <w:t>.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 xml:space="preserve"> </w:t>
      </w:r>
      <w:r w:rsidRPr="00BD1568">
        <w:rPr>
          <w:rFonts w:ascii="微软雅黑" w:eastAsia="微软雅黑" w:hAnsi="微软雅黑" w:cstheme="minorHAnsi"/>
          <w:b/>
          <w:bCs/>
          <w:color w:val="000000" w:themeColor="text1"/>
        </w:rPr>
        <w:t>C4.5</w:t>
      </w:r>
      <w:r w:rsidRPr="00BD1568">
        <w:rPr>
          <w:rFonts w:ascii="微软雅黑" w:eastAsia="微软雅黑" w:hAnsi="微软雅黑" w:cstheme="minorHAnsi" w:hint="eastAsia"/>
          <w:b/>
          <w:bCs/>
          <w:color w:val="000000" w:themeColor="text1"/>
        </w:rPr>
        <w:t>算法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-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--------------------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基于Gain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 xml:space="preserve"> Ratio(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信息增益率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)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准则选择特征</w:t>
      </w:r>
    </w:p>
    <w:p w14:paraId="3CB03681" w14:textId="4ABB108E" w:rsidR="00BD1568" w:rsidRDefault="00BD1568" w:rsidP="00BD1568">
      <w:pPr>
        <w:rPr>
          <w:rFonts w:ascii="微软雅黑" w:eastAsia="微软雅黑" w:hAnsi="微软雅黑" w:cstheme="minorHAnsi"/>
          <w:b/>
          <w:bCs/>
          <w:color w:val="000000" w:themeColor="text1"/>
        </w:rPr>
      </w:pPr>
    </w:p>
    <w:p w14:paraId="0576F8D9" w14:textId="47980145" w:rsidR="00BD1568" w:rsidRDefault="00BD1568" w:rsidP="00BD1568">
      <w:pPr>
        <w:rPr>
          <w:rFonts w:ascii="微软雅黑" w:eastAsia="微软雅黑" w:hAnsi="微软雅黑" w:cstheme="minorHAnsi"/>
          <w:color w:val="000000" w:themeColor="text1"/>
        </w:rPr>
      </w:pPr>
      <w:r w:rsidRPr="00BD1568">
        <w:rPr>
          <w:rFonts w:ascii="微软雅黑" w:eastAsia="微软雅黑" w:hAnsi="微软雅黑" w:cstheme="minorHAnsi"/>
          <w:color w:val="000000" w:themeColor="text1"/>
        </w:rPr>
        <w:t>I</w:t>
      </w:r>
      <w:r w:rsidRPr="00BD1568">
        <w:rPr>
          <w:rFonts w:ascii="微软雅黑" w:eastAsia="微软雅黑" w:hAnsi="微软雅黑" w:cstheme="minorHAnsi" w:hint="eastAsia"/>
          <w:color w:val="000000" w:themeColor="text1"/>
        </w:rPr>
        <w:t>nformation</w:t>
      </w:r>
      <w:r w:rsidRPr="00BD1568">
        <w:rPr>
          <w:rFonts w:ascii="微软雅黑" w:eastAsia="微软雅黑" w:hAnsi="微软雅黑" w:cstheme="minorHAnsi"/>
          <w:color w:val="000000" w:themeColor="text1"/>
        </w:rPr>
        <w:t xml:space="preserve"> gain</w:t>
      </w:r>
      <w:r>
        <w:rPr>
          <w:rFonts w:ascii="微软雅黑" w:eastAsia="微软雅黑" w:hAnsi="微软雅黑" w:cstheme="minorHAnsi" w:hint="eastAsia"/>
          <w:color w:val="000000" w:themeColor="text1"/>
        </w:rPr>
        <w:t>准则对可取值数目较多的属性有所偏好，可以试想，选择一个唯一对应一个样本的属性进行分类，每一类都是最纯的，对应的信息增益也是最大的，然而这样的划分无疑是不具备泛化能力的，为避免这种偏好可能带来的不利影响，C</w:t>
      </w:r>
      <w:r>
        <w:rPr>
          <w:rFonts w:ascii="微软雅黑" w:eastAsia="微软雅黑" w:hAnsi="微软雅黑" w:cstheme="minorHAnsi"/>
          <w:color w:val="000000" w:themeColor="text1"/>
        </w:rPr>
        <w:t>4.5</w:t>
      </w:r>
      <w:r>
        <w:rPr>
          <w:rFonts w:ascii="微软雅黑" w:eastAsia="微软雅黑" w:hAnsi="微软雅黑" w:cstheme="minorHAnsi" w:hint="eastAsia"/>
          <w:color w:val="000000" w:themeColor="text1"/>
        </w:rPr>
        <w:t>算法不直接使用information</w:t>
      </w:r>
      <w:r>
        <w:rPr>
          <w:rFonts w:ascii="微软雅黑" w:eastAsia="微软雅黑" w:hAnsi="微软雅黑" w:cstheme="minorHAnsi"/>
          <w:color w:val="000000" w:themeColor="text1"/>
        </w:rPr>
        <w:t xml:space="preserve"> gain, </w:t>
      </w:r>
      <w:r>
        <w:rPr>
          <w:rFonts w:ascii="微软雅黑" w:eastAsia="微软雅黑" w:hAnsi="微软雅黑" w:cstheme="minorHAnsi" w:hint="eastAsia"/>
          <w:color w:val="000000" w:themeColor="text1"/>
        </w:rPr>
        <w:t>而使用gain</w:t>
      </w:r>
      <w:r>
        <w:rPr>
          <w:rFonts w:ascii="微软雅黑" w:eastAsia="微软雅黑" w:hAnsi="微软雅黑" w:cstheme="minorHAnsi"/>
          <w:color w:val="000000" w:themeColor="text1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</w:rPr>
        <w:t>ratio</w:t>
      </w:r>
      <w:r>
        <w:rPr>
          <w:rFonts w:ascii="微软雅黑" w:eastAsia="微软雅黑" w:hAnsi="微软雅黑" w:cstheme="minorHAnsi"/>
          <w:color w:val="000000" w:themeColor="text1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</w:rPr>
        <w:t>来选择最优划分属性。</w:t>
      </w:r>
    </w:p>
    <w:p w14:paraId="0282C0A0" w14:textId="012D839D" w:rsidR="00011E3D" w:rsidRDefault="00BD1568" w:rsidP="00011E3D">
      <w:pPr>
        <w:jc w:val="center"/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inline distT="0" distB="0" distL="0" distR="0" wp14:anchorId="2B309D7C" wp14:editId="67E54457">
            <wp:extent cx="4143737" cy="1330293"/>
            <wp:effectExtent l="0" t="0" r="0" b="381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屏幕快照 2019-07-02 下午8.12.01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21" cy="134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825F" w14:textId="29521B2B" w:rsidR="00011E3D" w:rsidRPr="00011E3D" w:rsidRDefault="00011E3D" w:rsidP="00011E3D">
      <w:pPr>
        <w:jc w:val="both"/>
        <w:rPr>
          <w:rFonts w:ascii="微软雅黑" w:eastAsia="微软雅黑" w:hAnsi="微软雅黑" w:cstheme="minorHAnsi"/>
          <w:color w:val="D87330" w:themeColor="accent5"/>
          <w:sz w:val="21"/>
          <w:szCs w:val="21"/>
        </w:rPr>
      </w:pP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注：gain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 xml:space="preserve"> ratio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对可取数目较少的属性有所偏好，因此C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>4.5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并不是直接选择gain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 xml:space="preserve"> 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ratio最大的属性进行划分，而是使用了一个启发式：先从候选划分属性中找出information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 xml:space="preserve"> 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gain高于平均水平的属性，再从中选择gain</w:t>
      </w:r>
      <w:r w:rsidRPr="00011E3D">
        <w:rPr>
          <w:rFonts w:ascii="微软雅黑" w:eastAsia="微软雅黑" w:hAnsi="微软雅黑" w:cstheme="minorHAnsi"/>
          <w:color w:val="D87330" w:themeColor="accent5"/>
          <w:sz w:val="21"/>
          <w:szCs w:val="21"/>
        </w:rPr>
        <w:t xml:space="preserve"> </w:t>
      </w:r>
      <w:r w:rsidRPr="00011E3D"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ratio最高的</w:t>
      </w:r>
      <w:r>
        <w:rPr>
          <w:rFonts w:ascii="微软雅黑" w:eastAsia="微软雅黑" w:hAnsi="微软雅黑" w:cstheme="minorHAnsi" w:hint="eastAsia"/>
          <w:color w:val="D87330" w:themeColor="accent5"/>
          <w:sz w:val="21"/>
          <w:szCs w:val="21"/>
        </w:rPr>
        <w:t>。</w:t>
      </w:r>
    </w:p>
    <w:p w14:paraId="34B25942" w14:textId="77777777" w:rsidR="00011E3D" w:rsidRDefault="00011E3D" w:rsidP="00011E3D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04E1509D" w14:textId="000B9F60" w:rsidR="00011E3D" w:rsidRDefault="00011E3D" w:rsidP="00011E3D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</w:rPr>
        <w:t>3</w:t>
      </w:r>
      <w:r w:rsidRPr="00BD1568">
        <w:rPr>
          <w:rFonts w:ascii="微软雅黑" w:eastAsia="微软雅黑" w:hAnsi="微软雅黑" w:cstheme="minorHAnsi"/>
          <w:b/>
          <w:bCs/>
          <w:color w:val="000000" w:themeColor="text1"/>
        </w:rPr>
        <w:t>.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 xml:space="preserve"> </w:t>
      </w:r>
      <w:r w:rsidRPr="00BD1568">
        <w:rPr>
          <w:rFonts w:ascii="微软雅黑" w:eastAsia="微软雅黑" w:hAnsi="微软雅黑" w:cstheme="minorHAnsi"/>
          <w:b/>
          <w:bCs/>
          <w:color w:val="000000" w:themeColor="text1"/>
        </w:rPr>
        <w:t>C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ART</w:t>
      </w:r>
      <w:r w:rsidRPr="00BD1568">
        <w:rPr>
          <w:rFonts w:ascii="微软雅黑" w:eastAsia="微软雅黑" w:hAnsi="微软雅黑" w:cstheme="minorHAnsi" w:hint="eastAsia"/>
          <w:b/>
          <w:bCs/>
          <w:color w:val="000000" w:themeColor="text1"/>
        </w:rPr>
        <w:t>算法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-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--------------------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基于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G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ini（基尼指数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)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准则选择特征 （暂未涉及）</w:t>
      </w:r>
    </w:p>
    <w:p w14:paraId="4100F016" w14:textId="4FCF1712" w:rsidR="00011E3D" w:rsidRDefault="00011E3D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lastRenderedPageBreak/>
        <w:t>A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void overfitting by using pruning(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剪枝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)</w:t>
      </w:r>
      <w:r w:rsidRPr="00751199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：</w:t>
      </w:r>
    </w:p>
    <w:p w14:paraId="56B4EBCC" w14:textId="62687AE9" w:rsidR="001C3221" w:rsidRDefault="001C3221" w:rsidP="00E17FF8">
      <w:pPr>
        <w:pStyle w:val="afb"/>
        <w:numPr>
          <w:ilvl w:val="0"/>
          <w:numId w:val="3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1C3221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Wh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y does overfitting occur?</w:t>
      </w:r>
    </w:p>
    <w:p w14:paraId="713B80AE" w14:textId="0E868345" w:rsidR="001C3221" w:rsidRDefault="001C3221" w:rsidP="00E17FF8">
      <w:pPr>
        <w:pStyle w:val="afb"/>
        <w:numPr>
          <w:ilvl w:val="0"/>
          <w:numId w:val="36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1C3221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Noise</w:t>
      </w:r>
      <w:r w:rsidRPr="001C3221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导致的overfitting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：拟合了被误标记的样例，导致误分类</w:t>
      </w:r>
    </w:p>
    <w:p w14:paraId="5966AB48" w14:textId="66E708CE" w:rsidR="001C3221" w:rsidRDefault="001C3221" w:rsidP="00E17FF8">
      <w:pPr>
        <w:pStyle w:val="afb"/>
        <w:numPr>
          <w:ilvl w:val="0"/>
          <w:numId w:val="36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缺乏代表性的样本导致的overfitting：缺乏代表性样本的少量训练集做出的决策会出现过拟合</w:t>
      </w:r>
    </w:p>
    <w:p w14:paraId="4849A71E" w14:textId="2874D7DE" w:rsidR="001C3221" w:rsidRPr="001C3221" w:rsidRDefault="001C3221" w:rsidP="00E17FF8">
      <w:pPr>
        <w:pStyle w:val="afb"/>
        <w:numPr>
          <w:ilvl w:val="0"/>
          <w:numId w:val="36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多重比较造成的overfitting：复杂模型</w:t>
      </w:r>
    </w:p>
    <w:p w14:paraId="11720A09" w14:textId="258A1EE4" w:rsidR="001C3221" w:rsidRDefault="001C3221" w:rsidP="00E17FF8">
      <w:pPr>
        <w:pStyle w:val="afb"/>
        <w:numPr>
          <w:ilvl w:val="0"/>
          <w:numId w:val="3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1C3221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P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re-pruning (1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  <w:vertAlign w:val="superscript"/>
        </w:rPr>
        <w:t>st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Method)</w:t>
      </w:r>
    </w:p>
    <w:p w14:paraId="3ECFCFFE" w14:textId="5D541785" w:rsidR="001C3221" w:rsidRPr="00F40DE5" w:rsidRDefault="00F40DE5" w:rsidP="001C3221">
      <w:pPr>
        <w:pStyle w:val="afb"/>
        <w:ind w:left="840" w:firstLineChars="0" w:firstLine="0"/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  <w:lang w:val="en-US"/>
        </w:rPr>
        <w:t>预剪枝</w:t>
      </w:r>
      <w:r w:rsidRPr="00F40DE5"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是指在决策树生成过程中，对每个节点在划分前先进行估计，若当前节点的划分不能带来决策树泛化性能提升，则停止划分并将单签节点标记为leaf</w:t>
      </w:r>
      <w:r w:rsidRPr="00F40DE5"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  <w:t xml:space="preserve"> </w:t>
      </w:r>
      <w:r w:rsidRPr="00F40DE5"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node</w:t>
      </w:r>
    </w:p>
    <w:p w14:paraId="1380A1E2" w14:textId="2ED86CAC" w:rsidR="001C3221" w:rsidRDefault="001C3221" w:rsidP="00E17FF8">
      <w:pPr>
        <w:pStyle w:val="afb"/>
        <w:numPr>
          <w:ilvl w:val="0"/>
          <w:numId w:val="3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1C3221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P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ost-pruning (2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  <w:vertAlign w:val="superscript"/>
        </w:rPr>
        <w:t>nd</w:t>
      </w:r>
      <w:r w:rsidRPr="001C3221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Method)</w:t>
      </w:r>
    </w:p>
    <w:p w14:paraId="3FCDC3F9" w14:textId="56D670AE" w:rsidR="00F40DE5" w:rsidRPr="00C630A3" w:rsidRDefault="00C630A3" w:rsidP="00C630A3">
      <w:pPr>
        <w:pStyle w:val="afb"/>
        <w:ind w:left="840" w:firstLineChars="0" w:firstLine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C630A3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后剪枝</w:t>
      </w:r>
      <w:r w:rsidRPr="00C630A3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则是先从训练集生成一棵完整的决策树，然后</w:t>
      </w:r>
      <w:r w:rsidRPr="00C630A3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自底向上</w:t>
      </w:r>
      <w:r w:rsidRPr="00C630A3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地对</w:t>
      </w:r>
      <w:r w:rsidRPr="00C630A3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非叶节点</w:t>
      </w:r>
      <w:r w:rsidRPr="00C630A3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进行考察，若将该节点对应的子树替换成为叶节点能带来决策树泛化性能提升，则将该子树替换为叶节点</w:t>
      </w:r>
    </w:p>
    <w:p w14:paraId="578526E0" w14:textId="77777777" w:rsidR="0052452C" w:rsidRPr="0052452C" w:rsidRDefault="00F40DE5" w:rsidP="00E17FF8">
      <w:pPr>
        <w:pStyle w:val="afb"/>
        <w:numPr>
          <w:ilvl w:val="0"/>
          <w:numId w:val="35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判断决策树泛化性能是否提升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：</w:t>
      </w:r>
    </w:p>
    <w:p w14:paraId="74A2874E" w14:textId="1ADD2620" w:rsidR="00F40DE5" w:rsidRDefault="0052452C" w:rsidP="00E17FF8">
      <w:pPr>
        <w:pStyle w:val="afb"/>
        <w:numPr>
          <w:ilvl w:val="1"/>
          <w:numId w:val="35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52452C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R</w:t>
      </w: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educed</w:t>
      </w:r>
      <w:r w:rsidRPr="0052452C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-</w:t>
      </w: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error</w:t>
      </w:r>
      <w:r w:rsidRPr="0052452C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</w:t>
      </w: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pruning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：</w:t>
      </w:r>
      <w:r w:rsidR="00F40DE5" w:rsidRPr="00F40DE5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即预留一部分数据用作“validation</w:t>
      </w:r>
      <w:r w:rsidR="00F40DE5" w:rsidRPr="00F40DE5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 w:rsidR="00F40DE5" w:rsidRPr="00F40DE5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set</w:t>
      </w:r>
      <w:r w:rsidR="00C630A3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验证集</w:t>
      </w:r>
      <w:r w:rsidR="00F40DE5" w:rsidRPr="00F40DE5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“以进行性能评估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，移除那些显著提升验证集准确度的节点</w:t>
      </w:r>
    </w:p>
    <w:p w14:paraId="3CDA2B40" w14:textId="310C478F" w:rsidR="0052452C" w:rsidRDefault="0052452C" w:rsidP="00E17FF8">
      <w:pPr>
        <w:pStyle w:val="afb"/>
        <w:numPr>
          <w:ilvl w:val="1"/>
          <w:numId w:val="35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Error</w:t>
      </w:r>
      <w:r w:rsidRPr="0052452C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-</w:t>
      </w: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based</w:t>
      </w:r>
      <w:r w:rsidRPr="0052452C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</w:t>
      </w: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pruning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：</w:t>
      </w:r>
    </w:p>
    <w:p w14:paraId="3F21F9B0" w14:textId="3805DE1B" w:rsidR="0052452C" w:rsidRPr="0052452C" w:rsidRDefault="0052452C" w:rsidP="0052452C">
      <w:pPr>
        <w:pStyle w:val="afb"/>
        <w:ind w:left="1260" w:firstLineChars="0" w:firstLine="0"/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</w:pPr>
      <w:r>
        <w:rPr>
          <w:rFonts w:ascii="微软雅黑" w:eastAsia="微软雅黑" w:hAnsi="微软雅黑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5426759E" wp14:editId="352F3240">
            <wp:extent cx="4201610" cy="1636519"/>
            <wp:effectExtent l="0" t="0" r="2540" b="1905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屏幕快照 2019-07-03 下午1.28.05.png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335" cy="16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992" w14:textId="2DA8C4C5" w:rsidR="00C630A3" w:rsidRDefault="00C630A3" w:rsidP="00E17FF8">
      <w:pPr>
        <w:pStyle w:val="afb"/>
        <w:numPr>
          <w:ilvl w:val="0"/>
          <w:numId w:val="3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C630A3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对比：</w:t>
      </w:r>
    </w:p>
    <w:p w14:paraId="3E9179C8" w14:textId="56842B44" w:rsidR="00C630A3" w:rsidRDefault="00016522" w:rsidP="00E17FF8">
      <w:pPr>
        <w:pStyle w:val="afb"/>
        <w:numPr>
          <w:ilvl w:val="0"/>
          <w:numId w:val="37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</w:pPr>
      <w:r w:rsidRPr="0052452C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  <w:lang w:val="en-US"/>
        </w:rPr>
        <w:t>预剪枝</w:t>
      </w:r>
      <w:r w:rsidRPr="00016522"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决策树的很多分支没有“展开“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，</w:t>
      </w:r>
      <w:r w:rsidRPr="00016522">
        <w:rPr>
          <w:rFonts w:ascii="微软雅黑" w:eastAsia="微软雅黑" w:hAnsi="微软雅黑" w:cstheme="minorHAnsi" w:hint="eastAsia"/>
          <w:color w:val="FF0000"/>
          <w:sz w:val="24"/>
          <w:szCs w:val="24"/>
          <w:lang w:val="en-US"/>
        </w:rPr>
        <w:t>不仅降低了过拟合的风险，而且显著减少训练/测试的时间开销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；但是，有些分支的当前划分虽不能提升泛化性能，但在其基础上进行的后续划分却有可能导致性能显著提高，即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lastRenderedPageBreak/>
        <w:t>预剪枝基于”贪心“本质进制这些分支展开，给预剪枝决策树带来</w:t>
      </w:r>
      <w:r w:rsidRPr="00016522">
        <w:rPr>
          <w:rFonts w:ascii="微软雅黑" w:eastAsia="微软雅黑" w:hAnsi="微软雅黑" w:cstheme="minorHAnsi" w:hint="eastAsia"/>
          <w:color w:val="FF0000"/>
          <w:sz w:val="24"/>
          <w:szCs w:val="24"/>
          <w:lang w:val="en-US"/>
        </w:rPr>
        <w:t>欠拟合的风险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（</w:t>
      </w:r>
      <w:r w:rsidRPr="00016522">
        <w:rPr>
          <w:rFonts w:ascii="微软雅黑" w:eastAsia="微软雅黑" w:hAnsi="微软雅黑" w:cstheme="minorHAnsi" w:hint="eastAsia"/>
          <w:color w:val="FF0000"/>
          <w:sz w:val="24"/>
          <w:szCs w:val="24"/>
          <w:lang w:val="en-US"/>
        </w:rPr>
        <w:t>suffer</w:t>
      </w:r>
      <w:r w:rsidRPr="00016522">
        <w:rPr>
          <w:rFonts w:ascii="微软雅黑" w:eastAsia="微软雅黑" w:hAnsi="微软雅黑" w:cstheme="minorHAnsi"/>
          <w:color w:val="FF0000"/>
          <w:sz w:val="24"/>
          <w:szCs w:val="24"/>
          <w:lang w:val="en-US"/>
        </w:rPr>
        <w:t xml:space="preserve"> from early stopping: may stop the growth of tree prematurely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  <w:t>）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。</w:t>
      </w:r>
    </w:p>
    <w:p w14:paraId="369AF2E8" w14:textId="23FA3090" w:rsidR="00016522" w:rsidRPr="00016522" w:rsidRDefault="00016522" w:rsidP="00E17FF8">
      <w:pPr>
        <w:pStyle w:val="afb"/>
        <w:numPr>
          <w:ilvl w:val="0"/>
          <w:numId w:val="37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  <w:lang w:val="en-US"/>
        </w:rPr>
      </w:pPr>
      <w:r w:rsidRPr="00016522">
        <w:rPr>
          <w:rFonts w:ascii="微软雅黑" w:eastAsia="微软雅黑" w:hAnsi="微软雅黑" w:cstheme="minorHAnsi" w:hint="eastAsia"/>
          <w:color w:val="FF0000"/>
          <w:sz w:val="24"/>
          <w:szCs w:val="24"/>
          <w:lang w:val="en-US"/>
        </w:rPr>
        <w:t>险很小，泛化性能往往优于预剪枝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；但后剪枝过程是在生成完全决策树之后进行的，并且要</w:t>
      </w:r>
      <w:r w:rsidRPr="00016522">
        <w:rPr>
          <w:rFonts w:ascii="微软雅黑" w:eastAsia="微软雅黑" w:hAnsi="微软雅黑" w:cstheme="minorHAnsi" w:hint="eastAsia"/>
          <w:color w:val="FF0000"/>
          <w:sz w:val="24"/>
          <w:szCs w:val="24"/>
          <w:lang w:val="en-US"/>
        </w:rPr>
        <w:t>自底向上地对树中的所有非叶节点进行逐一考察，因此训练时间成本极大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lang w:val="en-US"/>
        </w:rPr>
        <w:t>。</w:t>
      </w:r>
    </w:p>
    <w:p w14:paraId="43E2E01F" w14:textId="2E297C36" w:rsidR="00F40DE5" w:rsidRDefault="00F40DE5" w:rsidP="00F40DE5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E6ADC85" w14:textId="3882BF57" w:rsidR="0052452C" w:rsidRDefault="0052452C" w:rsidP="00E17FF8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特殊值处理</w:t>
      </w:r>
      <w:r w:rsidRPr="00751199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：</w:t>
      </w:r>
    </w:p>
    <w:p w14:paraId="5D125CA5" w14:textId="6136FBA8" w:rsidR="006D5E7A" w:rsidRDefault="006D5E7A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Continuous valued attributes</w:t>
      </w:r>
    </w:p>
    <w:p w14:paraId="1561398B" w14:textId="2AC9D2BB" w:rsidR="006D5E7A" w:rsidRDefault="006D5E7A" w:rsidP="006D5E7A">
      <w:pPr>
        <w:pStyle w:val="afb"/>
        <w:ind w:left="1140" w:firstLineChars="0" w:firstLine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D5E7A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因为连续属性的可取值数目不再有限，因此不能直接根据连续属性的可取值来对节点进行划分。此时需要将连续属性离散化常用的策略是二分法（C</w:t>
      </w:r>
      <w:r w:rsidRPr="006D5E7A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4.5</w:t>
      </w:r>
      <w:r w:rsidRPr="006D5E7A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）</w:t>
      </w:r>
    </w:p>
    <w:p w14:paraId="1BA61C4A" w14:textId="270EF82B" w:rsidR="006D5E7A" w:rsidRDefault="006D5E7A" w:rsidP="006D5E7A">
      <w:pPr>
        <w:pStyle w:val="afb"/>
        <w:ind w:left="1140" w:firstLineChars="0" w:firstLine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noProof/>
          <w:color w:val="FF0000"/>
          <w:sz w:val="24"/>
          <w:szCs w:val="24"/>
          <w:lang w:val="zh-CN"/>
        </w:rPr>
        <w:drawing>
          <wp:inline distT="0" distB="0" distL="0" distR="0" wp14:anchorId="52E0285B" wp14:editId="5BFDB3B8">
            <wp:extent cx="2928395" cy="1967186"/>
            <wp:effectExtent l="0" t="0" r="5715" b="190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屏幕快照 2019-07-03 下午1.49.46.png"/>
                    <pic:cNvPicPr/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16" cy="20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F3D9" w14:textId="77777777" w:rsidR="006D5E7A" w:rsidRPr="006D5E7A" w:rsidRDefault="006D5E7A" w:rsidP="006D5E7A">
      <w:pPr>
        <w:jc w:val="right"/>
        <w:rPr>
          <w:rFonts w:ascii="Microsoft YaHei Light" w:eastAsia="Microsoft YaHei Light" w:hAnsi="Microsoft YaHei Light"/>
          <w:sz w:val="15"/>
          <w:szCs w:val="15"/>
        </w:rPr>
      </w:pPr>
      <w:r w:rsidRPr="006D5E7A">
        <w:rPr>
          <w:rFonts w:ascii="Microsoft YaHei Light" w:eastAsia="Microsoft YaHei Light" w:hAnsi="Microsoft YaHei Light" w:cstheme="minorHAnsi" w:hint="eastAsia"/>
          <w:color w:val="000000" w:themeColor="text1"/>
          <w:sz w:val="15"/>
          <w:szCs w:val="15"/>
        </w:rPr>
        <w:t>例子参考：</w:t>
      </w:r>
      <w:hyperlink r:id="rId422" w:history="1">
        <w:r w:rsidRPr="006D5E7A">
          <w:rPr>
            <w:rFonts w:ascii="Microsoft YaHei Light" w:eastAsia="Microsoft YaHei Light" w:hAnsi="Microsoft YaHei Light"/>
            <w:color w:val="0000FF"/>
            <w:sz w:val="15"/>
            <w:szCs w:val="15"/>
            <w:u w:val="single"/>
          </w:rPr>
          <w:t>https://blog.csdn.net/u012328159/article/details/79396893</w:t>
        </w:r>
      </w:hyperlink>
    </w:p>
    <w:p w14:paraId="045355AD" w14:textId="63881CE8" w:rsidR="006D5E7A" w:rsidRPr="006D5E7A" w:rsidRDefault="006D5E7A" w:rsidP="006D5E7A">
      <w:pPr>
        <w:rPr>
          <w:rFonts w:ascii="微软雅黑" w:eastAsia="微软雅黑" w:hAnsi="微软雅黑" w:cstheme="minorHAnsi"/>
          <w:color w:val="000000" w:themeColor="text1"/>
        </w:rPr>
      </w:pPr>
    </w:p>
    <w:p w14:paraId="7F4C2803" w14:textId="60958B44" w:rsidR="00C64CFF" w:rsidRPr="00C64CFF" w:rsidRDefault="006D5E7A" w:rsidP="00E17FF8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C64CFF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U</w:t>
      </w:r>
      <w:r w:rsidRPr="00C64CFF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nknown valued attribute</w:t>
      </w:r>
      <w:r w:rsidR="00C64CFF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（</w:t>
      </w:r>
      <w:r w:rsidR="00C64CFF" w:rsidRPr="00C64CFF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即样本的某些属性值缺失</w:t>
      </w:r>
      <w:r w:rsidR="00C64CFF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）</w:t>
      </w:r>
    </w:p>
    <w:p w14:paraId="7E087B9B" w14:textId="54D8B2D9" w:rsidR="00C64CFF" w:rsidRDefault="00C64CFF" w:rsidP="00C64CFF">
      <w:pPr>
        <w:ind w:left="1140"/>
        <w:jc w:val="both"/>
        <w:rPr>
          <w:rFonts w:ascii="微软雅黑" w:eastAsia="微软雅黑" w:hAnsi="微软雅黑" w:cstheme="minorHAnsi"/>
          <w:color w:val="000000" w:themeColor="text1"/>
        </w:rPr>
      </w:pPr>
      <w:r w:rsidRPr="00C64CFF">
        <w:rPr>
          <w:rFonts w:ascii="微软雅黑" w:eastAsia="微软雅黑" w:hAnsi="微软雅黑" w:cstheme="minorHAnsi" w:hint="eastAsia"/>
          <w:b/>
          <w:bCs/>
          <w:color w:val="000000" w:themeColor="text1"/>
        </w:rPr>
        <w:t>面临问题</w:t>
      </w:r>
      <w:r>
        <w:rPr>
          <w:rFonts w:ascii="微软雅黑" w:eastAsia="微软雅黑" w:hAnsi="微软雅黑" w:cstheme="minorHAnsi" w:hint="eastAsia"/>
          <w:color w:val="000000" w:themeColor="text1"/>
        </w:rPr>
        <w:t>：</w:t>
      </w:r>
      <w:r w:rsidRPr="00C64CFF">
        <w:rPr>
          <w:rFonts w:ascii="微软雅黑" w:eastAsia="微软雅黑" w:hAnsi="微软雅黑" w:cstheme="minorHAnsi" w:hint="eastAsia"/>
          <w:color w:val="000000" w:themeColor="text1"/>
        </w:rPr>
        <w:t>如何在属性值缺失的情况下进行划分属性选择</w:t>
      </w:r>
      <w:r>
        <w:rPr>
          <w:rFonts w:ascii="微软雅黑" w:eastAsia="微软雅黑" w:hAnsi="微软雅黑" w:cstheme="minorHAnsi" w:hint="eastAsia"/>
          <w:color w:val="000000" w:themeColor="text1"/>
        </w:rPr>
        <w:t>；</w:t>
      </w:r>
      <w:r w:rsidRPr="00C64CFF">
        <w:rPr>
          <w:rFonts w:ascii="微软雅黑" w:eastAsia="微软雅黑" w:hAnsi="微软雅黑" w:cstheme="minorHAnsi" w:hint="eastAsia"/>
          <w:color w:val="000000" w:themeColor="text1"/>
        </w:rPr>
        <w:t>给定划分属性，若样本在该属性上的值缺失，如何对样本进行分类</w:t>
      </w:r>
    </w:p>
    <w:p w14:paraId="185224C6" w14:textId="77777777" w:rsidR="00C64CFF" w:rsidRDefault="00C64CFF" w:rsidP="00C64CFF">
      <w:pPr>
        <w:ind w:left="1140"/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3E15378C" w14:textId="6A7816DD" w:rsidR="00C64CFF" w:rsidRPr="00C64CFF" w:rsidRDefault="00C64CFF" w:rsidP="00C64CFF">
      <w:pPr>
        <w:ind w:left="1140"/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inline distT="0" distB="0" distL="0" distR="0" wp14:anchorId="1C1217C5" wp14:editId="41A64121">
            <wp:extent cx="2777924" cy="1081381"/>
            <wp:effectExtent l="0" t="0" r="3810" b="0"/>
            <wp:docPr id="636" name="图片 636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屏幕快照 2019-07-03 下午2.01.39.png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22" cy="10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714B" w14:textId="77777777" w:rsidR="00C64CFF" w:rsidRPr="00C64CFF" w:rsidRDefault="00C64CFF" w:rsidP="00C64CFF">
      <w:pPr>
        <w:jc w:val="right"/>
        <w:rPr>
          <w:rFonts w:ascii="Microsoft YaHei Light" w:eastAsia="Microsoft YaHei Light" w:hAnsi="Microsoft YaHei Light"/>
          <w:sz w:val="15"/>
          <w:szCs w:val="15"/>
        </w:rPr>
      </w:pPr>
      <w:r w:rsidRPr="00C64CFF">
        <w:rPr>
          <w:rFonts w:ascii="Microsoft YaHei Light" w:eastAsia="Microsoft YaHei Light" w:hAnsi="Microsoft YaHei Light" w:cstheme="minorHAnsi" w:hint="eastAsia"/>
          <w:color w:val="000000" w:themeColor="text1"/>
          <w:sz w:val="15"/>
          <w:szCs w:val="15"/>
        </w:rPr>
        <w:t>例子参考：</w:t>
      </w:r>
      <w:hyperlink r:id="rId424" w:history="1">
        <w:r w:rsidRPr="00C64CFF">
          <w:rPr>
            <w:rFonts w:ascii="Microsoft YaHei Light" w:eastAsia="Microsoft YaHei Light" w:hAnsi="Microsoft YaHei Light"/>
            <w:color w:val="0000FF"/>
            <w:sz w:val="15"/>
            <w:szCs w:val="15"/>
            <w:u w:val="single"/>
          </w:rPr>
          <w:t>https://blog.csdn.net/u012328159/article/details/79413610</w:t>
        </w:r>
      </w:hyperlink>
    </w:p>
    <w:p w14:paraId="4E9B4DB9" w14:textId="6C813B91" w:rsidR="00612967" w:rsidRDefault="00612967" w:rsidP="00612967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Regression Tree</w:t>
      </w:r>
    </w:p>
    <w:p w14:paraId="0FA6FCED" w14:textId="7CB1212A" w:rsidR="00612967" w:rsidRPr="00726BF6" w:rsidRDefault="00612967" w:rsidP="00726BF6">
      <w:pPr>
        <w:pStyle w:val="afb"/>
        <w:numPr>
          <w:ilvl w:val="0"/>
          <w:numId w:val="30"/>
        </w:numPr>
        <w:ind w:firstLineChars="0"/>
        <w:jc w:val="center"/>
        <w:rPr>
          <w:rFonts w:cstheme="minorHAnsi"/>
          <w:b/>
          <w:bCs/>
          <w:color w:val="000000" w:themeColor="text1"/>
        </w:rPr>
      </w:pPr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5</w:t>
      </w:r>
      <w:r w:rsidRPr="007B22B1">
        <w:rPr>
          <w:rFonts w:cstheme="minorHAnsi"/>
          <w:b/>
          <w:bCs/>
          <w:color w:val="000000" w:themeColor="text1"/>
        </w:rPr>
        <w:t>----</w:t>
      </w:r>
      <w:r>
        <w:rPr>
          <w:rFonts w:cstheme="minorHAnsi"/>
          <w:b/>
          <w:bCs/>
          <w:color w:val="000000" w:themeColor="text1"/>
        </w:rPr>
        <w:t>Neural Networks</w:t>
      </w:r>
    </w:p>
    <w:p w14:paraId="6985290B" w14:textId="48E98DE9" w:rsidR="00612967" w:rsidRPr="00612967" w:rsidRDefault="00612967" w:rsidP="00612967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Perceptron: </w:t>
      </w:r>
    </w:p>
    <w:p w14:paraId="44C1365F" w14:textId="1903629E" w:rsidR="00612967" w:rsidRPr="00612967" w:rsidRDefault="00612967" w:rsidP="00673B02">
      <w:pPr>
        <w:pStyle w:val="afb"/>
        <w:numPr>
          <w:ilvl w:val="0"/>
          <w:numId w:val="38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  <w:t>Perceptron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is a single layer neural network and is a linear classifier (binary). Also, it is used in supervised learning. It helps to classify the given input data.</w:t>
      </w:r>
    </w:p>
    <w:p w14:paraId="6661E726" w14:textId="1BED1258" w:rsidR="00612967" w:rsidRDefault="00612967" w:rsidP="00612967">
      <w:pPr>
        <w:jc w:val="center"/>
      </w:pPr>
      <w:r>
        <w:rPr>
          <w:rFonts w:ascii="微软雅黑" w:eastAsia="微软雅黑" w:hAnsi="微软雅黑" w:cstheme="minorHAnsi" w:hint="eastAsia"/>
          <w:b/>
          <w:bCs/>
          <w:noProof/>
          <w:color w:val="000000" w:themeColor="text1"/>
          <w:lang w:val="en-GB"/>
        </w:rPr>
        <w:drawing>
          <wp:inline distT="0" distB="0" distL="0" distR="0" wp14:anchorId="149655AF" wp14:editId="01494FDE">
            <wp:extent cx="3263705" cy="1912235"/>
            <wp:effectExtent l="0" t="0" r="635" b="5715"/>
            <wp:docPr id="42" name="图片 42" descr="/var/folders/3j/nf438zcs6ng1m0sfv6ts4k740000gn/T/com.microsoft.Word/Content.MSO/88F6B3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3j/nf438zcs6ng1m0sfv6ts4k740000gn/T/com.microsoft.Word/Content.MSO/88F6B3A6.tmp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20" cy="194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CBD8" w14:textId="662442D8" w:rsidR="00612967" w:rsidRDefault="00612967" w:rsidP="00612967">
      <w:pPr>
        <w:jc w:val="center"/>
      </w:pPr>
      <w:r>
        <w:rPr>
          <w:rFonts w:hint="eastAsia"/>
          <w:noProof/>
        </w:rPr>
        <w:drawing>
          <wp:inline distT="0" distB="0" distL="0" distR="0" wp14:anchorId="6E5238F4" wp14:editId="456C6C39">
            <wp:extent cx="3967089" cy="734793"/>
            <wp:effectExtent l="0" t="0" r="0" b="1905"/>
            <wp:docPr id="491" name="图片 491" descr="/var/folders/3j/nf438zcs6ng1m0sfv6ts4k740000gn/T/com.microsoft.Word/Content.MSO/49D5A6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3j/nf438zcs6ng1m0sfv6ts4k740000gn/T/com.microsoft.Word/Content.MSO/49D5A6A4.tmp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74" cy="75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054F" w14:textId="138C41A8" w:rsidR="00612967" w:rsidRDefault="00612967" w:rsidP="00726BF6">
      <w:pPr>
        <w:jc w:val="center"/>
      </w:pPr>
      <w:r>
        <w:rPr>
          <w:rFonts w:hint="eastAsia"/>
          <w:noProof/>
        </w:rPr>
        <w:drawing>
          <wp:inline distT="0" distB="0" distL="0" distR="0" wp14:anchorId="493AAA04" wp14:editId="7963606C">
            <wp:extent cx="3854548" cy="824967"/>
            <wp:effectExtent l="0" t="0" r="0" b="635"/>
            <wp:docPr id="627" name="图片 627" descr="/var/folders/3j/nf438zcs6ng1m0sfv6ts4k740000gn/T/com.microsoft.Word/Content.MSO/B5E758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3j/nf438zcs6ng1m0sfv6ts4k740000gn/T/com.microsoft.Word/Content.MSO/B5E75852.tmp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80" cy="86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C0E7" w14:textId="0C11B06C" w:rsidR="00612967" w:rsidRPr="00612967" w:rsidRDefault="00612967" w:rsidP="00673B02">
      <w:pPr>
        <w:pStyle w:val="afb"/>
        <w:numPr>
          <w:ilvl w:val="0"/>
          <w:numId w:val="38"/>
        </w:numPr>
        <w:ind w:firstLineChars="0"/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>The perceptron consists 4 parts:</w:t>
      </w:r>
    </w:p>
    <w:p w14:paraId="4DB8C827" w14:textId="1DA9CDEB" w:rsidR="00726BF6" w:rsidRPr="00726BF6" w:rsidRDefault="00726BF6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726BF6">
        <w:rPr>
          <w:noProof/>
          <w:sz w:val="24"/>
          <w:szCs w:val="24"/>
        </w:rPr>
        <w:drawing>
          <wp:anchor distT="0" distB="0" distL="114300" distR="114300" simplePos="0" relativeHeight="251871232" behindDoc="0" locked="0" layoutInCell="1" allowOverlap="1" wp14:anchorId="6A07C42C" wp14:editId="5460F31E">
            <wp:simplePos x="0" y="0"/>
            <wp:positionH relativeFrom="column">
              <wp:posOffset>1962150</wp:posOffset>
            </wp:positionH>
            <wp:positionV relativeFrom="paragraph">
              <wp:posOffset>13970</wp:posOffset>
            </wp:positionV>
            <wp:extent cx="3576320" cy="2194560"/>
            <wp:effectExtent l="0" t="0" r="5080" b="2540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643" name="图片 643" descr="/var/folders/3j/nf438zcs6ng1m0sfv6ts4k740000gn/T/com.microsoft.Word/Content.MSO/260978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3j/nf438zcs6ng1m0sfv6ts4k740000gn/T/com.microsoft.Word/Content.MSO/260978F7.tmp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967" w:rsidRPr="00726BF6">
        <w:rPr>
          <w:rFonts w:ascii="微软雅黑" w:eastAsia="微软雅黑" w:hAnsi="微软雅黑" w:hint="eastAsia"/>
          <w:color w:val="000000" w:themeColor="text1"/>
          <w:sz w:val="24"/>
          <w:szCs w:val="24"/>
        </w:rPr>
        <w:t>In</w:t>
      </w:r>
      <w:r w:rsidR="00612967" w:rsidRPr="00726BF6">
        <w:rPr>
          <w:rFonts w:ascii="微软雅黑" w:eastAsia="微软雅黑" w:hAnsi="微软雅黑"/>
          <w:color w:val="000000" w:themeColor="text1"/>
          <w:sz w:val="24"/>
          <w:szCs w:val="24"/>
        </w:rPr>
        <w:t>put values or One input value</w:t>
      </w:r>
    </w:p>
    <w:p w14:paraId="5BC7DDB2" w14:textId="7C6D070E" w:rsidR="00612967" w:rsidRPr="00726BF6" w:rsidRDefault="00612967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/>
          <w:color w:val="000000" w:themeColor="text1"/>
          <w:sz w:val="24"/>
          <w:szCs w:val="24"/>
        </w:rPr>
        <w:t>Weights and bias</w:t>
      </w:r>
    </w:p>
    <w:p w14:paraId="199CAD65" w14:textId="30FD7DC7" w:rsidR="00612967" w:rsidRPr="00726BF6" w:rsidRDefault="00726BF6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>
        <w:rPr>
          <w:rFonts w:ascii="微软雅黑" w:eastAsia="微软雅黑" w:hAnsi="微软雅黑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7CF1549" wp14:editId="3C1FD027">
                <wp:simplePos x="0" y="0"/>
                <wp:positionH relativeFrom="column">
                  <wp:posOffset>2574387</wp:posOffset>
                </wp:positionH>
                <wp:positionV relativeFrom="paragraph">
                  <wp:posOffset>238710</wp:posOffset>
                </wp:positionV>
                <wp:extent cx="971061" cy="931203"/>
                <wp:effectExtent l="0" t="25400" r="32385" b="21590"/>
                <wp:wrapNone/>
                <wp:docPr id="644" name="直线箭头连接符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061" cy="9312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53EC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644" o:spid="_x0000_s1026" type="#_x0000_t32" style="position:absolute;left:0;text-align:left;margin-left:202.7pt;margin-top:18.8pt;width:76.45pt;height:73.3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" strokecolor="#731c3f [3204]" strokeweight=".5pt">
                <v:stroke endarrow="block" joinstyle="miter"/>
              </v:shape>
            </w:pict>
          </mc:Fallback>
        </mc:AlternateContent>
      </w:r>
      <w:r w:rsidR="00612967" w:rsidRPr="00726BF6">
        <w:rPr>
          <w:rFonts w:ascii="微软雅黑" w:eastAsia="微软雅黑" w:hAnsi="微软雅黑"/>
          <w:color w:val="000000" w:themeColor="text1"/>
          <w:sz w:val="24"/>
          <w:szCs w:val="24"/>
        </w:rPr>
        <w:t>Net sum</w:t>
      </w:r>
    </w:p>
    <w:p w14:paraId="7D0D570E" w14:textId="1C5CC267" w:rsidR="00612967" w:rsidRPr="00726BF6" w:rsidRDefault="00612967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/>
          <w:color w:val="000000" w:themeColor="text1"/>
          <w:sz w:val="24"/>
          <w:szCs w:val="24"/>
        </w:rPr>
        <w:t>Activation Function</w:t>
      </w:r>
    </w:p>
    <w:p w14:paraId="0A8079B6" w14:textId="77777777" w:rsidR="00726BF6" w:rsidRDefault="00726BF6" w:rsidP="00612967">
      <w:pPr>
        <w:rPr>
          <w:rFonts w:ascii="微软雅黑" w:eastAsia="微软雅黑" w:hAnsi="微软雅黑"/>
          <w:color w:val="000000" w:themeColor="text1"/>
        </w:rPr>
      </w:pPr>
    </w:p>
    <w:p w14:paraId="29051268" w14:textId="3559CF38" w:rsidR="00726BF6" w:rsidRDefault="00726BF6" w:rsidP="00612967">
      <w:pPr>
        <w:rPr>
          <w:rFonts w:ascii="微软雅黑" w:eastAsia="微软雅黑" w:hAnsi="微软雅黑"/>
          <w:color w:val="000000" w:themeColor="text1"/>
        </w:rPr>
      </w:pPr>
      <w:r w:rsidRPr="00726BF6">
        <w:rPr>
          <w:rFonts w:ascii="微软雅黑" w:eastAsia="微软雅黑" w:hAnsi="微软雅黑"/>
          <w:color w:val="FF0000"/>
        </w:rPr>
        <w:t>P</w:t>
      </w:r>
      <w:r w:rsidRPr="00726BF6">
        <w:rPr>
          <w:rFonts w:ascii="微软雅黑" w:eastAsia="微软雅黑" w:hAnsi="微软雅黑" w:hint="eastAsia"/>
          <w:color w:val="FF0000"/>
        </w:rPr>
        <w:t>erceptron中的weight是通过训练得到的</w:t>
      </w:r>
      <w:r>
        <w:rPr>
          <w:rFonts w:ascii="微软雅黑" w:eastAsia="微软雅黑" w:hAnsi="微软雅黑" w:hint="eastAsia"/>
          <w:color w:val="000000" w:themeColor="text1"/>
        </w:rPr>
        <w:t>，因此感知器类似于一个逻辑回归模型，可以做linear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classification任务。</w:t>
      </w:r>
    </w:p>
    <w:p w14:paraId="516F668B" w14:textId="325239B3" w:rsidR="00726BF6" w:rsidRDefault="00726BF6" w:rsidP="00612967">
      <w:pPr>
        <w:rPr>
          <w:rFonts w:ascii="微软雅黑" w:eastAsia="微软雅黑" w:hAnsi="微软雅黑"/>
          <w:color w:val="000000" w:themeColor="text1"/>
        </w:rPr>
      </w:pPr>
    </w:p>
    <w:p w14:paraId="177C622B" w14:textId="77777777" w:rsidR="00726BF6" w:rsidRPr="00612967" w:rsidRDefault="00726BF6" w:rsidP="00612967">
      <w:pPr>
        <w:rPr>
          <w:rFonts w:ascii="微软雅黑" w:eastAsia="微软雅黑" w:hAnsi="微软雅黑"/>
          <w:color w:val="000000" w:themeColor="text1"/>
        </w:rPr>
      </w:pPr>
    </w:p>
    <w:p w14:paraId="76B75329" w14:textId="53596906" w:rsidR="00612967" w:rsidRPr="00612967" w:rsidRDefault="00612967" w:rsidP="00673B02">
      <w:pPr>
        <w:pStyle w:val="afb"/>
        <w:numPr>
          <w:ilvl w:val="0"/>
          <w:numId w:val="38"/>
        </w:numPr>
        <w:ind w:firstLineChars="0"/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>How it works:</w:t>
      </w:r>
    </w:p>
    <w:p w14:paraId="281EF2F5" w14:textId="6C53EB00" w:rsidR="00612967" w:rsidRPr="00612967" w:rsidRDefault="00726BF6" w:rsidP="00612967">
      <w:pPr>
        <w:ind w:left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A4530C" wp14:editId="64F0D371">
                <wp:simplePos x="0" y="0"/>
                <wp:positionH relativeFrom="column">
                  <wp:posOffset>1617785</wp:posOffset>
                </wp:positionH>
                <wp:positionV relativeFrom="paragraph">
                  <wp:posOffset>1494888</wp:posOffset>
                </wp:positionV>
                <wp:extent cx="2025650" cy="5229957"/>
                <wp:effectExtent l="0" t="25400" r="31750" b="15240"/>
                <wp:wrapNone/>
                <wp:docPr id="647" name="曲线连接符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5650" cy="5229957"/>
                        </a:xfrm>
                        <a:prstGeom prst="curvedConnector3">
                          <a:avLst>
                            <a:gd name="adj1" fmla="val 781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12D953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647" o:spid="_x0000_s1026" type="#_x0000_t38" style="position:absolute;left:0;text-align:left;margin-left:127.4pt;margin-top:117.7pt;width:159.5pt;height:411.8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" adj="16876" strokecolor="#731c3f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FA46F06" wp14:editId="07CCCDEB">
                <wp:simplePos x="0" y="0"/>
                <wp:positionH relativeFrom="column">
                  <wp:posOffset>3643532</wp:posOffset>
                </wp:positionH>
                <wp:positionV relativeFrom="paragraph">
                  <wp:posOffset>1326075</wp:posOffset>
                </wp:positionV>
                <wp:extent cx="1881505" cy="4951828"/>
                <wp:effectExtent l="0" t="0" r="10795" b="13970"/>
                <wp:wrapNone/>
                <wp:docPr id="645" name="文本框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49518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A802C3" w14:textId="1238B510" w:rsidR="00B061D9" w:rsidRPr="00726BF6" w:rsidRDefault="00B061D9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726B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1"/>
                                <w:szCs w:val="21"/>
                              </w:rPr>
                              <w:t>感知器法则：</w:t>
                            </w:r>
                          </w:p>
                          <w:p w14:paraId="7C0F5A06" w14:textId="2B0CD72F" w:rsidR="00B061D9" w:rsidRDefault="00B061D9">
                            <w:pPr>
                              <w:rPr>
                                <w:rFonts w:ascii="微软雅黑" w:eastAsia="微软雅黑" w:hAnsi="微软雅黑"/>
                                <w:sz w:val="21"/>
                                <w:szCs w:val="21"/>
                              </w:rPr>
                            </w:pPr>
                            <w:r w:rsidRPr="00726BF6">
                              <w:rPr>
                                <w:rFonts w:ascii="微软雅黑" w:eastAsia="微软雅黑" w:hAnsi="微软雅黑" w:hint="eastAsia"/>
                                <w:sz w:val="21"/>
                                <w:szCs w:val="21"/>
                              </w:rPr>
                              <w:t>从随机的weight开始，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1"/>
                                <w:szCs w:val="21"/>
                              </w:rPr>
                              <w:t>然后反复地对每一个训练样例应用这个感知器，在当前感知器误分类样例时修改感知器的权重，直到感知器正确分类所用的训练样例</w:t>
                            </w:r>
                          </w:p>
                          <w:p w14:paraId="168E5C88" w14:textId="6E8081DB" w:rsidR="00B061D9" w:rsidRDefault="00B061D9">
                            <w:pPr>
                              <w:rPr>
                                <w:rFonts w:ascii="微软雅黑" w:eastAsia="微软雅黑" w:hAnsi="微软雅黑"/>
                                <w:sz w:val="21"/>
                                <w:szCs w:val="21"/>
                              </w:rPr>
                            </w:pPr>
                          </w:p>
                          <w:p w14:paraId="3292B1A5" w14:textId="77777777" w:rsidR="00B061D9" w:rsidRDefault="00B061D9" w:rsidP="00726BF6">
                            <w:r>
                              <w:rPr>
                                <w:rFonts w:ascii="微软雅黑" w:eastAsia="微软雅黑" w:hAnsi="微软雅黑"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3DF8EE15" wp14:editId="17694DE2">
                                  <wp:extent cx="1631708" cy="1055077"/>
                                  <wp:effectExtent l="0" t="0" r="0" b="0"/>
                                  <wp:docPr id="646" name="图片 646" descr="/var/folders/3j/nf438zcs6ng1m0sfv6ts4k740000gn/T/com.microsoft.Word/Content.MSO/2ADB051D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/var/folders/3j/nf438zcs6ng1m0sfv6ts4k740000gn/T/com.microsoft.Word/Content.MSO/2ADB051D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3645" cy="10692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D69D57" w14:textId="77777777" w:rsidR="00B061D9" w:rsidRDefault="00B061D9" w:rsidP="00726BF6"/>
                          <w:p w14:paraId="28CB81FA" w14:textId="106AEAF2" w:rsidR="00B061D9" w:rsidRDefault="00B061D9" w:rsidP="00726BF6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 w:rsidRPr="00726B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  <w:t>前提：训练样例线性可分，并使用了充分小的</w:t>
                            </w:r>
                            <w:r w:rsidRPr="00726BF6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η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（learning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rate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）</w:t>
                            </w:r>
                          </w:p>
                          <w:p w14:paraId="70C40347" w14:textId="77777777" w:rsidR="00B061D9" w:rsidRDefault="00B061D9" w:rsidP="00726BF6">
                            <w:pP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</w:p>
                          <w:p w14:paraId="337C5512" w14:textId="74F5AFEC" w:rsidR="00B061D9" w:rsidRPr="00726BF6" w:rsidRDefault="00B061D9" w:rsidP="00726BF6"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  <w:shd w:val="clear" w:color="auto" w:fill="FFFFFF"/>
                              </w:rPr>
                              <w:t>如果数据不是线性可分的，那么不能保证训练过程converges</w:t>
                            </w:r>
                          </w:p>
                          <w:p w14:paraId="53028E17" w14:textId="171BF3BC" w:rsidR="00B061D9" w:rsidRPr="00726BF6" w:rsidRDefault="00B061D9">
                            <w:pPr>
                              <w:rPr>
                                <w:rFonts w:ascii="微软雅黑" w:eastAsia="微软雅黑" w:hAnsi="微软雅黑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6F06" id="文本框 645" o:spid="_x0000_s1044" type="#_x0000_t202" style="position:absolute;left:0;text-align:left;margin-left:286.9pt;margin-top:104.4pt;width:148.15pt;height:389.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" fillcolor="white [3201]" strokeweight=".5pt">
                <v:textbox>
                  <w:txbxContent>
                    <w:p w14:paraId="26A802C3" w14:textId="1238B510" w:rsidR="00B061D9" w:rsidRPr="00726BF6" w:rsidRDefault="00B061D9">
                      <w:pPr>
                        <w:rPr>
                          <w:rFonts w:ascii="微软雅黑" w:eastAsia="微软雅黑" w:hAnsi="微软雅黑"/>
                          <w:b/>
                          <w:bCs/>
                          <w:sz w:val="21"/>
                          <w:szCs w:val="21"/>
                        </w:rPr>
                      </w:pPr>
                      <w:r w:rsidRPr="00726BF6">
                        <w:rPr>
                          <w:rFonts w:ascii="微软雅黑" w:eastAsia="微软雅黑" w:hAnsi="微软雅黑" w:hint="eastAsia"/>
                          <w:b/>
                          <w:bCs/>
                          <w:sz w:val="21"/>
                          <w:szCs w:val="21"/>
                        </w:rPr>
                        <w:t>感知器法则：</w:t>
                      </w:r>
                    </w:p>
                    <w:p w14:paraId="7C0F5A06" w14:textId="2B0CD72F" w:rsidR="00B061D9" w:rsidRDefault="00B061D9">
                      <w:pPr>
                        <w:rPr>
                          <w:rFonts w:ascii="微软雅黑" w:eastAsia="微软雅黑" w:hAnsi="微软雅黑"/>
                          <w:sz w:val="21"/>
                          <w:szCs w:val="21"/>
                        </w:rPr>
                      </w:pPr>
                      <w:r w:rsidRPr="00726BF6">
                        <w:rPr>
                          <w:rFonts w:ascii="微软雅黑" w:eastAsia="微软雅黑" w:hAnsi="微软雅黑" w:hint="eastAsia"/>
                          <w:sz w:val="21"/>
                          <w:szCs w:val="21"/>
                        </w:rPr>
                        <w:t>从随机的weight开始，</w:t>
                      </w:r>
                      <w:r>
                        <w:rPr>
                          <w:rFonts w:ascii="微软雅黑" w:eastAsia="微软雅黑" w:hAnsi="微软雅黑" w:hint="eastAsia"/>
                          <w:sz w:val="21"/>
                          <w:szCs w:val="21"/>
                        </w:rPr>
                        <w:t>然后反复地对每一个训练样例应用这个感知器，在当前感知器误分类样例时修改感知器的权重，直到感知器正确分类所用的训练样例</w:t>
                      </w:r>
                    </w:p>
                    <w:p w14:paraId="168E5C88" w14:textId="6E8081DB" w:rsidR="00B061D9" w:rsidRDefault="00B061D9">
                      <w:pPr>
                        <w:rPr>
                          <w:rFonts w:ascii="微软雅黑" w:eastAsia="微软雅黑" w:hAnsi="微软雅黑"/>
                          <w:sz w:val="21"/>
                          <w:szCs w:val="21"/>
                        </w:rPr>
                      </w:pPr>
                    </w:p>
                    <w:p w14:paraId="3292B1A5" w14:textId="77777777" w:rsidR="00B061D9" w:rsidRDefault="00B061D9" w:rsidP="00726BF6">
                      <w:r>
                        <w:rPr>
                          <w:rFonts w:ascii="微软雅黑" w:eastAsia="微软雅黑" w:hAnsi="微软雅黑"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3DF8EE15" wp14:editId="17694DE2">
                            <wp:extent cx="1631708" cy="1055077"/>
                            <wp:effectExtent l="0" t="0" r="0" b="0"/>
                            <wp:docPr id="646" name="图片 646" descr="/var/folders/3j/nf438zcs6ng1m0sfv6ts4k740000gn/T/com.microsoft.Word/Content.MSO/2ADB051D.t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/var/folders/3j/nf438zcs6ng1m0sfv6ts4k740000gn/T/com.microsoft.Word/Content.MSO/2ADB051D.t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3645" cy="10692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D69D57" w14:textId="77777777" w:rsidR="00B061D9" w:rsidRDefault="00B061D9" w:rsidP="00726BF6"/>
                    <w:p w14:paraId="28CB81FA" w14:textId="106AEAF2" w:rsidR="00B061D9" w:rsidRDefault="00B061D9" w:rsidP="00726BF6">
                      <w:pPr>
                        <w:rPr>
                          <w:rFonts w:ascii="微软雅黑" w:eastAsia="微软雅黑" w:hAnsi="微软雅黑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  <w:r w:rsidRPr="00726BF6">
                        <w:rPr>
                          <w:rFonts w:ascii="微软雅黑" w:eastAsia="微软雅黑" w:hAnsi="微软雅黑"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  <w:t>前提：训练样例线性可分，并使用了充分小的</w:t>
                      </w:r>
                      <w:r w:rsidRPr="00726BF6">
                        <w:rPr>
                          <w:rFonts w:ascii="微软雅黑" w:eastAsia="微软雅黑" w:hAnsi="微软雅黑" w:hint="eastAsia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η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（learning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 xml:space="preserve"> rate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）</w:t>
                      </w:r>
                    </w:p>
                    <w:p w14:paraId="70C40347" w14:textId="77777777" w:rsidR="00B061D9" w:rsidRDefault="00B061D9" w:rsidP="00726BF6">
                      <w:pPr>
                        <w:rPr>
                          <w:rFonts w:ascii="微软雅黑" w:eastAsia="微软雅黑" w:hAnsi="微软雅黑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</w:pPr>
                    </w:p>
                    <w:p w14:paraId="337C5512" w14:textId="74F5AFEC" w:rsidR="00B061D9" w:rsidRPr="00726BF6" w:rsidRDefault="00B061D9" w:rsidP="00726BF6"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FF0000"/>
                          <w:sz w:val="21"/>
                          <w:szCs w:val="21"/>
                          <w:shd w:val="clear" w:color="auto" w:fill="FFFFFF"/>
                        </w:rPr>
                        <w:t>如果数据不是线性可分的，那么不能保证训练过程converges</w:t>
                      </w:r>
                    </w:p>
                    <w:p w14:paraId="53028E17" w14:textId="171BF3BC" w:rsidR="00B061D9" w:rsidRPr="00726BF6" w:rsidRDefault="00B061D9">
                      <w:pPr>
                        <w:rPr>
                          <w:rFonts w:ascii="微软雅黑" w:eastAsia="微软雅黑" w:hAnsi="微软雅黑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2967">
        <w:rPr>
          <w:rFonts w:hint="eastAsia"/>
          <w:noProof/>
        </w:rPr>
        <w:drawing>
          <wp:inline distT="0" distB="0" distL="0" distR="0" wp14:anchorId="45C8CC16" wp14:editId="12172114">
            <wp:extent cx="3379429" cy="6203852"/>
            <wp:effectExtent l="0" t="0" r="0" b="0"/>
            <wp:docPr id="631" name="图片 631" descr="/var/folders/3j/nf438zcs6ng1m0sfv6ts4k740000gn/T/com.microsoft.Word/Content.MSO/E9802C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3j/nf438zcs6ng1m0sfv6ts4k740000gn/T/com.microsoft.Word/Content.MSO/E9802C30.tmp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86" cy="62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2299" w14:textId="3AD8C340" w:rsidR="00612967" w:rsidRDefault="00726BF6" w:rsidP="00673B02">
      <w:pPr>
        <w:pStyle w:val="afb"/>
        <w:numPr>
          <w:ilvl w:val="0"/>
          <w:numId w:val="38"/>
        </w:numPr>
        <w:ind w:firstLineChars="0"/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>P</w:t>
      </w:r>
      <w:r>
        <w:rPr>
          <w:rFonts w:ascii="微软雅黑" w:eastAsia="微软雅黑" w:hAnsi="微软雅黑" w:hint="eastAsia"/>
          <w:b/>
          <w:bCs/>
          <w:color w:val="000000" w:themeColor="text1"/>
          <w:sz w:val="24"/>
          <w:szCs w:val="24"/>
        </w:rPr>
        <w:t>erceptron</w:t>
      </w:r>
      <w:r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 xml:space="preserve"> Training Rules</w:t>
      </w:r>
    </w:p>
    <w:p w14:paraId="49A839C8" w14:textId="71724567" w:rsidR="00726BF6" w:rsidRPr="00726BF6" w:rsidRDefault="00726BF6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hint="eastAsia"/>
          <w:color w:val="000000" w:themeColor="text1"/>
          <w:sz w:val="24"/>
          <w:szCs w:val="24"/>
        </w:rPr>
        <w:t>感知器法则</w:t>
      </w:r>
    </w:p>
    <w:p w14:paraId="7B7DC603" w14:textId="0750ADD9" w:rsidR="00726BF6" w:rsidRPr="00726BF6" w:rsidRDefault="00726BF6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/>
          <w:color w:val="000000" w:themeColor="text1"/>
          <w:sz w:val="24"/>
          <w:szCs w:val="24"/>
        </w:rPr>
        <w:t>D</w:t>
      </w:r>
      <w:r w:rsidRPr="00726BF6">
        <w:rPr>
          <w:rFonts w:ascii="微软雅黑" w:eastAsia="微软雅黑" w:hAnsi="微软雅黑" w:hint="eastAsia"/>
          <w:color w:val="000000" w:themeColor="text1"/>
          <w:sz w:val="24"/>
          <w:szCs w:val="24"/>
        </w:rPr>
        <w:t>elta法则 使用</w:t>
      </w:r>
      <w:r w:rsidRPr="00726BF6">
        <w:rPr>
          <w:rFonts w:ascii="微软雅黑" w:eastAsia="微软雅黑" w:hAnsi="微软雅黑" w:hint="eastAsia"/>
          <w:color w:val="FF0000"/>
          <w:sz w:val="24"/>
          <w:szCs w:val="24"/>
        </w:rPr>
        <w:t>gradient</w:t>
      </w:r>
      <w:r w:rsidRPr="00726BF6">
        <w:rPr>
          <w:rFonts w:ascii="微软雅黑" w:eastAsia="微软雅黑" w:hAnsi="微软雅黑"/>
          <w:color w:val="FF0000"/>
          <w:sz w:val="24"/>
          <w:szCs w:val="24"/>
        </w:rPr>
        <w:t xml:space="preserve"> </w:t>
      </w:r>
      <w:r w:rsidRPr="00726BF6">
        <w:rPr>
          <w:rFonts w:ascii="微软雅黑" w:eastAsia="微软雅黑" w:hAnsi="微软雅黑" w:hint="eastAsia"/>
          <w:color w:val="FF0000"/>
          <w:sz w:val="24"/>
          <w:szCs w:val="24"/>
        </w:rPr>
        <w:t>descent</w:t>
      </w:r>
      <w:r>
        <w:rPr>
          <w:rFonts w:ascii="微软雅黑" w:eastAsia="微软雅黑" w:hAnsi="微软雅黑"/>
          <w:color w:val="FF0000"/>
          <w:sz w:val="24"/>
          <w:szCs w:val="24"/>
        </w:rPr>
        <w:t xml:space="preserve"> </w:t>
      </w:r>
      <w:r w:rsidRPr="00726BF6">
        <w:rPr>
          <w:rFonts w:ascii="微软雅黑" w:eastAsia="微软雅黑" w:hAnsi="微软雅黑" w:hint="eastAsia"/>
          <w:color w:val="000000" w:themeColor="text1"/>
          <w:sz w:val="24"/>
          <w:szCs w:val="24"/>
        </w:rPr>
        <w:t>（详见之后的gradient</w:t>
      </w:r>
      <w:r w:rsidRPr="00726BF6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</w:t>
      </w:r>
      <w:r w:rsidRPr="00726BF6">
        <w:rPr>
          <w:rFonts w:ascii="微软雅黑" w:eastAsia="微软雅黑" w:hAnsi="微软雅黑" w:hint="eastAsia"/>
          <w:color w:val="000000" w:themeColor="text1"/>
          <w:sz w:val="24"/>
          <w:szCs w:val="24"/>
        </w:rPr>
        <w:t>descent）</w:t>
      </w:r>
    </w:p>
    <w:p w14:paraId="469CE0D9" w14:textId="77777777" w:rsidR="00726BF6" w:rsidRPr="00726BF6" w:rsidRDefault="00726BF6" w:rsidP="00726BF6">
      <w:pPr>
        <w:ind w:left="840"/>
        <w:rPr>
          <w:rFonts w:ascii="微软雅黑" w:eastAsia="微软雅黑" w:hAnsi="微软雅黑"/>
          <w:b/>
          <w:bCs/>
          <w:color w:val="000000" w:themeColor="text1"/>
        </w:rPr>
      </w:pPr>
    </w:p>
    <w:p w14:paraId="72392AC7" w14:textId="10519B08" w:rsidR="00612967" w:rsidRDefault="00612967" w:rsidP="00673B02">
      <w:pPr>
        <w:pStyle w:val="afb"/>
        <w:numPr>
          <w:ilvl w:val="0"/>
          <w:numId w:val="38"/>
        </w:numPr>
        <w:ind w:firstLineChars="0"/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>W</w:t>
      </w:r>
      <w:r>
        <w:rPr>
          <w:rFonts w:ascii="微软雅黑" w:eastAsia="微软雅黑" w:hAnsi="微软雅黑" w:hint="eastAsia"/>
          <w:b/>
          <w:bCs/>
          <w:color w:val="000000" w:themeColor="text1"/>
          <w:sz w:val="24"/>
          <w:szCs w:val="24"/>
        </w:rPr>
        <w:t>here</w:t>
      </w:r>
      <w:r>
        <w:rPr>
          <w:rFonts w:ascii="微软雅黑" w:eastAsia="微软雅黑" w:hAnsi="微软雅黑"/>
          <w:b/>
          <w:bCs/>
          <w:color w:val="000000" w:themeColor="text1"/>
          <w:sz w:val="24"/>
          <w:szCs w:val="24"/>
        </w:rPr>
        <w:t xml:space="preserve"> we use perceptron?</w:t>
      </w:r>
    </w:p>
    <w:p w14:paraId="168E9D73" w14:textId="22D2428F" w:rsidR="00726BF6" w:rsidRPr="00726BF6" w:rsidRDefault="00612967" w:rsidP="00673B02">
      <w:pPr>
        <w:pStyle w:val="afb"/>
        <w:numPr>
          <w:ilvl w:val="1"/>
          <w:numId w:val="38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/>
          <w:color w:val="000000" w:themeColor="text1"/>
          <w:sz w:val="24"/>
          <w:szCs w:val="24"/>
        </w:rPr>
        <w:t>Perceptron is usually used to classify the data into two parts. Therefore, it is also known as Linear Binary Classifier</w:t>
      </w:r>
    </w:p>
    <w:p w14:paraId="2942CE7A" w14:textId="77777777" w:rsidR="00612967" w:rsidRPr="00612967" w:rsidRDefault="00612967" w:rsidP="00612967">
      <w:pPr>
        <w:rPr>
          <w:rFonts w:ascii="微软雅黑" w:eastAsia="微软雅黑" w:hAnsi="微软雅黑"/>
          <w:color w:val="FF0000"/>
        </w:rPr>
      </w:pPr>
      <w:r w:rsidRPr="00612967">
        <w:rPr>
          <w:rFonts w:ascii="微软雅黑" w:eastAsia="微软雅黑" w:hAnsi="微软雅黑"/>
          <w:color w:val="FF0000"/>
        </w:rPr>
        <w:lastRenderedPageBreak/>
        <w:t>N</w:t>
      </w:r>
      <w:r w:rsidRPr="00612967">
        <w:rPr>
          <w:rFonts w:ascii="微软雅黑" w:eastAsia="微软雅黑" w:hAnsi="微软雅黑" w:hint="eastAsia"/>
          <w:color w:val="FF0000"/>
        </w:rPr>
        <w:t>ote</w:t>
      </w:r>
      <w:r w:rsidRPr="00612967">
        <w:rPr>
          <w:rFonts w:ascii="微软雅黑" w:eastAsia="微软雅黑" w:hAnsi="微软雅黑"/>
          <w:color w:val="FF0000"/>
        </w:rPr>
        <w:t>:</w:t>
      </w:r>
      <w:r w:rsidRPr="00612967">
        <w:rPr>
          <w:rFonts w:ascii="微软雅黑" w:eastAsia="微软雅黑" w:hAnsi="微软雅黑"/>
          <w:color w:val="FF0000"/>
        </w:rPr>
        <w:tab/>
      </w:r>
    </w:p>
    <w:p w14:paraId="44DAC918" w14:textId="33481110" w:rsidR="00612967" w:rsidRPr="00612967" w:rsidRDefault="00612967" w:rsidP="00673B02">
      <w:pPr>
        <w:pStyle w:val="afb"/>
        <w:numPr>
          <w:ilvl w:val="0"/>
          <w:numId w:val="39"/>
        </w:numPr>
        <w:ind w:firstLineChars="0"/>
        <w:rPr>
          <w:rFonts w:ascii="宋体" w:eastAsia="宋体" w:hAnsi="宋体" w:cs="宋体"/>
          <w:sz w:val="24"/>
          <w:szCs w:val="24"/>
        </w:rPr>
      </w:pPr>
      <w:r w:rsidRPr="00612967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Perceptron training will </w:t>
      </w:r>
      <w:r w:rsidRPr="00612967">
        <w:rPr>
          <w:rFonts w:ascii="微软雅黑" w:eastAsia="微软雅黑" w:hAnsi="微软雅黑"/>
          <w:color w:val="000000" w:themeColor="text1"/>
          <w:sz w:val="24"/>
          <w:szCs w:val="24"/>
          <w:highlight w:val="yellow"/>
        </w:rPr>
        <w:t>converge</w:t>
      </w:r>
      <w:r w:rsidRPr="00612967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(under some mild assumptions) for linearly separable classification problems</w:t>
      </w:r>
    </w:p>
    <w:p w14:paraId="6EC3544C" w14:textId="44A5A73D" w:rsidR="00612967" w:rsidRPr="00612967" w:rsidRDefault="00612967" w:rsidP="00673B02">
      <w:pPr>
        <w:pStyle w:val="afb"/>
        <w:numPr>
          <w:ilvl w:val="0"/>
          <w:numId w:val="39"/>
        </w:numPr>
        <w:ind w:firstLineChars="0"/>
        <w:rPr>
          <w:rFonts w:ascii="宋体" w:eastAsia="宋体" w:hAnsi="宋体" w:cs="宋体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A</w:t>
      </w:r>
      <w:r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labelled data set is </w:t>
      </w:r>
      <w:r w:rsidRPr="00612967">
        <w:rPr>
          <w:rFonts w:ascii="微软雅黑" w:eastAsia="微软雅黑" w:hAnsi="微软雅黑"/>
          <w:color w:val="000000" w:themeColor="text1"/>
          <w:sz w:val="24"/>
          <w:szCs w:val="24"/>
          <w:highlight w:val="yellow"/>
        </w:rPr>
        <w:t>linearly separable</w:t>
      </w:r>
      <w:r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if there is a linear decision bound</w:t>
      </w:r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a</w:t>
      </w:r>
      <w:r>
        <w:rPr>
          <w:rFonts w:ascii="微软雅黑" w:eastAsia="微软雅黑" w:hAnsi="微软雅黑"/>
          <w:color w:val="000000" w:themeColor="text1"/>
          <w:sz w:val="24"/>
          <w:szCs w:val="24"/>
        </w:rPr>
        <w:t>ry that separates the classes</w:t>
      </w:r>
    </w:p>
    <w:p w14:paraId="5B3E17B8" w14:textId="77777777" w:rsidR="00612967" w:rsidRPr="00612967" w:rsidRDefault="00612967" w:rsidP="00612967">
      <w:pPr>
        <w:pStyle w:val="afb"/>
        <w:ind w:left="420" w:firstLineChars="0" w:firstLine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</w:p>
    <w:p w14:paraId="3B6658A4" w14:textId="436EF3F6" w:rsidR="00612967" w:rsidRPr="00612967" w:rsidRDefault="00612967" w:rsidP="00612967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Optimization (widely used in ML) </w:t>
      </w:r>
    </w:p>
    <w:p w14:paraId="0167CDAB" w14:textId="62D03AC9" w:rsidR="00612967" w:rsidRDefault="00612967" w:rsidP="00612967">
      <w:pPr>
        <w:rPr>
          <w:rFonts w:ascii="微软雅黑" w:eastAsia="微软雅黑" w:hAnsi="微软雅黑" w:cstheme="minorHAnsi"/>
          <w:color w:val="000000" w:themeColor="text1"/>
        </w:rPr>
      </w:pPr>
      <w:r w:rsidRPr="00612967">
        <w:rPr>
          <w:rFonts w:ascii="微软雅黑" w:eastAsia="微软雅黑" w:hAnsi="微软雅黑" w:cstheme="minorHAnsi"/>
          <w:color w:val="000000" w:themeColor="text1"/>
        </w:rPr>
        <w:t>We would like the opti</w:t>
      </w:r>
      <w:r w:rsidRPr="00612967">
        <w:rPr>
          <w:rFonts w:ascii="微软雅黑" w:eastAsia="微软雅黑" w:hAnsi="微软雅黑" w:cstheme="minorHAnsi" w:hint="eastAsia"/>
          <w:color w:val="000000" w:themeColor="text1"/>
        </w:rPr>
        <w:t xml:space="preserve">mization </w:t>
      </w:r>
      <w:r w:rsidRPr="00612967">
        <w:rPr>
          <w:rFonts w:ascii="微软雅黑" w:eastAsia="微软雅黑" w:hAnsi="微软雅黑" w:cstheme="minorHAnsi"/>
          <w:color w:val="000000" w:themeColor="text1"/>
        </w:rPr>
        <w:t>algorithm to quickly reach an answer that is close to the right one</w:t>
      </w:r>
    </w:p>
    <w:p w14:paraId="696C2874" w14:textId="7558D882" w:rsidR="00612967" w:rsidRDefault="00612967" w:rsidP="00612967">
      <w:pPr>
        <w:rPr>
          <w:rFonts w:ascii="微软雅黑" w:eastAsia="微软雅黑" w:hAnsi="微软雅黑" w:cstheme="minorHAnsi"/>
          <w:color w:val="000000" w:themeColor="text1"/>
        </w:rPr>
      </w:pPr>
    </w:p>
    <w:p w14:paraId="6C76E26B" w14:textId="51F87339" w:rsidR="00612967" w:rsidRDefault="00612967" w:rsidP="00673B02">
      <w:pPr>
        <w:pStyle w:val="afb"/>
        <w:numPr>
          <w:ilvl w:val="0"/>
          <w:numId w:val="4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 xml:space="preserve"> 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>M</w:t>
      </w:r>
      <w:r w:rsidRPr="00612967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inimize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 xml:space="preserve"> </w:t>
      </w:r>
      <w:r w:rsidRPr="00612967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a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 xml:space="preserve"> function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(error, loss) 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sym w:font="Wingdings" w:char="F0E0"/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known as 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>gradient descent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or steepest descent</w:t>
      </w:r>
    </w:p>
    <w:p w14:paraId="5DF45843" w14:textId="70A15403" w:rsidR="00612967" w:rsidRPr="00612967" w:rsidRDefault="00612967" w:rsidP="00673B02">
      <w:pPr>
        <w:pStyle w:val="afb"/>
        <w:numPr>
          <w:ilvl w:val="0"/>
          <w:numId w:val="4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868160" behindDoc="0" locked="0" layoutInCell="1" allowOverlap="1" wp14:anchorId="3055E6A9" wp14:editId="010E78AC">
            <wp:simplePos x="0" y="0"/>
            <wp:positionH relativeFrom="column">
              <wp:posOffset>2522855</wp:posOffset>
            </wp:positionH>
            <wp:positionV relativeFrom="paragraph">
              <wp:posOffset>576580</wp:posOffset>
            </wp:positionV>
            <wp:extent cx="2842895" cy="1210945"/>
            <wp:effectExtent l="0" t="0" r="1905" b="0"/>
            <wp:wrapThrough wrapText="bothSides">
              <wp:wrapPolygon edited="0">
                <wp:start x="0" y="0"/>
                <wp:lineTo x="0" y="21294"/>
                <wp:lineTo x="21518" y="21294"/>
                <wp:lineTo x="21518" y="0"/>
                <wp:lineTo x="0" y="0"/>
              </wp:wrapPolygon>
            </wp:wrapThrough>
            <wp:docPr id="637" name="图片 637" descr="/var/folders/3j/nf438zcs6ng1m0sfv6ts4k740000gn/T/com.microsoft.Word/Content.MSO/3017D1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3j/nf438zcs6ng1m0sfv6ts4k740000gn/T/com.microsoft.Word/Content.MSO/3017D1BE.tmp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2967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M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>aximize a function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(probability, likelihood) 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sym w:font="Wingdings" w:char="F0E0"/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known as </w:t>
      </w:r>
      <w:r w:rsidRPr="00612967">
        <w:rPr>
          <w:rFonts w:ascii="微软雅黑" w:eastAsia="微软雅黑" w:hAnsi="微软雅黑" w:cstheme="minorHAnsi"/>
          <w:color w:val="FF0000"/>
          <w:sz w:val="24"/>
          <w:szCs w:val="24"/>
        </w:rPr>
        <w:t xml:space="preserve">gradient ascent 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or steepest ascent</w:t>
      </w:r>
    </w:p>
    <w:p w14:paraId="5722425F" w14:textId="4B7FC089" w:rsidR="00612967" w:rsidRDefault="00612967" w:rsidP="00612967">
      <w:pPr>
        <w:rPr>
          <w:rFonts w:cstheme="minorHAnsi"/>
          <w:b/>
          <w:bCs/>
          <w:color w:val="000000" w:themeColor="text1"/>
        </w:rPr>
      </w:pPr>
    </w:p>
    <w:p w14:paraId="2C4AA2CE" w14:textId="381BC2DD" w:rsidR="00612967" w:rsidRPr="00612967" w:rsidRDefault="00612967" w:rsidP="00612967">
      <w:pPr>
        <w:rPr>
          <w:rFonts w:cstheme="minorHAnsi"/>
          <w:b/>
          <w:bCs/>
          <w:color w:val="000000" w:themeColor="text1"/>
        </w:rPr>
      </w:pPr>
    </w:p>
    <w:p w14:paraId="5EC6D365" w14:textId="55277123" w:rsidR="00612967" w:rsidRPr="00612967" w:rsidRDefault="00612967" w:rsidP="00612967">
      <w:pPr>
        <w:pStyle w:val="afb"/>
        <w:numPr>
          <w:ilvl w:val="0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</w:rPr>
      </w:pPr>
      <w:r w:rsidRPr="00612967">
        <w:rPr>
          <w:rFonts w:ascii="微软雅黑" w:eastAsia="微软雅黑" w:hAnsi="微软雅黑" w:cstheme="minorHAnsi"/>
          <w:b/>
          <w:bCs/>
          <w:color w:val="000000" w:themeColor="text1"/>
        </w:rPr>
        <w:t>Neural Networks</w:t>
      </w:r>
    </w:p>
    <w:p w14:paraId="40819CF2" w14:textId="455DFF5F" w:rsidR="00612967" w:rsidRPr="00612967" w:rsidRDefault="00612967" w:rsidP="00673B02">
      <w:pPr>
        <w:pStyle w:val="afb"/>
        <w:numPr>
          <w:ilvl w:val="0"/>
          <w:numId w:val="41"/>
        </w:numPr>
        <w:ind w:firstLineChars="0"/>
        <w:jc w:val="both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W</w:t>
      </w:r>
      <w:r w:rsidRPr="00612967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hat are neural networks</w:t>
      </w:r>
    </w:p>
    <w:p w14:paraId="07062C18" w14:textId="18AC9D57" w:rsidR="00612967" w:rsidRDefault="00612967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A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.K.A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.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 w:rsidRPr="00612967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A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rtificial neural networks (ANN) or connectionist systems</w:t>
      </w:r>
    </w:p>
    <w:p w14:paraId="0BA1150C" w14:textId="3EE45A3A" w:rsidR="00612967" w:rsidRDefault="00612967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inspired by, but not necessarily identical to, the biological neural networks</w:t>
      </w:r>
    </w:p>
    <w:p w14:paraId="4001EBB8" w14:textId="31753DED" w:rsidR="00612967" w:rsidRDefault="00612967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“learn” to perform tasks by considering examples, generally without being programmed with any task-specific rules</w:t>
      </w:r>
    </w:p>
    <w:p w14:paraId="4153C330" w14:textId="3B839789" w:rsidR="00612967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anchor distT="0" distB="0" distL="114300" distR="114300" simplePos="0" relativeHeight="251869184" behindDoc="0" locked="0" layoutInCell="1" allowOverlap="1" wp14:anchorId="138CD064" wp14:editId="37E5C31D">
            <wp:simplePos x="0" y="0"/>
            <wp:positionH relativeFrom="column">
              <wp:posOffset>3460212</wp:posOffset>
            </wp:positionH>
            <wp:positionV relativeFrom="paragraph">
              <wp:posOffset>315595</wp:posOffset>
            </wp:positionV>
            <wp:extent cx="2048510" cy="1483360"/>
            <wp:effectExtent l="0" t="0" r="0" b="2540"/>
            <wp:wrapThrough wrapText="bothSides">
              <wp:wrapPolygon edited="0">
                <wp:start x="0" y="0"/>
                <wp:lineTo x="0" y="21452"/>
                <wp:lineTo x="21426" y="21452"/>
                <wp:lineTo x="21426" y="0"/>
                <wp:lineTo x="0" y="0"/>
              </wp:wrapPolygon>
            </wp:wrapThrough>
            <wp:docPr id="639" name="图片 639" descr="/var/folders/3j/nf438zcs6ng1m0sfv6ts4k740000gn/T/com.microsoft.Word/Content.MSO/42C324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3j/nf438zcs6ng1m0sfv6ts4k740000gn/T/com.microsoft.Word/Content.MSO/42C3247C.tmp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Generally comprised of </w:t>
      </w:r>
    </w:p>
    <w:p w14:paraId="58E025B1" w14:textId="2745CAD8" w:rsidR="00612967" w:rsidRDefault="00612967" w:rsidP="00673B02">
      <w:pPr>
        <w:pStyle w:val="afb"/>
        <w:numPr>
          <w:ilvl w:val="3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12967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N</w:t>
      </w:r>
      <w:r w:rsidRPr="00612967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eurons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which pass input values through functions and output the result</w:t>
      </w:r>
    </w:p>
    <w:p w14:paraId="4A88FE3B" w14:textId="07AF5291" w:rsidR="00612967" w:rsidRPr="00726BF6" w:rsidRDefault="00612967" w:rsidP="00673B02">
      <w:pPr>
        <w:pStyle w:val="afb"/>
        <w:numPr>
          <w:ilvl w:val="3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Weights </w:t>
      </w:r>
      <w:r w:rsidRPr="00612967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which carry values between neurons</w:t>
      </w:r>
    </w:p>
    <w:p w14:paraId="1F3DFDBA" w14:textId="7F8339E6" w:rsidR="00612967" w:rsidRDefault="00612967" w:rsidP="00673B02">
      <w:pPr>
        <w:pStyle w:val="afb"/>
        <w:numPr>
          <w:ilvl w:val="0"/>
          <w:numId w:val="41"/>
        </w:numPr>
        <w:ind w:firstLineChars="0"/>
        <w:jc w:val="both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lastRenderedPageBreak/>
        <w:t>Activation functions</w:t>
      </w:r>
    </w:p>
    <w:p w14:paraId="30F76DF0" w14:textId="271C2CB3" w:rsidR="00726BF6" w:rsidRPr="00726BF6" w:rsidRDefault="00726BF6" w:rsidP="00726BF6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45790395" wp14:editId="7301BDC7">
                <wp:simplePos x="0" y="0"/>
                <wp:positionH relativeFrom="column">
                  <wp:posOffset>169008</wp:posOffset>
                </wp:positionH>
                <wp:positionV relativeFrom="paragraph">
                  <wp:posOffset>201930</wp:posOffset>
                </wp:positionV>
                <wp:extent cx="1469160" cy="341280"/>
                <wp:effectExtent l="38100" t="38100" r="42545" b="40005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4691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BE04" id="墨迹 641" o:spid="_x0000_s1026" type="#_x0000_t75" style="position:absolute;left:0;text-align:left;margin-left:12.6pt;margin-top:15.2pt;width:117.1pt;height:28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">
                <v:imagedata r:id="rId435" o:title="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6777CB2" wp14:editId="7B136071">
            <wp:extent cx="3588591" cy="2199190"/>
            <wp:effectExtent l="0" t="0" r="5715" b="0"/>
            <wp:docPr id="640" name="图片 640" descr="/var/folders/3j/nf438zcs6ng1m0sfv6ts4k740000gn/T/com.microsoft.Word/Content.MSO/5B2B59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3j/nf438zcs6ng1m0sfv6ts4k740000gn/T/com.microsoft.Word/Content.MSO/5B2B597B.tmp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92" cy="221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971B" w14:textId="3E88AB3D" w:rsidR="00726BF6" w:rsidRPr="00726BF6" w:rsidRDefault="00726BF6" w:rsidP="00726BF6">
      <w:r>
        <w:rPr>
          <w:rFonts w:hint="eastAsia"/>
          <w:noProof/>
          <w:color w:val="595959" w:themeColor="text1" w:themeTint="A6"/>
          <w:lang w:val="en-GB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1C1E223F" wp14:editId="228FDFAE">
                <wp:simplePos x="0" y="0"/>
                <wp:positionH relativeFrom="column">
                  <wp:posOffset>-68234</wp:posOffset>
                </wp:positionH>
                <wp:positionV relativeFrom="paragraph">
                  <wp:posOffset>-1497</wp:posOffset>
                </wp:positionV>
                <wp:extent cx="3105000" cy="660960"/>
                <wp:effectExtent l="38100" t="38100" r="45085" b="38100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3105000" cy="6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0C803" id="墨迹 649" o:spid="_x0000_s1026" type="#_x0000_t75" style="position:absolute;left:0;text-align:left;margin-left:-6.05pt;margin-top:-.8pt;width:245.95pt;height:53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">
                <v:imagedata r:id="rId438" o:title=""/>
              </v:shape>
            </w:pict>
          </mc:Fallback>
        </mc:AlternateContent>
      </w:r>
      <w:r>
        <w:rPr>
          <w:rFonts w:hint="eastAsia"/>
          <w:noProof/>
          <w:color w:val="595959" w:themeColor="text1" w:themeTint="A6"/>
          <w:lang w:val="en-GB"/>
        </w:rPr>
        <w:drawing>
          <wp:inline distT="0" distB="0" distL="0" distR="0" wp14:anchorId="28A00A24" wp14:editId="011B5003">
            <wp:extent cx="3027018" cy="613458"/>
            <wp:effectExtent l="0" t="0" r="0" b="0"/>
            <wp:docPr id="642" name="图片 642" descr="/var/folders/3j/nf438zcs6ng1m0sfv6ts4k740000gn/T/com.microsoft.Word/Content.MSO/63C7AC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3j/nf438zcs6ng1m0sfv6ts4k740000gn/T/com.microsoft.Word/Content.MSO/63C7AC41.tmp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211" cy="61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sym w:font="Wingdings" w:char="F0E0"/>
      </w:r>
      <w:r>
        <w:t xml:space="preserve"> </w:t>
      </w:r>
      <w:r w:rsidRPr="00726BF6">
        <w:rPr>
          <w:rFonts w:ascii="Microsoft YaHei Light" w:eastAsia="Microsoft YaHei Light" w:hAnsi="Microsoft YaHei Light"/>
        </w:rPr>
        <w:t>derivative of sigmoid function</w:t>
      </w:r>
    </w:p>
    <w:p w14:paraId="68511B5F" w14:textId="60D15638" w:rsidR="00726BF6" w:rsidRDefault="00726BF6" w:rsidP="00726BF6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726BF6">
        <w:rPr>
          <w:rFonts w:ascii="微软雅黑" w:eastAsia="微软雅黑" w:hAnsi="微软雅黑" w:cstheme="minorHAnsi" w:hint="eastAsia"/>
          <w:color w:val="000000" w:themeColor="text1"/>
        </w:rPr>
        <w:t>C</w:t>
      </w:r>
      <w:r w:rsidRPr="00726BF6">
        <w:rPr>
          <w:rFonts w:ascii="微软雅黑" w:eastAsia="微软雅黑" w:hAnsi="微软雅黑" w:cstheme="minorHAnsi"/>
          <w:color w:val="000000" w:themeColor="text1"/>
        </w:rPr>
        <w:t>OMP9417</w:t>
      </w:r>
      <w:r w:rsidRPr="00726BF6">
        <w:rPr>
          <w:rFonts w:ascii="微软雅黑" w:eastAsia="微软雅黑" w:hAnsi="微软雅黑" w:cstheme="minorHAnsi" w:hint="eastAsia"/>
          <w:color w:val="000000" w:themeColor="text1"/>
        </w:rPr>
        <w:t>主要</w:t>
      </w:r>
      <w:r>
        <w:rPr>
          <w:rFonts w:ascii="微软雅黑" w:eastAsia="微软雅黑" w:hAnsi="微软雅黑" w:cstheme="minorHAnsi" w:hint="eastAsia"/>
          <w:color w:val="000000" w:themeColor="text1"/>
        </w:rPr>
        <w:t>涉及</w:t>
      </w:r>
      <w:r w:rsidRPr="00726BF6">
        <w:rPr>
          <w:rFonts w:ascii="微软雅黑" w:eastAsia="微软雅黑" w:hAnsi="微软雅黑" w:cstheme="minorHAnsi" w:hint="eastAsia"/>
          <w:color w:val="000000" w:themeColor="text1"/>
        </w:rPr>
        <w:t>sigmoid</w:t>
      </w:r>
      <w:r w:rsidRPr="00726BF6">
        <w:rPr>
          <w:rFonts w:ascii="微软雅黑" w:eastAsia="微软雅黑" w:hAnsi="微软雅黑" w:cstheme="minorHAnsi"/>
          <w:color w:val="000000" w:themeColor="text1"/>
        </w:rPr>
        <w:t xml:space="preserve"> function</w:t>
      </w:r>
    </w:p>
    <w:p w14:paraId="0B6C1279" w14:textId="77777777" w:rsidR="00726BF6" w:rsidRPr="00726BF6" w:rsidRDefault="00726BF6" w:rsidP="00726BF6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8F7D48A" w14:textId="622116CD" w:rsidR="00726BF6" w:rsidRDefault="00726BF6" w:rsidP="00673B02">
      <w:pPr>
        <w:pStyle w:val="afb"/>
        <w:numPr>
          <w:ilvl w:val="0"/>
          <w:numId w:val="41"/>
        </w:numPr>
        <w:ind w:firstLineChars="0"/>
        <w:jc w:val="both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W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hen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to consider Neural networks</w:t>
      </w:r>
    </w:p>
    <w:p w14:paraId="2A74B31D" w14:textId="7310D46D" w:rsidR="00726BF6" w:rsidRP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Input is high-dimensional discrete or real-valued</w:t>
      </w:r>
    </w:p>
    <w:p w14:paraId="307B5B1E" w14:textId="5E21A57A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Output can be discrete or real-valued</w:t>
      </w:r>
    </w:p>
    <w:p w14:paraId="4BD61269" w14:textId="26FD89E2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Output can be a vector of values</w:t>
      </w:r>
    </w:p>
    <w:p w14:paraId="679F7944" w14:textId="23C159F5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Possibly noisy data</w:t>
      </w:r>
    </w:p>
    <w:p w14:paraId="0111A848" w14:textId="12E825D7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Form of target function is unknown</w:t>
      </w:r>
    </w:p>
    <w:p w14:paraId="6F0070CF" w14:textId="1B8BF6D4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Human readability of result is unimportant</w:t>
      </w:r>
    </w:p>
    <w:p w14:paraId="2445D7B7" w14:textId="4F56A7CB" w:rsidR="00726BF6" w:rsidRDefault="00726BF6" w:rsidP="00673B02">
      <w:pPr>
        <w:pStyle w:val="afb"/>
        <w:numPr>
          <w:ilvl w:val="0"/>
          <w:numId w:val="41"/>
        </w:numPr>
        <w:ind w:firstLineChars="0"/>
        <w:jc w:val="both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Applications:</w:t>
      </w:r>
    </w:p>
    <w:p w14:paraId="4A6FEDBD" w14:textId="4687E894" w:rsidR="00726BF6" w:rsidRP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Speech recognition </w:t>
      </w:r>
    </w:p>
    <w:p w14:paraId="1A6589FE" w14:textId="1E1C8ECC" w:rsidR="00726BF6" w:rsidRDefault="00726BF6" w:rsidP="00673B02">
      <w:pPr>
        <w:pStyle w:val="afb"/>
        <w:numPr>
          <w:ilvl w:val="1"/>
          <w:numId w:val="41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noProof/>
          <w:color w:val="000000" w:themeColor="text1"/>
        </w:rPr>
        <w:drawing>
          <wp:anchor distT="0" distB="0" distL="114300" distR="114300" simplePos="0" relativeHeight="251876352" behindDoc="0" locked="0" layoutInCell="1" allowOverlap="1" wp14:anchorId="650D2EC5" wp14:editId="4A59E160">
            <wp:simplePos x="0" y="0"/>
            <wp:positionH relativeFrom="column">
              <wp:posOffset>2433124</wp:posOffset>
            </wp:positionH>
            <wp:positionV relativeFrom="paragraph">
              <wp:posOffset>302651</wp:posOffset>
            </wp:positionV>
            <wp:extent cx="3352165" cy="815340"/>
            <wp:effectExtent l="0" t="0" r="635" b="0"/>
            <wp:wrapThrough wrapText="bothSides">
              <wp:wrapPolygon edited="0">
                <wp:start x="0" y="0"/>
                <wp:lineTo x="0" y="21196"/>
                <wp:lineTo x="21522" y="21196"/>
                <wp:lineTo x="21522" y="0"/>
                <wp:lineTo x="0" y="0"/>
              </wp:wrapPolygon>
            </wp:wrapThrough>
            <wp:docPr id="654" name="图片 654" descr="/var/folders/3j/nf438zcs6ng1m0sfv6ts4k740000gn/T/com.microsoft.Word/Content.MSO/1DFADDB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3j/nf438zcs6ng1m0sfv6ts4k740000gn/T/com.microsoft.Word/Content.MSO/1DFADDB9.tmp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Image classification …</w:t>
      </w:r>
    </w:p>
    <w:p w14:paraId="7A889641" w14:textId="0F8AE07D" w:rsidR="00726BF6" w:rsidRPr="00726BF6" w:rsidRDefault="00726BF6" w:rsidP="00726BF6">
      <w:pPr>
        <w:ind w:left="420"/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DFC5C83" w14:textId="3FB85834" w:rsidR="00726BF6" w:rsidRPr="00726BF6" w:rsidRDefault="00726BF6" w:rsidP="00673B02">
      <w:pPr>
        <w:pStyle w:val="afb"/>
        <w:numPr>
          <w:ilvl w:val="0"/>
          <w:numId w:val="42"/>
        </w:numPr>
        <w:ind w:firstLineChars="0"/>
        <w:rPr>
          <w:rFonts w:ascii="微软雅黑" w:eastAsia="微软雅黑" w:hAnsi="微软雅黑" w:cstheme="minorHAnsi"/>
          <w:color w:val="000000" w:themeColor="text1"/>
        </w:rPr>
      </w:pPr>
      <w:r w:rsidRPr="00726BF6">
        <w:rPr>
          <w:rFonts w:ascii="微软雅黑" w:eastAsia="微软雅黑" w:hAnsi="微软雅黑" w:cstheme="minorHAnsi"/>
          <w:b/>
          <w:bCs/>
          <w:color w:val="000000" w:themeColor="text1"/>
        </w:rPr>
        <w:t>G</w:t>
      </w:r>
      <w:r w:rsidRPr="00726BF6">
        <w:rPr>
          <w:rFonts w:ascii="微软雅黑" w:eastAsia="微软雅黑" w:hAnsi="微软雅黑" w:cstheme="minorHAnsi" w:hint="eastAsia"/>
          <w:b/>
          <w:bCs/>
          <w:color w:val="000000" w:themeColor="text1"/>
        </w:rPr>
        <w:t>ra</w:t>
      </w:r>
      <w:r w:rsidRPr="00726BF6">
        <w:rPr>
          <w:rFonts w:ascii="微软雅黑" w:eastAsia="微软雅黑" w:hAnsi="微软雅黑" w:cstheme="minorHAnsi"/>
          <w:b/>
          <w:bCs/>
          <w:color w:val="000000" w:themeColor="text1"/>
        </w:rPr>
        <w:t>dient descent</w:t>
      </w:r>
      <w:r w:rsidRPr="00726BF6">
        <w:rPr>
          <w:rFonts w:ascii="微软雅黑" w:eastAsia="微软雅黑" w:hAnsi="微软雅黑" w:cstheme="minorHAnsi"/>
          <w:noProof/>
          <w:color w:val="000000" w:themeColor="text1"/>
        </w:rPr>
        <w:t xml:space="preserve"> </w:t>
      </w:r>
    </w:p>
    <w:p w14:paraId="7ED4C48C" w14:textId="72B2458D" w:rsidR="00726BF6" w:rsidRP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/>
          <w:color w:val="000000" w:themeColor="text1"/>
        </w:rPr>
        <w:t>-</w:t>
      </w:r>
      <w:r>
        <w:rPr>
          <w:rFonts w:ascii="微软雅黑" w:eastAsia="微软雅黑" w:hAnsi="微软雅黑" w:cstheme="minorHAnsi"/>
          <w:color w:val="000000" w:themeColor="text1"/>
        </w:rPr>
        <w:tab/>
      </w:r>
      <w:r>
        <w:rPr>
          <w:rFonts w:ascii="微软雅黑" w:eastAsia="微软雅黑" w:hAnsi="微软雅黑" w:cstheme="minorHAnsi" w:hint="eastAsia"/>
          <w:color w:val="000000" w:themeColor="text1"/>
        </w:rPr>
        <w:t>Loss</w:t>
      </w:r>
      <w:r>
        <w:rPr>
          <w:rFonts w:ascii="微软雅黑" w:eastAsia="微软雅黑" w:hAnsi="微软雅黑" w:cstheme="minorHAnsi"/>
          <w:color w:val="000000" w:themeColor="text1"/>
        </w:rPr>
        <w:t xml:space="preserve"> Function:</w:t>
      </w:r>
    </w:p>
    <w:p w14:paraId="434EDB0B" w14:textId="29B16D0C" w:rsidR="00726BF6" w:rsidRDefault="00726BF6" w:rsidP="00726BF6">
      <w:r>
        <w:rPr>
          <w:rFonts w:ascii="微软雅黑" w:eastAsia="微软雅黑" w:hAnsi="微软雅黑" w:cstheme="minorHAnsi"/>
          <w:noProof/>
          <w:color w:val="000000" w:themeColor="text1"/>
        </w:rPr>
        <w:drawing>
          <wp:inline distT="0" distB="0" distL="0" distR="0" wp14:anchorId="7F1427FC" wp14:editId="2D77EEB2">
            <wp:extent cx="2602107" cy="689745"/>
            <wp:effectExtent l="0" t="0" r="1905" b="0"/>
            <wp:docPr id="648" name="图片 648" descr="/var/folders/3j/nf438zcs6ng1m0sfv6ts4k740000gn/T/com.microsoft.Word/Content.MSO/B9DE32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3j/nf438zcs6ng1m0sfv6ts4k740000gn/T/com.microsoft.Word/Content.MSO/B9DE3233.tmp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434" cy="73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726BF6">
        <w:rPr>
          <w:rFonts w:ascii="微软雅黑" w:eastAsia="微软雅黑" w:hAnsi="微软雅黑"/>
          <w:b/>
          <w:bCs/>
        </w:rPr>
        <w:sym w:font="Wingdings" w:char="F0E0"/>
      </w:r>
      <w:r w:rsidRPr="00726BF6">
        <w:rPr>
          <w:rFonts w:ascii="微软雅黑" w:eastAsia="微软雅黑" w:hAnsi="微软雅黑"/>
          <w:b/>
          <w:bCs/>
        </w:rPr>
        <w:t xml:space="preserve"> </w:t>
      </w:r>
      <w:r>
        <w:rPr>
          <w:rFonts w:ascii="微软雅黑" w:eastAsia="微软雅黑" w:hAnsi="微软雅黑"/>
          <w:b/>
          <w:bCs/>
        </w:rPr>
        <w:t xml:space="preserve">learn [w], </w:t>
      </w:r>
      <w:r w:rsidRPr="00726BF6">
        <w:rPr>
          <w:rFonts w:ascii="微软雅黑" w:eastAsia="微软雅黑" w:hAnsi="微软雅黑"/>
          <w:b/>
          <w:bCs/>
        </w:rPr>
        <w:t>minimize the squared error</w:t>
      </w:r>
    </w:p>
    <w:p w14:paraId="13D53F21" w14:textId="65C38907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  <w:r w:rsidRPr="00726BF6">
        <w:rPr>
          <w:rFonts w:ascii="微软雅黑" w:eastAsia="微软雅黑" w:hAnsi="微软雅黑" w:cstheme="minorHAnsi" w:hint="eastAsia"/>
          <w:color w:val="000000" w:themeColor="text1"/>
          <w:u w:val="single"/>
        </w:rPr>
        <w:lastRenderedPageBreak/>
        <w:t>G</w:t>
      </w:r>
      <w:r w:rsidRPr="00726BF6">
        <w:rPr>
          <w:rFonts w:ascii="微软雅黑" w:eastAsia="微软雅黑" w:hAnsi="微软雅黑" w:cstheme="minorHAnsi"/>
          <w:color w:val="000000" w:themeColor="text1"/>
          <w:u w:val="single"/>
        </w:rPr>
        <w:t>radient vector gives direction of steepest increase in error E</w:t>
      </w:r>
      <w:r>
        <w:rPr>
          <w:rFonts w:ascii="微软雅黑" w:eastAsia="微软雅黑" w:hAnsi="微软雅黑" w:cstheme="minorHAnsi"/>
          <w:color w:val="000000" w:themeColor="text1"/>
        </w:rPr>
        <w:t xml:space="preserve">, and </w:t>
      </w:r>
      <w:r w:rsidRPr="00726BF6">
        <w:rPr>
          <w:rFonts w:ascii="微软雅黑" w:eastAsia="微软雅黑" w:hAnsi="微软雅黑" w:cstheme="minorHAnsi"/>
          <w:b/>
          <w:bCs/>
          <w:color w:val="000000" w:themeColor="text1"/>
        </w:rPr>
        <w:t>negative</w:t>
      </w:r>
      <w:r>
        <w:rPr>
          <w:rFonts w:ascii="微软雅黑" w:eastAsia="微软雅黑" w:hAnsi="微软雅黑" w:cstheme="minorHAnsi"/>
          <w:color w:val="000000" w:themeColor="text1"/>
        </w:rPr>
        <w:t xml:space="preserve"> is what we want since we want to find the global/local minimum</w:t>
      </w:r>
    </w:p>
    <w:p w14:paraId="69B20898" w14:textId="63655559" w:rsidR="00726BF6" w:rsidRDefault="00726BF6" w:rsidP="00726BF6">
      <w:r>
        <w:rPr>
          <w:noProof/>
        </w:rPr>
        <w:drawing>
          <wp:anchor distT="0" distB="0" distL="114300" distR="114300" simplePos="0" relativeHeight="251877376" behindDoc="0" locked="0" layoutInCell="1" allowOverlap="1" wp14:anchorId="1E51404E" wp14:editId="0101FBDF">
            <wp:simplePos x="0" y="0"/>
            <wp:positionH relativeFrom="column">
              <wp:posOffset>3263460</wp:posOffset>
            </wp:positionH>
            <wp:positionV relativeFrom="paragraph">
              <wp:posOffset>85041</wp:posOffset>
            </wp:positionV>
            <wp:extent cx="2236470" cy="3319780"/>
            <wp:effectExtent l="0" t="0" r="0" b="0"/>
            <wp:wrapThrough wrapText="bothSides">
              <wp:wrapPolygon edited="0">
                <wp:start x="0" y="0"/>
                <wp:lineTo x="0" y="21484"/>
                <wp:lineTo x="21465" y="21484"/>
                <wp:lineTo x="21465" y="0"/>
                <wp:lineTo x="0" y="0"/>
              </wp:wrapPolygon>
            </wp:wrapThrough>
            <wp:docPr id="656" name="图片 656" descr="/var/folders/3j/nf438zcs6ng1m0sfv6ts4k740000gn/T/com.microsoft.Word/Content.MSO/6D3552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3j/nf438zcs6ng1m0sfv6ts4k740000gn/T/com.microsoft.Word/Content.MSO/6D355215.tmp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2B7847" wp14:editId="39272392">
            <wp:extent cx="2419643" cy="774329"/>
            <wp:effectExtent l="0" t="0" r="0" b="635"/>
            <wp:docPr id="655" name="图片 655" descr="/var/folders/3j/nf438zcs6ng1m0sfv6ts4k740000gn/T/com.microsoft.Word/Content.MSO/11DC412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3j/nf438zcs6ng1m0sfv6ts4k740000gn/T/com.microsoft.Word/Content.MSO/11DC412F.tmp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30" cy="7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F36B" w14:textId="245EFFCF" w:rsidR="00726BF6" w:rsidRPr="00726BF6" w:rsidRDefault="00726BF6" w:rsidP="00726BF6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726BF6">
        <w:rPr>
          <w:rFonts w:ascii="微软雅黑" w:eastAsia="微软雅黑" w:hAnsi="微软雅黑" w:hint="eastAsia"/>
          <w:b/>
          <w:bCs/>
        </w:rPr>
        <w:t>两种方法</w:t>
      </w:r>
    </w:p>
    <w:p w14:paraId="25BDB586" w14:textId="503FBF67" w:rsidR="00726BF6" w:rsidRPr="00726BF6" w:rsidRDefault="00726BF6" w:rsidP="00673B02">
      <w:pPr>
        <w:pStyle w:val="afb"/>
        <w:numPr>
          <w:ilvl w:val="1"/>
          <w:numId w:val="42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Batch 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：</w:t>
      </w: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每次学习都使用整个训练集，因此每次更新都是=会朝着正确的方向进行，最后能够保证收敛于极值点，凸函数收敛于全局极值点，非凸函数可能收敛于局部极值点，缺陷是学习时机场，消耗大量内存</w:t>
      </w:r>
    </w:p>
    <w:p w14:paraId="4E147CFA" w14:textId="77777777" w:rsidR="00726BF6" w:rsidRPr="00726BF6" w:rsidRDefault="00726BF6" w:rsidP="00673B02">
      <w:pPr>
        <w:pStyle w:val="afb"/>
        <w:numPr>
          <w:ilvl w:val="1"/>
          <w:numId w:val="42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Incremental (stochastic)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：</w:t>
      </w:r>
    </w:p>
    <w:p w14:paraId="37132619" w14:textId="48039A71" w:rsidR="00726BF6" w:rsidRPr="00726BF6" w:rsidRDefault="00726BF6" w:rsidP="00726BF6">
      <w:pPr>
        <w:pStyle w:val="afb"/>
        <w:ind w:left="840" w:firstLineChars="0" w:firstLine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29E908CD" wp14:editId="58CBDB27">
            <wp:simplePos x="0" y="0"/>
            <wp:positionH relativeFrom="column">
              <wp:posOffset>3263119</wp:posOffset>
            </wp:positionH>
            <wp:positionV relativeFrom="paragraph">
              <wp:posOffset>347931</wp:posOffset>
            </wp:positionV>
            <wp:extent cx="2357755" cy="1927225"/>
            <wp:effectExtent l="0" t="0" r="4445" b="3175"/>
            <wp:wrapThrough wrapText="bothSides">
              <wp:wrapPolygon edited="0">
                <wp:start x="0" y="0"/>
                <wp:lineTo x="0" y="21493"/>
                <wp:lineTo x="21524" y="21493"/>
                <wp:lineTo x="21524" y="0"/>
                <wp:lineTo x="0" y="0"/>
              </wp:wrapPolygon>
            </wp:wrapThrough>
            <wp:docPr id="657" name="图片 657" descr="/var/folders/3j/nf438zcs6ng1m0sfv6ts4k740000gn/T/com.microsoft.Word/Content.MSO/196421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3j/nf438zcs6ng1m0sfv6ts4k740000gn/T/com.microsoft.Word/Content.MSO/196421EB.tmp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75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一轮迭代只用一条随机选取的数据，迭代次数虽大，但是一次学习时间非常快，缺点是可能会导致loss</w:t>
      </w: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function剧烈波动，并无法判断是否收敛</w:t>
      </w:r>
    </w:p>
    <w:p w14:paraId="1DFBAA28" w14:textId="58477295" w:rsidR="00726BF6" w:rsidRDefault="00726BF6" w:rsidP="00726BF6">
      <w:pPr>
        <w:rPr>
          <w:rFonts w:ascii="微软雅黑" w:eastAsia="微软雅黑" w:hAnsi="微软雅黑" w:cstheme="minorHAnsi"/>
          <w:b/>
          <w:bCs/>
          <w:color w:val="000000" w:themeColor="text1"/>
        </w:rPr>
      </w:pPr>
    </w:p>
    <w:p w14:paraId="7E848A28" w14:textId="164D6A12" w:rsidR="00726BF6" w:rsidRDefault="00726BF6" w:rsidP="00726BF6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726BF6">
        <w:rPr>
          <w:rFonts w:ascii="微软雅黑" w:eastAsia="微软雅黑" w:hAnsi="微软雅黑" w:cstheme="minorHAnsi"/>
          <w:b/>
          <w:bCs/>
          <w:color w:val="000000" w:themeColor="text1"/>
        </w:rPr>
        <w:tab/>
      </w:r>
    </w:p>
    <w:p w14:paraId="6A9D970B" w14:textId="77777777" w:rsidR="00726BF6" w:rsidRP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</w:p>
    <w:p w14:paraId="4B1B3836" w14:textId="02C60217" w:rsidR="00726BF6" w:rsidRPr="00726BF6" w:rsidRDefault="00726BF6" w:rsidP="00673B02">
      <w:pPr>
        <w:pStyle w:val="afb"/>
        <w:numPr>
          <w:ilvl w:val="0"/>
          <w:numId w:val="42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726BF6"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anchor distT="0" distB="0" distL="114300" distR="114300" simplePos="0" relativeHeight="251879424" behindDoc="0" locked="0" layoutInCell="1" allowOverlap="1" wp14:anchorId="675FC644" wp14:editId="4B64105B">
            <wp:simplePos x="0" y="0"/>
            <wp:positionH relativeFrom="column">
              <wp:posOffset>3263265</wp:posOffset>
            </wp:positionH>
            <wp:positionV relativeFrom="paragraph">
              <wp:posOffset>296985</wp:posOffset>
            </wp:positionV>
            <wp:extent cx="2435225" cy="2152015"/>
            <wp:effectExtent l="0" t="0" r="3175" b="0"/>
            <wp:wrapThrough wrapText="bothSides">
              <wp:wrapPolygon edited="0">
                <wp:start x="0" y="0"/>
                <wp:lineTo x="0" y="21415"/>
                <wp:lineTo x="21516" y="21415"/>
                <wp:lineTo x="21516" y="0"/>
                <wp:lineTo x="0" y="0"/>
              </wp:wrapPolygon>
            </wp:wrapThrough>
            <wp:docPr id="658" name="图片 658" descr="/var/folders/3j/nf438zcs6ng1m0sfv6ts4k740000gn/T/com.microsoft.Word/Content.MSO/47CC3E3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var/folders/3j/nf438zcs6ng1m0sfv6ts4k740000gn/T/com.microsoft.Word/Content.MSO/47CC3E31.tmp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BF6">
        <w:rPr>
          <w:rFonts w:ascii="微软雅黑" w:eastAsia="微软雅黑" w:hAnsi="微软雅黑" w:cstheme="minorHAnsi"/>
          <w:b/>
          <w:bCs/>
          <w:color w:val="000000" w:themeColor="text1"/>
        </w:rPr>
        <w:t xml:space="preserve">Backpropagation </w:t>
      </w:r>
      <w:r w:rsidRPr="00726BF6">
        <w:rPr>
          <w:rFonts w:ascii="微软雅黑" w:eastAsia="微软雅黑" w:hAnsi="微软雅黑" w:cstheme="minorHAnsi" w:hint="eastAsia"/>
          <w:b/>
          <w:bCs/>
          <w:color w:val="000000" w:themeColor="text1"/>
        </w:rPr>
        <w:t>反向传播</w:t>
      </w:r>
    </w:p>
    <w:p w14:paraId="50E2CE7C" w14:textId="52FB039A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  <w:r w:rsidRPr="00726BF6">
        <w:rPr>
          <w:rFonts w:ascii="微软雅黑" w:eastAsia="微软雅黑" w:hAnsi="微软雅黑" w:cstheme="minorHAnsi" w:hint="eastAsia"/>
          <w:color w:val="000000" w:themeColor="text1"/>
        </w:rPr>
        <w:t>当神经网络有百万级别的参数时，梯度下降更新权重会消耗大量时间，因此需要一种更有效的计算梯度的方法，这种方法就是反向传播。</w:t>
      </w:r>
    </w:p>
    <w:p w14:paraId="2E4B04AF" w14:textId="78817E81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</w:p>
    <w:p w14:paraId="3B906C23" w14:textId="0EFF694C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color w:val="000000" w:themeColor="text1"/>
        </w:rPr>
        <w:t>这是一场以误差（error）为主导的反向传播运动，旨在得到最优的全局参数矩阵，进而将多层神经网络引用到分类或者回归任务中去。</w:t>
      </w:r>
    </w:p>
    <w:p w14:paraId="7777332A" w14:textId="77777777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</w:p>
    <w:p w14:paraId="24A94A94" w14:textId="58D4440E" w:rsidR="00726BF6" w:rsidRDefault="00726BF6" w:rsidP="00726BF6">
      <w:pPr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color w:val="000000" w:themeColor="text1"/>
        </w:rPr>
        <w:t>前向传递输入信号直至输出产生误差，反向传播误差信息更新权重矩阵。</w:t>
      </w:r>
    </w:p>
    <w:p w14:paraId="6243B47C" w14:textId="58D4440E" w:rsidR="00726BF6" w:rsidRPr="00726BF6" w:rsidRDefault="00726BF6" w:rsidP="00726BF6">
      <w:pPr>
        <w:rPr>
          <w:rFonts w:ascii="微软雅黑" w:eastAsia="微软雅黑" w:hAnsi="微软雅黑" w:cstheme="minorHAnsi"/>
          <w:color w:val="FF0000"/>
          <w:sz w:val="18"/>
          <w:szCs w:val="18"/>
        </w:rPr>
      </w:pPr>
      <w:r w:rsidRPr="00726BF6">
        <w:rPr>
          <w:rFonts w:ascii="微软雅黑" w:eastAsia="微软雅黑" w:hAnsi="微软雅黑" w:cstheme="minorHAnsi"/>
          <w:color w:val="FF0000"/>
          <w:sz w:val="18"/>
          <w:szCs w:val="18"/>
        </w:rPr>
        <w:t>W</w:t>
      </w:r>
      <w:r w:rsidRPr="00726BF6">
        <w:rPr>
          <w:rFonts w:ascii="微软雅黑" w:eastAsia="微软雅黑" w:hAnsi="微软雅黑" w:cstheme="minorHAnsi" w:hint="eastAsia"/>
          <w:color w:val="FF0000"/>
          <w:sz w:val="18"/>
          <w:szCs w:val="18"/>
        </w:rPr>
        <w:t>ill</w:t>
      </w:r>
      <w:r w:rsidRPr="00726BF6">
        <w:rPr>
          <w:rFonts w:ascii="微软雅黑" w:eastAsia="微软雅黑" w:hAnsi="微软雅黑" w:cstheme="minorHAnsi"/>
          <w:color w:val="FF0000"/>
          <w:sz w:val="18"/>
          <w:szCs w:val="18"/>
        </w:rPr>
        <w:t xml:space="preserve"> converge to a local, bot necessarily global, error minimum, but in practice, often works well (can run multiple times)</w:t>
      </w:r>
    </w:p>
    <w:p w14:paraId="716D75AF" w14:textId="3D905BFC" w:rsidR="00726BF6" w:rsidRDefault="00726BF6" w:rsidP="00673B02">
      <w:pPr>
        <w:pStyle w:val="afb"/>
        <w:numPr>
          <w:ilvl w:val="0"/>
          <w:numId w:val="42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lastRenderedPageBreak/>
        <w:t xml:space="preserve">存在的问题 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 </w:t>
      </w:r>
      <w:r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overfitting</w:t>
      </w: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&amp; underfitting</w:t>
      </w:r>
    </w:p>
    <w:p w14:paraId="7ADDF822" w14:textId="56D04511" w:rsidR="00726BF6" w:rsidRDefault="00726BF6" w:rsidP="00673B02">
      <w:pPr>
        <w:pStyle w:val="afb"/>
        <w:numPr>
          <w:ilvl w:val="0"/>
          <w:numId w:val="4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由于对样本数据，可能存在hidden</w:t>
      </w: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layer的表示不唯一，即产生的分类的决策面不唯一，随着学习的进行，B</w:t>
      </w:r>
      <w:r w:rsidRPr="00726BF6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P</w:t>
      </w: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算法使权值可能收敛过于复杂的决策面，并至极致</w:t>
      </w:r>
    </w:p>
    <w:p w14:paraId="0EF675BF" w14:textId="58ABB63A" w:rsidR="008226DA" w:rsidRPr="00726BF6" w:rsidRDefault="008226DA" w:rsidP="00673B02">
      <w:pPr>
        <w:pStyle w:val="afb"/>
        <w:numPr>
          <w:ilvl w:val="0"/>
          <w:numId w:val="4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模型复杂度高</w:t>
      </w:r>
    </w:p>
    <w:p w14:paraId="1D017F74" w14:textId="19EED7EA" w:rsidR="00726BF6" w:rsidRPr="00726BF6" w:rsidRDefault="00726BF6" w:rsidP="00673B02">
      <w:pPr>
        <w:pStyle w:val="afb"/>
        <w:numPr>
          <w:ilvl w:val="0"/>
          <w:numId w:val="4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726BF6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权重学习迭代次数足够多（overtraining），拟合了训练数据中的噪音和训练杨立忠没有代表性的特征</w:t>
      </w:r>
    </w:p>
    <w:p w14:paraId="6388D118" w14:textId="1A87E350" w:rsidR="00726BF6" w:rsidRDefault="00726BF6" w:rsidP="00726BF6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726BF6">
        <w:rPr>
          <w:rFonts w:ascii="微软雅黑" w:eastAsia="微软雅黑" w:hAnsi="微软雅黑" w:cstheme="minorHAnsi"/>
          <w:noProof/>
          <w:color w:val="000000" w:themeColor="text1"/>
        </w:rPr>
        <w:drawing>
          <wp:inline distT="0" distB="0" distL="0" distR="0" wp14:anchorId="6BB40EAF" wp14:editId="3F7F87C2">
            <wp:extent cx="4097438" cy="2568302"/>
            <wp:effectExtent l="0" t="0" r="5080" b="0"/>
            <wp:docPr id="659" name="图片 65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6"/>
                    <a:srcRect t="7213" r="4691"/>
                    <a:stretch/>
                  </pic:blipFill>
                  <pic:spPr bwMode="auto">
                    <a:xfrm>
                      <a:off x="0" y="0"/>
                      <a:ext cx="4160168" cy="260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9D0A" w14:textId="6CB67CC7" w:rsidR="00726BF6" w:rsidRDefault="00726BF6" w:rsidP="00726BF6">
      <w:r>
        <w:rPr>
          <w:rFonts w:ascii="微软雅黑" w:eastAsia="微软雅黑" w:hAnsi="微软雅黑" w:cstheme="minorHAnsi"/>
          <w:noProof/>
          <w:color w:val="000000" w:themeColor="text1"/>
        </w:rPr>
        <w:drawing>
          <wp:inline distT="0" distB="0" distL="0" distR="0" wp14:anchorId="13E450E8" wp14:editId="69DC2550">
            <wp:extent cx="4144820" cy="2997843"/>
            <wp:effectExtent l="0" t="0" r="0" b="0"/>
            <wp:docPr id="660" name="图片 660" descr="/var/folders/3j/nf438zcs6ng1m0sfv6ts4k740000gn/T/com.microsoft.Word/Content.MSO/CE00106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ar/folders/3j/nf438zcs6ng1m0sfv6ts4k740000gn/T/com.microsoft.Word/Content.MSO/CE001067.tmp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7" cy="30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32A0" w14:textId="6E419EF9" w:rsidR="00726BF6" w:rsidRDefault="00726BF6" w:rsidP="00726BF6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67C95EA" w14:textId="77777777" w:rsidR="00726BF6" w:rsidRPr="00726BF6" w:rsidRDefault="00726BF6" w:rsidP="00726BF6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46C96980" w14:textId="37E13D60" w:rsidR="00726BF6" w:rsidRDefault="00726BF6" w:rsidP="00612967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1809620E" w14:textId="14000813" w:rsidR="00612967" w:rsidRDefault="00612967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04276ED" w14:textId="70D93A83" w:rsidR="007E1CBD" w:rsidRDefault="007E1CBD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0F223B85" w14:textId="78EEDBBE" w:rsidR="007E1CBD" w:rsidRPr="00726BF6" w:rsidRDefault="007E1CBD" w:rsidP="007E1CBD">
      <w:pPr>
        <w:pStyle w:val="afb"/>
        <w:numPr>
          <w:ilvl w:val="0"/>
          <w:numId w:val="30"/>
        </w:numPr>
        <w:ind w:firstLineChars="0"/>
        <w:jc w:val="center"/>
        <w:rPr>
          <w:rFonts w:cstheme="minorHAnsi"/>
          <w:b/>
          <w:bCs/>
          <w:color w:val="000000" w:themeColor="text1"/>
        </w:rPr>
      </w:pPr>
      <w:bookmarkStart w:id="0" w:name="OLE_LINK1"/>
      <w:bookmarkStart w:id="1" w:name="OLE_LINK2"/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6</w:t>
      </w:r>
      <w:r w:rsidRPr="007B22B1">
        <w:rPr>
          <w:rFonts w:cstheme="minorHAnsi"/>
          <w:b/>
          <w:bCs/>
          <w:color w:val="000000" w:themeColor="text1"/>
        </w:rPr>
        <w:t>----</w:t>
      </w:r>
      <w:r>
        <w:rPr>
          <w:rFonts w:cstheme="minorHAnsi"/>
          <w:b/>
          <w:bCs/>
          <w:color w:val="000000" w:themeColor="text1"/>
        </w:rPr>
        <w:t>K</w:t>
      </w:r>
      <w:r>
        <w:rPr>
          <w:rFonts w:cstheme="minorHAnsi" w:hint="eastAsia"/>
          <w:b/>
          <w:bCs/>
          <w:color w:val="000000" w:themeColor="text1"/>
        </w:rPr>
        <w:t>ernel</w:t>
      </w:r>
      <w:r>
        <w:rPr>
          <w:rFonts w:cstheme="minorHAnsi"/>
          <w:b/>
          <w:bCs/>
          <w:color w:val="000000" w:themeColor="text1"/>
        </w:rPr>
        <w:t xml:space="preserve"> Methods</w:t>
      </w:r>
    </w:p>
    <w:bookmarkEnd w:id="0"/>
    <w:bookmarkEnd w:id="1"/>
    <w:p w14:paraId="58A69A51" w14:textId="7A8BD991" w:rsidR="007E1CBD" w:rsidRPr="00B27AAD" w:rsidRDefault="00B27AAD" w:rsidP="00B27AAD">
      <w:pPr>
        <w:pStyle w:val="afb"/>
        <w:numPr>
          <w:ilvl w:val="0"/>
          <w:numId w:val="30"/>
        </w:numPr>
        <w:ind w:firstLineChars="0"/>
        <w:jc w:val="both"/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B27AAD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什么是支持向量机（S</w:t>
      </w:r>
      <w:r w:rsidRPr="00B27AAD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VM</w:t>
      </w:r>
      <w:r w:rsidRPr="00B27AAD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）？</w:t>
      </w:r>
    </w:p>
    <w:p w14:paraId="5668E7E2" w14:textId="77777777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color w:val="333333"/>
          <w:spacing w:val="3"/>
        </w:rPr>
        <w:t>1、支持向量机（Support Vector Machine，常简称为SVM）是一种监督式学习的方法，可广泛地应用于统计分类以及回归分析。支持向量机属于一般化线性分类器，这族分类器的特点是他们</w:t>
      </w:r>
      <w:r w:rsidRPr="00B27AAD">
        <w:rPr>
          <w:rFonts w:ascii="微软雅黑" w:eastAsia="微软雅黑" w:hAnsi="微软雅黑"/>
          <w:color w:val="333333"/>
          <w:spacing w:val="3"/>
          <w:highlight w:val="yellow"/>
        </w:rPr>
        <w:t>能够同时最小化经验误差与最大化几何边缘区</w:t>
      </w:r>
      <w:r w:rsidRPr="00B27AAD">
        <w:rPr>
          <w:rFonts w:ascii="微软雅黑" w:eastAsia="微软雅黑" w:hAnsi="微软雅黑"/>
          <w:color w:val="333333"/>
          <w:spacing w:val="3"/>
        </w:rPr>
        <w:t>，因此支持向量机也被称为最大边缘区分类器。</w:t>
      </w:r>
    </w:p>
    <w:p w14:paraId="1194B6CD" w14:textId="77777777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color w:val="333333"/>
          <w:spacing w:val="3"/>
        </w:rPr>
        <w:t>2、支持向量机将向量映射到一个更高维的空间里，在这个空间里建立有一个最大间隔超平面。在分开数据的超平面的两边建有两个互相平行的超平面，分隔超平面使两个平行超平面的距离最大化。假定平行超平面间的距离或差距越大，分类器的总误差越小。</w:t>
      </w:r>
    </w:p>
    <w:p w14:paraId="113586F4" w14:textId="77777777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color w:val="333333"/>
          <w:spacing w:val="3"/>
        </w:rPr>
        <w:t>3、假设给定一些分属于两类的2维点，这些点可以通过直线分割， 我们要找到一条最优的分割线，如何来界定一个超平面是不是最优的呢?</w:t>
      </w:r>
    </w:p>
    <w:p w14:paraId="5002B80A" w14:textId="03878229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noProof/>
        </w:rPr>
        <w:drawing>
          <wp:anchor distT="0" distB="0" distL="114300" distR="114300" simplePos="0" relativeHeight="251880448" behindDoc="0" locked="0" layoutInCell="1" allowOverlap="1" wp14:anchorId="34F51A5E" wp14:editId="0501CE58">
            <wp:simplePos x="0" y="0"/>
            <wp:positionH relativeFrom="column">
              <wp:posOffset>10707</wp:posOffset>
            </wp:positionH>
            <wp:positionV relativeFrom="paragraph">
              <wp:posOffset>341630</wp:posOffset>
            </wp:positionV>
            <wp:extent cx="2610000" cy="2466000"/>
            <wp:effectExtent l="0" t="0" r="0" b="0"/>
            <wp:wrapThrough wrapText="bothSides">
              <wp:wrapPolygon edited="0">
                <wp:start x="0" y="0"/>
                <wp:lineTo x="0" y="21472"/>
                <wp:lineTo x="21442" y="21472"/>
                <wp:lineTo x="21442" y="0"/>
                <wp:lineTo x="0" y="0"/>
              </wp:wrapPolygon>
            </wp:wrapThrough>
            <wp:docPr id="638" name="图片 63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0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7AAD">
        <w:rPr>
          <w:rFonts w:ascii="微软雅黑" w:eastAsia="微软雅黑" w:hAnsi="微软雅黑"/>
          <w:color w:val="333333"/>
          <w:spacing w:val="3"/>
        </w:rPr>
        <w:t>如下图：</w:t>
      </w:r>
    </w:p>
    <w:p w14:paraId="135B3D3D" w14:textId="6FB81195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color w:val="333333"/>
          <w:spacing w:val="3"/>
        </w:rPr>
        <w:t xml:space="preserve">在上面的图中，a和b都可以作为分类超平面，但最优超平面只有一个，最优分类平面使间隔最大化。 那是不是某条直线比其他的更加合适呢? 我们可以凭直觉来定义一条评价直线好坏的标准: </w:t>
      </w:r>
      <w:r w:rsidRPr="00B27AAD">
        <w:rPr>
          <w:rFonts w:ascii="微软雅黑" w:eastAsia="微软雅黑" w:hAnsi="微软雅黑"/>
          <w:color w:val="333333"/>
          <w:spacing w:val="3"/>
        </w:rPr>
        <w:fldChar w:fldCharType="begin"/>
      </w:r>
      <w:r w:rsidRPr="00B27AAD">
        <w:rPr>
          <w:rFonts w:ascii="微软雅黑" w:eastAsia="微软雅黑" w:hAnsi="微软雅黑"/>
          <w:color w:val="333333"/>
          <w:spacing w:val="3"/>
        </w:rPr>
        <w:instrText xml:space="preserve"> INCLUDEPICTURE "https://wizardforcel.gitbooks.io/dm-algo-top10/content/img/20140502155924375.png" \* MERGEFORMATINET </w:instrText>
      </w:r>
      <w:r w:rsidRPr="00B27AAD">
        <w:rPr>
          <w:rFonts w:ascii="微软雅黑" w:eastAsia="微软雅黑" w:hAnsi="微软雅黑"/>
          <w:color w:val="333333"/>
          <w:spacing w:val="3"/>
        </w:rPr>
        <w:fldChar w:fldCharType="end"/>
      </w:r>
    </w:p>
    <w:p w14:paraId="2E490C53" w14:textId="77777777" w:rsidR="00B27AAD" w:rsidRPr="00B27AAD" w:rsidRDefault="00B27AAD" w:rsidP="00B27AAD">
      <w:pPr>
        <w:spacing w:after="204"/>
        <w:rPr>
          <w:rFonts w:ascii="微软雅黑" w:eastAsia="微软雅黑" w:hAnsi="微软雅黑"/>
          <w:color w:val="333333"/>
          <w:spacing w:val="3"/>
        </w:rPr>
      </w:pPr>
      <w:r w:rsidRPr="00B27AAD">
        <w:rPr>
          <w:rFonts w:ascii="微软雅黑" w:eastAsia="微软雅黑" w:hAnsi="微软雅黑"/>
          <w:color w:val="333333"/>
          <w:spacing w:val="3"/>
          <w:highlight w:val="yellow"/>
        </w:rPr>
        <w:t>距离样本太近的直线不是最优的，因为这样的直线对噪声敏感度高，泛化性较差</w:t>
      </w:r>
      <w:r w:rsidRPr="00B27AAD">
        <w:rPr>
          <w:rFonts w:ascii="微软雅黑" w:eastAsia="微软雅黑" w:hAnsi="微软雅黑"/>
          <w:color w:val="333333"/>
          <w:spacing w:val="3"/>
        </w:rPr>
        <w:t xml:space="preserve">。 因此我们的目标是找到一条直线（图中的最优超平面），离所有点的距离最远。 由此， </w:t>
      </w:r>
      <w:r w:rsidRPr="00B27AAD">
        <w:rPr>
          <w:rFonts w:ascii="微软雅黑" w:eastAsia="微软雅黑" w:hAnsi="微软雅黑"/>
          <w:color w:val="333333"/>
          <w:spacing w:val="3"/>
          <w:highlight w:val="yellow"/>
        </w:rPr>
        <w:t>SVM算法的实质是找出一个能够将某个值最大化的超平面，这个值就是超平面离所有训练样本的最小距离</w:t>
      </w:r>
      <w:r w:rsidRPr="00B27AAD">
        <w:rPr>
          <w:rFonts w:ascii="微软雅黑" w:eastAsia="微软雅黑" w:hAnsi="微软雅黑"/>
          <w:color w:val="333333"/>
          <w:spacing w:val="3"/>
        </w:rPr>
        <w:t>。这个最小距离用SVM术语来说叫做</w:t>
      </w:r>
      <w:r w:rsidRPr="00B27AAD">
        <w:rPr>
          <w:rFonts w:ascii="微软雅黑" w:eastAsia="微软雅黑" w:hAnsi="微软雅黑"/>
          <w:color w:val="FF0000"/>
          <w:spacing w:val="3"/>
        </w:rPr>
        <w:t xml:space="preserve">间隔(margin) </w:t>
      </w:r>
      <w:r w:rsidRPr="00B27AAD">
        <w:rPr>
          <w:rFonts w:ascii="微软雅黑" w:eastAsia="微软雅黑" w:hAnsi="微软雅黑"/>
          <w:color w:val="333333"/>
          <w:spacing w:val="3"/>
        </w:rPr>
        <w:t>。</w:t>
      </w:r>
    </w:p>
    <w:p w14:paraId="622685C3" w14:textId="77777777" w:rsidR="00B27AAD" w:rsidRPr="00B27AAD" w:rsidRDefault="00B27AAD" w:rsidP="00B27AAD">
      <w:pPr>
        <w:jc w:val="both"/>
        <w:rPr>
          <w:rFonts w:ascii="微软雅黑" w:eastAsia="微软雅黑" w:hAnsi="微软雅黑" w:cstheme="minorHAnsi"/>
          <w:color w:val="000000" w:themeColor="text1"/>
          <w:lang w:val="en-GB"/>
        </w:rPr>
      </w:pPr>
    </w:p>
    <w:p w14:paraId="2967D34F" w14:textId="39D66767" w:rsidR="007E1CBD" w:rsidRDefault="007E1CBD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7149B767" w14:textId="340DD438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11932E1B" w14:textId="565C7968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34AA5C14" w14:textId="069B482E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0E2CC92E" w14:textId="672EB397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05AC8572" w14:textId="22FA34CB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73C8083D" w14:textId="657AF048" w:rsidR="00A54F66" w:rsidRDefault="00A54F66">
      <w:pPr>
        <w:spacing w:after="120" w:line="259" w:lineRule="auto"/>
        <w:rPr>
          <w:rFonts w:ascii="微软雅黑" w:eastAsia="微软雅黑" w:hAnsi="微软雅黑" w:cstheme="minorHAnsi"/>
          <w:color w:val="000000" w:themeColor="text1"/>
        </w:rPr>
      </w:pPr>
      <w:r w:rsidRPr="00A54F66">
        <w:rPr>
          <w:rFonts w:ascii="微软雅黑" w:eastAsia="微软雅黑" w:hAnsi="微软雅黑" w:cstheme="minorHAnsi"/>
          <w:noProof/>
          <w:color w:val="000000" w:themeColor="text1"/>
        </w:rPr>
        <w:lastRenderedPageBreak/>
        <w:drawing>
          <wp:inline distT="0" distB="0" distL="0" distR="0" wp14:anchorId="3860E96D" wp14:editId="3F7B2DC4">
            <wp:extent cx="5842000" cy="7954337"/>
            <wp:effectExtent l="0" t="0" r="0" b="0"/>
            <wp:docPr id="651" name="图片 65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t="23186" b="11726"/>
                    <a:stretch/>
                  </pic:blipFill>
                  <pic:spPr bwMode="auto">
                    <a:xfrm>
                      <a:off x="0" y="0"/>
                      <a:ext cx="5846225" cy="796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theme="minorHAnsi"/>
          <w:color w:val="000000" w:themeColor="text1"/>
        </w:rPr>
        <w:br w:type="page"/>
      </w:r>
    </w:p>
    <w:p w14:paraId="631475DB" w14:textId="77777777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6D957A2A" w14:textId="11987912" w:rsidR="00A54F66" w:rsidRDefault="00A54F66" w:rsidP="00C64CFF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A54F66">
        <w:rPr>
          <w:rFonts w:ascii="微软雅黑" w:eastAsia="微软雅黑" w:hAnsi="微软雅黑" w:cstheme="minorHAnsi"/>
          <w:noProof/>
          <w:color w:val="000000" w:themeColor="text1"/>
        </w:rPr>
        <w:drawing>
          <wp:inline distT="0" distB="0" distL="0" distR="0" wp14:anchorId="21696FB2" wp14:editId="644F0CF3">
            <wp:extent cx="6174086" cy="8737600"/>
            <wp:effectExtent l="0" t="0" r="0" b="0"/>
            <wp:docPr id="650" name="图片 65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t="19239" r="3046" b="15170"/>
                    <a:stretch/>
                  </pic:blipFill>
                  <pic:spPr bwMode="auto">
                    <a:xfrm>
                      <a:off x="0" y="0"/>
                      <a:ext cx="6196093" cy="876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3DE86" w14:textId="3CCE5637" w:rsidR="00331E59" w:rsidRPr="00331E59" w:rsidRDefault="00331E59" w:rsidP="00331E59">
      <w:pPr>
        <w:pStyle w:val="afb"/>
        <w:numPr>
          <w:ilvl w:val="0"/>
          <w:numId w:val="30"/>
        </w:numPr>
        <w:ind w:firstLineChars="0"/>
        <w:jc w:val="center"/>
        <w:rPr>
          <w:rFonts w:cstheme="minorHAnsi"/>
          <w:b/>
          <w:bCs/>
          <w:color w:val="000000" w:themeColor="text1"/>
        </w:rPr>
      </w:pPr>
      <w:bookmarkStart w:id="2" w:name="OLE_LINK15"/>
      <w:bookmarkStart w:id="3" w:name="OLE_LINK16"/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7</w:t>
      </w:r>
      <w:r w:rsidRPr="007B22B1">
        <w:rPr>
          <w:rFonts w:cstheme="minorHAnsi"/>
          <w:b/>
          <w:bCs/>
          <w:color w:val="000000" w:themeColor="text1"/>
        </w:rPr>
        <w:t>----</w:t>
      </w:r>
      <w:r>
        <w:rPr>
          <w:rFonts w:cstheme="minorHAnsi"/>
          <w:b/>
          <w:bCs/>
          <w:color w:val="000000" w:themeColor="text1"/>
        </w:rPr>
        <w:t>E</w:t>
      </w:r>
      <w:r>
        <w:rPr>
          <w:rFonts w:cstheme="minorHAnsi" w:hint="eastAsia"/>
          <w:b/>
          <w:bCs/>
          <w:color w:val="000000" w:themeColor="text1"/>
        </w:rPr>
        <w:t>nsemble</w:t>
      </w:r>
      <w:r>
        <w:rPr>
          <w:rFonts w:cstheme="minorHAnsi"/>
          <w:b/>
          <w:bCs/>
          <w:color w:val="000000" w:themeColor="text1"/>
        </w:rPr>
        <w:t xml:space="preserve"> Learning</w:t>
      </w:r>
    </w:p>
    <w:p w14:paraId="21C4CD8C" w14:textId="5614A237" w:rsidR="00331E59" w:rsidRDefault="00331E59" w:rsidP="00331E59">
      <w:pPr>
        <w:pStyle w:val="afb"/>
        <w:numPr>
          <w:ilvl w:val="0"/>
          <w:numId w:val="4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bookmarkStart w:id="4" w:name="OLE_LINK7"/>
      <w:bookmarkStart w:id="5" w:name="OLE_LINK8"/>
      <w:bookmarkEnd w:id="2"/>
      <w:bookmarkEnd w:id="3"/>
      <w:r w:rsidRPr="00331E59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R</w:t>
      </w:r>
      <w:r w:rsidRPr="00331E59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eview: bias-variance </w:t>
      </w:r>
      <w:r w:rsidR="00277AE9" w:rsidRPr="00331E59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decomposition</w:t>
      </w:r>
    </w:p>
    <w:bookmarkEnd w:id="4"/>
    <w:bookmarkEnd w:id="5"/>
    <w:p w14:paraId="53361353" w14:textId="4545E1F1" w:rsidR="00331E59" w:rsidRPr="00331E59" w:rsidRDefault="00331E59" w:rsidP="00331E59">
      <w:pPr>
        <w:ind w:firstLine="420"/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331E59">
        <w:rPr>
          <w:rFonts w:ascii="微软雅黑" w:eastAsia="微软雅黑" w:hAnsi="微软雅黑" w:cstheme="minorHAnsi" w:hint="eastAsia"/>
          <w:b/>
          <w:bCs/>
          <w:color w:val="000000" w:themeColor="text1"/>
        </w:rPr>
        <w:t>I</w:t>
      </w:r>
      <w:r w:rsidRPr="00331E59">
        <w:rPr>
          <w:rFonts w:ascii="微软雅黑" w:eastAsia="微软雅黑" w:hAnsi="微软雅黑" w:cstheme="minorHAnsi"/>
          <w:b/>
          <w:bCs/>
          <w:color w:val="000000" w:themeColor="text1"/>
        </w:rPr>
        <w:t>n general case:</w:t>
      </w:r>
    </w:p>
    <w:p w14:paraId="4C0EC15A" w14:textId="5AA43C11" w:rsidR="00331E59" w:rsidRPr="00331E59" w:rsidRDefault="00331E59" w:rsidP="00331E59">
      <w:pPr>
        <w:pStyle w:val="afb"/>
        <w:numPr>
          <w:ilvl w:val="0"/>
          <w:numId w:val="48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331E59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T</w:t>
      </w: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heoretical tool for analysing how much specific training set affects performance of classifier</w:t>
      </w:r>
    </w:p>
    <w:p w14:paraId="69A13A2E" w14:textId="05133C9E" w:rsidR="00331E59" w:rsidRPr="00331E59" w:rsidRDefault="00331E59" w:rsidP="00331E59">
      <w:pPr>
        <w:pStyle w:val="afb"/>
        <w:numPr>
          <w:ilvl w:val="0"/>
          <w:numId w:val="48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  <w:t>Bias:</w:t>
      </w: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is the expected error due to the mismatch between the learner’s hypothesis space and the space of target concepts</w:t>
      </w:r>
    </w:p>
    <w:p w14:paraId="4E093CC2" w14:textId="49DC42C7" w:rsidR="00331E59" w:rsidRPr="00331E59" w:rsidRDefault="00331E59" w:rsidP="00331E59">
      <w:pPr>
        <w:pStyle w:val="afb"/>
        <w:numPr>
          <w:ilvl w:val="0"/>
          <w:numId w:val="48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  <w:t>Variance</w:t>
      </w: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: is the expected error due to differences in the training sets used</w:t>
      </w:r>
    </w:p>
    <w:p w14:paraId="21FAB99E" w14:textId="24F9C759" w:rsidR="00331E59" w:rsidRDefault="00331E59" w:rsidP="00331E59">
      <w:pPr>
        <w:pStyle w:val="afb"/>
        <w:numPr>
          <w:ilvl w:val="0"/>
          <w:numId w:val="48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</w:pP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  <w:t xml:space="preserve">Total expected error </w:t>
      </w:r>
      <w:r w:rsidRPr="00331E59"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highlight w:val="yellow"/>
        </w:rPr>
        <w:t>≈ bias</w:t>
      </w:r>
      <w:r w:rsidRPr="00331E59">
        <w:rPr>
          <w:rFonts w:ascii="微软雅黑" w:eastAsia="微软雅黑" w:hAnsi="微软雅黑" w:cstheme="minorHAnsi" w:hint="eastAsia"/>
          <w:color w:val="000000" w:themeColor="text1"/>
          <w:sz w:val="24"/>
          <w:szCs w:val="24"/>
          <w:highlight w:val="yellow"/>
          <w:vertAlign w:val="superscript"/>
        </w:rPr>
        <w:t>2</w:t>
      </w:r>
      <w:r w:rsidRPr="00331E59">
        <w:rPr>
          <w:rFonts w:ascii="微软雅黑" w:eastAsia="微软雅黑" w:hAnsi="微软雅黑" w:cstheme="minorHAnsi"/>
          <w:color w:val="000000" w:themeColor="text1"/>
          <w:sz w:val="24"/>
          <w:szCs w:val="24"/>
          <w:highlight w:val="yellow"/>
        </w:rPr>
        <w:t xml:space="preserve"> + variance</w:t>
      </w:r>
    </w:p>
    <w:p w14:paraId="1D617148" w14:textId="1AF07694" w:rsidR="00331E59" w:rsidRDefault="00331E59" w:rsidP="00331E59">
      <w:pPr>
        <w:ind w:left="420"/>
        <w:rPr>
          <w:rFonts w:ascii="微软雅黑" w:eastAsia="微软雅黑" w:hAnsi="微软雅黑" w:cstheme="minorHAnsi"/>
          <w:b/>
          <w:bCs/>
          <w:color w:val="000000" w:themeColor="text1"/>
        </w:rPr>
      </w:pPr>
      <w:r w:rsidRPr="006B5023">
        <w:rPr>
          <w:rFonts w:ascii="微软雅黑" w:eastAsia="微软雅黑" w:hAnsi="微软雅黑" w:cstheme="minorHAnsi" w:hint="eastAsia"/>
          <w:b/>
          <w:bCs/>
          <w:color w:val="000000" w:themeColor="text1"/>
        </w:rPr>
        <w:t>I</w:t>
      </w:r>
      <w:r w:rsidRPr="006B5023">
        <w:rPr>
          <w:rFonts w:ascii="微软雅黑" w:eastAsia="微软雅黑" w:hAnsi="微软雅黑" w:cstheme="minorHAnsi"/>
          <w:b/>
          <w:bCs/>
          <w:color w:val="000000" w:themeColor="text1"/>
        </w:rPr>
        <w:t>n ensemble classification:</w:t>
      </w:r>
    </w:p>
    <w:p w14:paraId="283909B5" w14:textId="16CD8F1F" w:rsidR="006B5023" w:rsidRDefault="006B5023" w:rsidP="006B5023">
      <w:pPr>
        <w:pStyle w:val="afb"/>
        <w:numPr>
          <w:ilvl w:val="0"/>
          <w:numId w:val="49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6B5023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Bias-variance decomposition used to analyse how much restriction to a single training set affects performance</w:t>
      </w:r>
    </w:p>
    <w:p w14:paraId="66F847B0" w14:textId="1E18E69B" w:rsidR="006B5023" w:rsidRDefault="006B5023" w:rsidP="006B5023">
      <w:pPr>
        <w:pStyle w:val="afb"/>
        <w:numPr>
          <w:ilvl w:val="0"/>
          <w:numId w:val="49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Bias = expected error of the ensemble classifier on new data (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包含noise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inherent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in the data)</w:t>
      </w:r>
    </w:p>
    <w:p w14:paraId="4B314FDA" w14:textId="780255A4" w:rsidR="006B5023" w:rsidRDefault="006B5023" w:rsidP="006B5023">
      <w:pPr>
        <w:pStyle w:val="afb"/>
        <w:numPr>
          <w:ilvl w:val="0"/>
          <w:numId w:val="49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Variance = component of the expected error due to particular training set being used to build classifier</w:t>
      </w:r>
    </w:p>
    <w:p w14:paraId="0C9C75FC" w14:textId="33FCB558" w:rsidR="006B5023" w:rsidRDefault="006B5023" w:rsidP="006B5023">
      <w:pPr>
        <w:pStyle w:val="afb"/>
        <w:numPr>
          <w:ilvl w:val="0"/>
          <w:numId w:val="49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Total expected error 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 xml:space="preserve">≈ 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bias + variance</w:t>
      </w:r>
    </w:p>
    <w:p w14:paraId="00C5BB87" w14:textId="05DC0437" w:rsidR="006B20DB" w:rsidRDefault="006B20DB" w:rsidP="006B20DB">
      <w:pPr>
        <w:rPr>
          <w:rFonts w:ascii="微软雅黑" w:eastAsia="微软雅黑" w:hAnsi="微软雅黑" w:cstheme="minorHAnsi"/>
          <w:color w:val="FF0000"/>
        </w:rPr>
      </w:pPr>
      <w:r w:rsidRPr="006B20DB">
        <w:rPr>
          <w:rFonts w:ascii="微软雅黑" w:eastAsia="微软雅黑" w:hAnsi="微软雅黑" w:cstheme="minorHAnsi"/>
          <w:color w:val="FF0000"/>
        </w:rPr>
        <w:t>Possible solution: “Big Data”</w:t>
      </w:r>
    </w:p>
    <w:p w14:paraId="3F6EEA14" w14:textId="4D150013" w:rsidR="006B20DB" w:rsidRPr="006B20DB" w:rsidRDefault="006B20DB" w:rsidP="006B20DB">
      <w:pPr>
        <w:rPr>
          <w:rFonts w:ascii="微软雅黑" w:eastAsia="微软雅黑" w:hAnsi="微软雅黑" w:cstheme="minorHAnsi"/>
          <w:color w:val="FF0000"/>
        </w:rPr>
      </w:pPr>
    </w:p>
    <w:p w14:paraId="4ED680F2" w14:textId="39B0C519" w:rsidR="00331E59" w:rsidRPr="00277AE9" w:rsidRDefault="001E6D4D" w:rsidP="00331E59">
      <w:pPr>
        <w:pStyle w:val="afb"/>
        <w:numPr>
          <w:ilvl w:val="0"/>
          <w:numId w:val="4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noProof/>
          <w:color w:val="FF0000"/>
        </w:rPr>
        <w:drawing>
          <wp:anchor distT="0" distB="0" distL="114300" distR="114300" simplePos="0" relativeHeight="251881472" behindDoc="0" locked="0" layoutInCell="1" allowOverlap="1" wp14:anchorId="24B857E9" wp14:editId="303EFB37">
            <wp:simplePos x="0" y="0"/>
            <wp:positionH relativeFrom="column">
              <wp:posOffset>2117725</wp:posOffset>
            </wp:positionH>
            <wp:positionV relativeFrom="paragraph">
              <wp:posOffset>51443</wp:posOffset>
            </wp:positionV>
            <wp:extent cx="3495600" cy="2059200"/>
            <wp:effectExtent l="0" t="0" r="0" b="0"/>
            <wp:wrapThrough wrapText="bothSides">
              <wp:wrapPolygon edited="0">
                <wp:start x="0" y="0"/>
                <wp:lineTo x="0" y="21453"/>
                <wp:lineTo x="21506" y="21453"/>
                <wp:lineTo x="21506" y="0"/>
                <wp:lineTo x="0" y="0"/>
              </wp:wrapPolygon>
            </wp:wrapThrough>
            <wp:docPr id="652" name="图片 65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屏幕快照 2019-07-23 下午6.53.49.png"/>
                    <pic:cNvPicPr/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OLE_LINK3"/>
      <w:bookmarkStart w:id="7" w:name="OLE_LINK4"/>
      <w:r w:rsidR="00277AE9" w:rsidRPr="00277AE9">
        <w:rPr>
          <w:rFonts w:ascii="微软雅黑" w:eastAsia="微软雅黑" w:hAnsi="微软雅黑" w:cstheme="minorHAnsi" w:hint="eastAsia"/>
          <w:b/>
          <w:bCs/>
          <w:color w:val="000000" w:themeColor="text1"/>
          <w:sz w:val="24"/>
          <w:szCs w:val="24"/>
        </w:rPr>
        <w:t>Bias</w:t>
      </w:r>
      <w:r w:rsidR="00277AE9" w:rsidRPr="00277AE9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 xml:space="preserve"> variance trade-of</w:t>
      </w:r>
      <w:bookmarkEnd w:id="6"/>
      <w:bookmarkEnd w:id="7"/>
      <w:r w:rsidR="00277AE9" w:rsidRPr="00277AE9"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f</w:t>
      </w:r>
    </w:p>
    <w:p w14:paraId="3502DF9E" w14:textId="0EDDFA43" w:rsidR="00A54F66" w:rsidRPr="00DD578E" w:rsidRDefault="001E6D4D" w:rsidP="00C64CFF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  <w:u w:val="single"/>
          <w:lang w:val="en-GB"/>
        </w:rPr>
      </w:pPr>
      <w:r w:rsidRPr="00DD578E">
        <w:rPr>
          <w:rFonts w:ascii="微软雅黑" w:eastAsia="微软雅黑" w:hAnsi="微软雅黑" w:cstheme="minorHAnsi"/>
          <w:b/>
          <w:bCs/>
          <w:color w:val="000000" w:themeColor="text1"/>
          <w:u w:val="single"/>
          <w:lang w:val="en-GB"/>
        </w:rPr>
        <w:t>WHY?</w:t>
      </w:r>
      <w:r w:rsidRPr="00DD578E">
        <w:rPr>
          <w:rFonts w:ascii="微软雅黑" w:eastAsia="微软雅黑" w:hAnsi="微软雅黑" w:cstheme="minorHAnsi"/>
          <w:b/>
          <w:bCs/>
          <w:color w:val="000000" w:themeColor="text1"/>
          <w:u w:val="single"/>
          <w:lang w:val="en-GB"/>
        </w:rPr>
        <w:tab/>
      </w:r>
      <w:r w:rsidRPr="00DD578E">
        <w:rPr>
          <w:rFonts w:ascii="微软雅黑" w:eastAsia="微软雅黑" w:hAnsi="微软雅黑" w:cstheme="minorHAnsi"/>
          <w:b/>
          <w:bCs/>
          <w:color w:val="000000" w:themeColor="text1"/>
          <w:u w:val="single"/>
          <w:lang w:val="en-GB"/>
        </w:rPr>
        <w:tab/>
      </w:r>
    </w:p>
    <w:p w14:paraId="74D6865F" w14:textId="13248051" w:rsidR="001E6D4D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1E6D4D">
        <w:rPr>
          <w:rFonts w:ascii="微软雅黑" w:eastAsia="微软雅黑" w:hAnsi="微软雅黑" w:cstheme="minorHAnsi" w:hint="eastAsia"/>
          <w:color w:val="000000" w:themeColor="text1"/>
        </w:rPr>
        <w:t>-</w:t>
      </w:r>
      <w:r>
        <w:rPr>
          <w:rFonts w:ascii="微软雅黑" w:eastAsia="微软雅黑" w:hAnsi="微软雅黑" w:cstheme="minorHAnsi"/>
          <w:color w:val="000000" w:themeColor="text1"/>
        </w:rPr>
        <w:t xml:space="preserve"> </w:t>
      </w:r>
      <w:r w:rsidRPr="001E6D4D">
        <w:rPr>
          <w:rFonts w:ascii="微软雅黑" w:eastAsia="微软雅黑" w:hAnsi="微软雅黑" w:cstheme="minorHAnsi"/>
          <w:color w:val="000000" w:themeColor="text1"/>
        </w:rPr>
        <w:t xml:space="preserve">To avoid </w:t>
      </w:r>
      <w:r>
        <w:rPr>
          <w:rFonts w:ascii="微软雅黑" w:eastAsia="微软雅黑" w:hAnsi="微软雅黑" w:cstheme="minorHAnsi"/>
          <w:color w:val="000000" w:themeColor="text1"/>
        </w:rPr>
        <w:t>overfitting and underfitting conditions</w:t>
      </w:r>
    </w:p>
    <w:p w14:paraId="7A5B558D" w14:textId="5F2C0736" w:rsidR="001E6D4D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color w:val="000000" w:themeColor="text1"/>
        </w:rPr>
        <w:t>-</w:t>
      </w:r>
      <w:r>
        <w:rPr>
          <w:rFonts w:ascii="微软雅黑" w:eastAsia="微软雅黑" w:hAnsi="微软雅黑" w:cstheme="minorHAnsi"/>
          <w:color w:val="000000" w:themeColor="text1"/>
        </w:rPr>
        <w:t xml:space="preserve"> To have consistencies in predictions</w:t>
      </w:r>
    </w:p>
    <w:p w14:paraId="06442C3E" w14:textId="0061F4C2" w:rsidR="001E6D4D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48F76CB9" w14:textId="7BDEC690" w:rsidR="001E6D4D" w:rsidRPr="00EF0AE3" w:rsidRDefault="00EF0AE3" w:rsidP="001E6D4D">
      <w:pPr>
        <w:jc w:val="both"/>
        <w:rPr>
          <w:rFonts w:ascii="微软雅黑" w:eastAsia="微软雅黑" w:hAnsi="微软雅黑" w:cstheme="minorHAnsi"/>
          <w:b/>
          <w:bCs/>
          <w:color w:val="FF0000"/>
        </w:rPr>
      </w:pPr>
      <w:r>
        <w:rPr>
          <w:rFonts w:ascii="微软雅黑" w:eastAsia="微软雅黑" w:hAnsi="微软雅黑" w:cstheme="minorHAnsi"/>
          <w:b/>
          <w:bCs/>
          <w:color w:val="FF0000"/>
        </w:rPr>
        <w:t>Note</w:t>
      </w:r>
      <w:r w:rsidRPr="00EF0AE3">
        <w:rPr>
          <w:rFonts w:ascii="微软雅黑" w:eastAsia="微软雅黑" w:hAnsi="微软雅黑" w:cstheme="minorHAnsi"/>
          <w:b/>
          <w:bCs/>
          <w:color w:val="FF0000"/>
        </w:rPr>
        <w:t>:</w:t>
      </w:r>
      <w:r>
        <w:rPr>
          <w:rFonts w:ascii="微软雅黑" w:eastAsia="微软雅黑" w:hAnsi="微软雅黑" w:cstheme="minorHAnsi" w:hint="eastAsia"/>
          <w:b/>
          <w:bCs/>
          <w:color w:val="FF0000"/>
        </w:rPr>
        <w:t xml:space="preserve"> </w:t>
      </w:r>
      <w:r>
        <w:rPr>
          <w:rFonts w:ascii="微软雅黑" w:eastAsia="微软雅黑" w:hAnsi="微软雅黑" w:cstheme="minorHAnsi"/>
          <w:color w:val="000000" w:themeColor="text1"/>
        </w:rPr>
        <w:t>Optimal bias and variance trade-off lead to better consistency and more reliable model</w:t>
      </w:r>
    </w:p>
    <w:p w14:paraId="0A893DCC" w14:textId="685DC89C" w:rsidR="001E6D4D" w:rsidRPr="00DD578E" w:rsidRDefault="001E6D4D" w:rsidP="00DD578E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  <w:u w:val="single"/>
        </w:rPr>
      </w:pPr>
      <w:r w:rsidRPr="00DD578E">
        <w:rPr>
          <w:rFonts w:ascii="微软雅黑" w:eastAsia="微软雅黑" w:hAnsi="微软雅黑" w:cstheme="minorHAnsi"/>
          <w:b/>
          <w:bCs/>
          <w:color w:val="000000" w:themeColor="text1"/>
          <w:u w:val="single"/>
        </w:rPr>
        <w:lastRenderedPageBreak/>
        <w:t>Bias &amp; variance in ML</w:t>
      </w:r>
    </w:p>
    <w:p w14:paraId="70E5E881" w14:textId="77777777" w:rsidR="00DD578E" w:rsidRPr="00DD578E" w:rsidRDefault="00DD578E" w:rsidP="00DD578E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</w:rPr>
      </w:pPr>
    </w:p>
    <w:p w14:paraId="20C10245" w14:textId="474198D7" w:rsidR="001E6D4D" w:rsidRDefault="001E6D4D" w:rsidP="001E6D4D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</w:rPr>
      </w:pPr>
      <w:bookmarkStart w:id="8" w:name="OLE_LINK5"/>
      <w:bookmarkStart w:id="9" w:name="OLE_LINK6"/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E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RRORS DUE TO BIAS</w:t>
      </w:r>
    </w:p>
    <w:bookmarkEnd w:id="8"/>
    <w:bookmarkEnd w:id="9"/>
    <w:p w14:paraId="12CCF0FD" w14:textId="17B6F68E" w:rsidR="001E6D4D" w:rsidRPr="00A11493" w:rsidRDefault="001E6D4D" w:rsidP="00A11493">
      <w:pPr>
        <w:pStyle w:val="afb"/>
        <w:numPr>
          <w:ilvl w:val="0"/>
          <w:numId w:val="30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A11493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Expectation of error in predictions of a model</w:t>
      </w:r>
    </w:p>
    <w:p w14:paraId="0967B9CC" w14:textId="5D571192" w:rsidR="001E6D4D" w:rsidRPr="00A11493" w:rsidRDefault="001E6D4D" w:rsidP="00A11493">
      <w:pPr>
        <w:pStyle w:val="afb"/>
        <w:numPr>
          <w:ilvl w:val="0"/>
          <w:numId w:val="30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A11493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E</w:t>
      </w:r>
      <w:r w:rsidRPr="00A11493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rror due to assumptions in the model</w:t>
      </w:r>
    </w:p>
    <w:p w14:paraId="3ED4953A" w14:textId="46605631" w:rsidR="001E6D4D" w:rsidRPr="00A11493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16FE5498" w14:textId="687EDDB0" w:rsidR="001E6D4D" w:rsidRPr="00A11493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A11493">
        <w:rPr>
          <w:rFonts w:ascii="微软雅黑" w:eastAsia="微软雅黑" w:hAnsi="微软雅黑" w:cstheme="minorHAnsi" w:hint="eastAsia"/>
          <w:color w:val="000000" w:themeColor="text1"/>
        </w:rPr>
        <w:t>E</w:t>
      </w:r>
      <w:r w:rsidRPr="00A11493">
        <w:rPr>
          <w:rFonts w:ascii="微软雅黑" w:eastAsia="微软雅黑" w:hAnsi="微软雅黑" w:cstheme="minorHAnsi"/>
          <w:color w:val="000000" w:themeColor="text1"/>
        </w:rPr>
        <w:t>x: Linear regression</w:t>
      </w:r>
    </w:p>
    <w:p w14:paraId="3F9D6B6A" w14:textId="39BBA85F" w:rsidR="001E6D4D" w:rsidRPr="00A11493" w:rsidRDefault="001E6D4D" w:rsidP="001E6D4D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A11493">
        <w:rPr>
          <w:rFonts w:ascii="微软雅黑" w:eastAsia="微软雅黑" w:hAnsi="微软雅黑" w:cstheme="minorHAnsi"/>
          <w:color w:val="000000" w:themeColor="text1"/>
        </w:rPr>
        <w:tab/>
        <w:t xml:space="preserve">Assumption: The target has linear relationship with </w:t>
      </w:r>
      <w:r w:rsidR="00A11493" w:rsidRPr="00A11493">
        <w:rPr>
          <w:rFonts w:ascii="微软雅黑" w:eastAsia="微软雅黑" w:hAnsi="微软雅黑" w:cstheme="minorHAnsi"/>
          <w:color w:val="000000" w:themeColor="text1"/>
        </w:rPr>
        <w:t>features</w:t>
      </w:r>
    </w:p>
    <w:p w14:paraId="270927C6" w14:textId="18CE3B58" w:rsidR="00A11493" w:rsidRDefault="00A11493" w:rsidP="00A11493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A11493">
        <w:rPr>
          <w:rFonts w:ascii="微软雅黑" w:eastAsia="微软雅黑" w:hAnsi="微软雅黑" w:cstheme="minorHAnsi" w:hint="eastAsia"/>
          <w:color w:val="000000" w:themeColor="text1"/>
          <w:highlight w:val="yellow"/>
        </w:rPr>
        <w:t>H</w:t>
      </w:r>
      <w:r w:rsidRPr="00A11493">
        <w:rPr>
          <w:rFonts w:ascii="微软雅黑" w:eastAsia="微软雅黑" w:hAnsi="微软雅黑" w:cstheme="minorHAnsi"/>
          <w:color w:val="000000" w:themeColor="text1"/>
          <w:highlight w:val="yellow"/>
        </w:rPr>
        <w:t>igh bias signifies underfitting</w:t>
      </w:r>
    </w:p>
    <w:p w14:paraId="437D6DF4" w14:textId="22C0828B" w:rsidR="00EF0AE3" w:rsidRDefault="00EF0AE3" w:rsidP="00A11493">
      <w:pPr>
        <w:jc w:val="both"/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/>
          <w:color w:val="000000" w:themeColor="text1"/>
        </w:rPr>
        <w:t>___________________________________________________________________________________</w:t>
      </w:r>
    </w:p>
    <w:p w14:paraId="35268CF0" w14:textId="62D1A853" w:rsidR="00EF0AE3" w:rsidRDefault="00EF0AE3" w:rsidP="00EF0AE3">
      <w:pPr>
        <w:jc w:val="both"/>
        <w:rPr>
          <w:rFonts w:ascii="微软雅黑" w:eastAsia="微软雅黑" w:hAnsi="微软雅黑" w:cstheme="minorHAnsi"/>
          <w:b/>
          <w:bCs/>
          <w:color w:val="000000" w:themeColor="text1"/>
        </w:rPr>
      </w:pPr>
      <w:r>
        <w:rPr>
          <w:rFonts w:ascii="微软雅黑" w:eastAsia="微软雅黑" w:hAnsi="微软雅黑" w:cstheme="minorHAnsi" w:hint="eastAsia"/>
          <w:b/>
          <w:bCs/>
          <w:color w:val="000000" w:themeColor="text1"/>
        </w:rPr>
        <w:t>E</w:t>
      </w:r>
      <w:r>
        <w:rPr>
          <w:rFonts w:ascii="微软雅黑" w:eastAsia="微软雅黑" w:hAnsi="微软雅黑" w:cstheme="minorHAnsi"/>
          <w:b/>
          <w:bCs/>
          <w:color w:val="000000" w:themeColor="text1"/>
        </w:rPr>
        <w:t>RRORS DUE TO BIAS</w:t>
      </w:r>
    </w:p>
    <w:p w14:paraId="606CABD5" w14:textId="13627663" w:rsidR="00EF0AE3" w:rsidRDefault="00EF0AE3" w:rsidP="00EF0AE3">
      <w:pPr>
        <w:pStyle w:val="afb"/>
        <w:numPr>
          <w:ilvl w:val="0"/>
          <w:numId w:val="50"/>
        </w:numPr>
        <w:ind w:firstLineChars="0"/>
        <w:jc w:val="both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EF0AE3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Measure of variability in the results given by model when the dataset is changed</w:t>
      </w:r>
    </w:p>
    <w:p w14:paraId="57E0432B" w14:textId="6F1C2C01" w:rsidR="00EF0AE3" w:rsidRDefault="00EF0AE3" w:rsidP="00EF0AE3">
      <w:pPr>
        <w:jc w:val="both"/>
        <w:rPr>
          <w:rFonts w:ascii="微软雅黑" w:eastAsia="微软雅黑" w:hAnsi="微软雅黑" w:cstheme="minorHAnsi"/>
          <w:color w:val="000000" w:themeColor="text1"/>
        </w:rPr>
      </w:pPr>
    </w:p>
    <w:p w14:paraId="2E45BC47" w14:textId="19D6A5C0" w:rsidR="00EF0AE3" w:rsidRPr="00EF0AE3" w:rsidRDefault="00EF0AE3" w:rsidP="00EF0AE3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EF0AE3">
        <w:rPr>
          <w:rFonts w:ascii="微软雅黑" w:eastAsia="微软雅黑" w:hAnsi="微软雅黑" w:cstheme="minorHAnsi" w:hint="eastAsia"/>
          <w:color w:val="000000" w:themeColor="text1"/>
          <w:highlight w:val="yellow"/>
        </w:rPr>
        <w:t>H</w:t>
      </w:r>
      <w:r w:rsidRPr="00EF0AE3">
        <w:rPr>
          <w:rFonts w:ascii="微软雅黑" w:eastAsia="微软雅黑" w:hAnsi="微软雅黑" w:cstheme="minorHAnsi"/>
          <w:color w:val="000000" w:themeColor="text1"/>
          <w:highlight w:val="yellow"/>
        </w:rPr>
        <w:t>igh variance signifies overfitting</w:t>
      </w:r>
    </w:p>
    <w:p w14:paraId="74A54511" w14:textId="48498016" w:rsidR="00EF0AE3" w:rsidRDefault="00EF0AE3" w:rsidP="00EF0AE3">
      <w:pPr>
        <w:jc w:val="both"/>
        <w:rPr>
          <w:rFonts w:ascii="微软雅黑" w:eastAsia="微软雅黑" w:hAnsi="微软雅黑" w:cstheme="minorHAnsi"/>
          <w:color w:val="000000" w:themeColor="text1"/>
        </w:rPr>
      </w:pPr>
      <w:r w:rsidRPr="00EF0AE3">
        <w:rPr>
          <w:rFonts w:ascii="微软雅黑" w:eastAsia="微软雅黑" w:hAnsi="微软雅黑" w:cstheme="minorHAnsi" w:hint="eastAsia"/>
          <w:b/>
          <w:bCs/>
          <w:noProof/>
          <w:color w:val="FF0000"/>
        </w:rPr>
        <w:drawing>
          <wp:anchor distT="0" distB="0" distL="114300" distR="114300" simplePos="0" relativeHeight="251882496" behindDoc="0" locked="0" layoutInCell="1" allowOverlap="1" wp14:anchorId="1A22B6F1" wp14:editId="15023079">
            <wp:simplePos x="0" y="0"/>
            <wp:positionH relativeFrom="column">
              <wp:posOffset>-266</wp:posOffset>
            </wp:positionH>
            <wp:positionV relativeFrom="paragraph">
              <wp:posOffset>145407</wp:posOffset>
            </wp:positionV>
            <wp:extent cx="3834000" cy="2397600"/>
            <wp:effectExtent l="0" t="0" r="1905" b="3175"/>
            <wp:wrapThrough wrapText="bothSides">
              <wp:wrapPolygon edited="0">
                <wp:start x="0" y="0"/>
                <wp:lineTo x="0" y="21514"/>
                <wp:lineTo x="21539" y="21514"/>
                <wp:lineTo x="21539" y="0"/>
                <wp:lineTo x="0" y="0"/>
              </wp:wrapPolygon>
            </wp:wrapThrough>
            <wp:docPr id="653" name="图片 65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屏幕快照 2019-07-23 下午8.59.07.png"/>
                    <pic:cNvPicPr/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39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3AFF2" w14:textId="5C41BC97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60ECD95A" w14:textId="795B2C21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39B8F768" w14:textId="07F82FB8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574B5EA3" w14:textId="017A8748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54A4967E" w14:textId="492E4899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0FA3FF4F" w14:textId="2186387E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3531F57E" w14:textId="58A3B3B2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1B319419" w14:textId="580B5427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45A84A8A" w14:textId="644058F6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13A1C47D" w14:textId="3FFBB133" w:rsidR="00DD578E" w:rsidRPr="00DD578E" w:rsidRDefault="00DD578E" w:rsidP="00DD578E">
      <w:pPr>
        <w:rPr>
          <w:rFonts w:ascii="微软雅黑" w:eastAsia="微软雅黑" w:hAnsi="微软雅黑" w:cstheme="minorHAnsi"/>
        </w:rPr>
      </w:pPr>
    </w:p>
    <w:p w14:paraId="35C9B770" w14:textId="4CAE025A" w:rsidR="00DD578E" w:rsidRPr="00DD578E" w:rsidRDefault="00DD578E" w:rsidP="00DD578E">
      <w:pPr>
        <w:rPr>
          <w:rFonts w:ascii="微软雅黑" w:eastAsia="微软雅黑" w:hAnsi="微软雅黑" w:cstheme="minorHAnsi"/>
          <w:b/>
          <w:bCs/>
          <w:u w:val="single"/>
        </w:rPr>
      </w:pPr>
      <w:r w:rsidRPr="00DD578E">
        <w:rPr>
          <w:rFonts w:ascii="微软雅黑" w:eastAsia="微软雅黑" w:hAnsi="微软雅黑" w:cstheme="minorHAnsi" w:hint="eastAsia"/>
          <w:b/>
          <w:bCs/>
          <w:u w:val="single"/>
        </w:rPr>
        <w:t>H</w:t>
      </w:r>
      <w:r w:rsidRPr="00DD578E">
        <w:rPr>
          <w:rFonts w:ascii="微软雅黑" w:eastAsia="微软雅黑" w:hAnsi="微软雅黑" w:cstheme="minorHAnsi"/>
          <w:b/>
          <w:bCs/>
          <w:u w:val="single"/>
        </w:rPr>
        <w:t>ow?</w:t>
      </w:r>
      <w:r>
        <w:rPr>
          <w:rFonts w:ascii="微软雅黑" w:eastAsia="微软雅黑" w:hAnsi="微软雅黑" w:cstheme="minorHAnsi"/>
          <w:b/>
          <w:bCs/>
          <w:u w:val="single"/>
        </w:rPr>
        <w:t xml:space="preserve">                          </w:t>
      </w:r>
    </w:p>
    <w:p w14:paraId="086198C4" w14:textId="42320615" w:rsidR="00DD578E" w:rsidRDefault="00DD578E" w:rsidP="00DD578E">
      <w:pPr>
        <w:pStyle w:val="afb"/>
        <w:numPr>
          <w:ilvl w:val="0"/>
          <w:numId w:val="5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DD578E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Dimensionality reduction</w:t>
      </w:r>
    </w:p>
    <w:p w14:paraId="14202860" w14:textId="66A3EF5E" w:rsidR="00DD578E" w:rsidRDefault="00DD578E" w:rsidP="00DD578E">
      <w:pPr>
        <w:pStyle w:val="afb"/>
        <w:numPr>
          <w:ilvl w:val="0"/>
          <w:numId w:val="5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Regularization in linear models / ANN</w:t>
      </w:r>
    </w:p>
    <w:p w14:paraId="61CE9095" w14:textId="2A5EE51B" w:rsidR="00DD578E" w:rsidRDefault="00DD578E" w:rsidP="00DD578E">
      <w:pPr>
        <w:pStyle w:val="afb"/>
        <w:numPr>
          <w:ilvl w:val="0"/>
          <w:numId w:val="51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Using mixture model and ensemble learning</w:t>
      </w:r>
    </w:p>
    <w:p w14:paraId="15880172" w14:textId="43181CA3" w:rsidR="00E11B5B" w:rsidRDefault="00E11B5B" w:rsidP="00E11B5B">
      <w:pPr>
        <w:rPr>
          <w:rFonts w:ascii="微软雅黑" w:eastAsia="微软雅黑" w:hAnsi="微软雅黑" w:cstheme="minorHAnsi"/>
          <w:color w:val="000000" w:themeColor="text1"/>
        </w:rPr>
      </w:pPr>
    </w:p>
    <w:p w14:paraId="0F112C19" w14:textId="77777777" w:rsidR="00E11B5B" w:rsidRPr="00E11B5B" w:rsidRDefault="00E11B5B" w:rsidP="00E11B5B">
      <w:pPr>
        <w:rPr>
          <w:rFonts w:ascii="微软雅黑" w:eastAsia="微软雅黑" w:hAnsi="微软雅黑" w:cstheme="minorHAnsi"/>
          <w:color w:val="000000" w:themeColor="text1"/>
        </w:rPr>
      </w:pPr>
    </w:p>
    <w:p w14:paraId="006137FC" w14:textId="0049A111" w:rsidR="00E11B5B" w:rsidRDefault="00E11B5B" w:rsidP="00E11B5B">
      <w:pPr>
        <w:pStyle w:val="afb"/>
        <w:numPr>
          <w:ilvl w:val="0"/>
          <w:numId w:val="4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lastRenderedPageBreak/>
        <w:t>Stability</w:t>
      </w:r>
    </w:p>
    <w:p w14:paraId="23B4B6E2" w14:textId="2C4EC65E" w:rsidR="00E11B5B" w:rsidRDefault="00E11B5B" w:rsidP="00E11B5B">
      <w:pPr>
        <w:rPr>
          <w:rFonts w:ascii="微软雅黑" w:eastAsia="微软雅黑" w:hAnsi="微软雅黑" w:cstheme="minorHAnsi"/>
          <w:color w:val="000000" w:themeColor="text1"/>
        </w:rPr>
      </w:pPr>
      <w:r w:rsidRPr="00E11B5B">
        <w:rPr>
          <w:rFonts w:ascii="微软雅黑" w:eastAsia="微软雅黑" w:hAnsi="微软雅黑" w:cstheme="minorHAnsi"/>
          <w:color w:val="000000" w:themeColor="text1"/>
        </w:rPr>
        <w:t>For a given data distribution D</w:t>
      </w:r>
      <w:r>
        <w:rPr>
          <w:rFonts w:ascii="微软雅黑" w:eastAsia="微软雅黑" w:hAnsi="微软雅黑" w:cstheme="minorHAnsi"/>
          <w:color w:val="000000" w:themeColor="text1"/>
        </w:rPr>
        <w:t>, train algorithm L on training sets S</w:t>
      </w:r>
      <w:r w:rsidRPr="00E11B5B">
        <w:rPr>
          <w:rFonts w:ascii="微软雅黑" w:eastAsia="微软雅黑" w:hAnsi="微软雅黑" w:cstheme="minorHAnsi"/>
          <w:color w:val="000000" w:themeColor="text1"/>
          <w:vertAlign w:val="subscript"/>
        </w:rPr>
        <w:t>1</w:t>
      </w:r>
      <w:r>
        <w:rPr>
          <w:rFonts w:ascii="微软雅黑" w:eastAsia="微软雅黑" w:hAnsi="微软雅黑" w:cstheme="minorHAnsi"/>
          <w:color w:val="000000" w:themeColor="text1"/>
        </w:rPr>
        <w:t>, S</w:t>
      </w:r>
      <w:r w:rsidRPr="00E11B5B">
        <w:rPr>
          <w:rFonts w:ascii="微软雅黑" w:eastAsia="微软雅黑" w:hAnsi="微软雅黑" w:cstheme="minorHAnsi"/>
          <w:color w:val="000000" w:themeColor="text1"/>
          <w:vertAlign w:val="subscript"/>
        </w:rPr>
        <w:t>2</w:t>
      </w:r>
      <w:r>
        <w:rPr>
          <w:rFonts w:ascii="微软雅黑" w:eastAsia="微软雅黑" w:hAnsi="微软雅黑" w:cstheme="minorHAnsi"/>
          <w:color w:val="000000" w:themeColor="text1"/>
        </w:rPr>
        <w:t xml:space="preserve"> sampled from D, expect that the model from L should be the same on both S</w:t>
      </w:r>
      <w:r w:rsidRPr="00E11B5B">
        <w:rPr>
          <w:rFonts w:ascii="微软雅黑" w:eastAsia="微软雅黑" w:hAnsi="微软雅黑" w:cstheme="minorHAnsi"/>
          <w:color w:val="000000" w:themeColor="text1"/>
          <w:vertAlign w:val="subscript"/>
        </w:rPr>
        <w:t>1</w:t>
      </w:r>
      <w:r>
        <w:rPr>
          <w:rFonts w:ascii="微软雅黑" w:eastAsia="微软雅黑" w:hAnsi="微软雅黑" w:cstheme="minorHAnsi"/>
          <w:color w:val="000000" w:themeColor="text1"/>
        </w:rPr>
        <w:t xml:space="preserve"> and S</w:t>
      </w:r>
      <w:r w:rsidRPr="00E11B5B">
        <w:rPr>
          <w:rFonts w:ascii="微软雅黑" w:eastAsia="微软雅黑" w:hAnsi="微软雅黑" w:cstheme="minorHAnsi"/>
          <w:color w:val="000000" w:themeColor="text1"/>
          <w:vertAlign w:val="subscript"/>
        </w:rPr>
        <w:t>2</w:t>
      </w:r>
      <w:r>
        <w:rPr>
          <w:rFonts w:ascii="微软雅黑" w:eastAsia="微软雅黑" w:hAnsi="微软雅黑" w:cstheme="minorHAnsi"/>
          <w:color w:val="000000" w:themeColor="text1"/>
        </w:rPr>
        <w:t xml:space="preserve">, then we say L is a </w:t>
      </w:r>
      <w:r w:rsidRPr="00E11B5B">
        <w:rPr>
          <w:rFonts w:ascii="微软雅黑" w:eastAsia="微软雅黑" w:hAnsi="微软雅黑" w:cstheme="minorHAnsi"/>
          <w:color w:val="000000" w:themeColor="text1"/>
          <w:highlight w:val="yellow"/>
        </w:rPr>
        <w:t>stable learning algorithm</w:t>
      </w:r>
      <w:r>
        <w:rPr>
          <w:rFonts w:ascii="微软雅黑" w:eastAsia="微软雅黑" w:hAnsi="微软雅黑" w:cstheme="minorHAnsi"/>
          <w:color w:val="000000" w:themeColor="text1"/>
        </w:rPr>
        <w:t>.</w:t>
      </w:r>
    </w:p>
    <w:p w14:paraId="651CD871" w14:textId="1EA84E28" w:rsidR="00E11B5B" w:rsidRDefault="00E11B5B" w:rsidP="00E11B5B">
      <w:pPr>
        <w:rPr>
          <w:rFonts w:ascii="微软雅黑" w:eastAsia="微软雅黑" w:hAnsi="微软雅黑" w:cstheme="minorHAnsi"/>
          <w:color w:val="000000" w:themeColor="text1"/>
        </w:rPr>
      </w:pPr>
    </w:p>
    <w:p w14:paraId="39CB059C" w14:textId="31C76782" w:rsidR="00E11B5B" w:rsidRPr="00E11B5B" w:rsidRDefault="00E11B5B" w:rsidP="00E11B5B">
      <w:pPr>
        <w:rPr>
          <w:rFonts w:ascii="微软雅黑" w:eastAsia="微软雅黑" w:hAnsi="微软雅黑" w:cstheme="minorHAnsi"/>
          <w:color w:val="F993AA" w:themeColor="text2" w:themeTint="40"/>
          <w:u w:val="single"/>
        </w:rPr>
      </w:pPr>
      <w:r w:rsidRPr="00E11B5B">
        <w:rPr>
          <w:rFonts w:ascii="微软雅黑" w:eastAsia="微软雅黑" w:hAnsi="微软雅黑" w:cstheme="minorHAnsi"/>
          <w:color w:val="000000" w:themeColor="text1"/>
          <w:u w:val="single"/>
        </w:rPr>
        <w:t>Typical stable algorithm: KNN</w:t>
      </w:r>
      <w:r>
        <w:rPr>
          <w:rFonts w:ascii="微软雅黑" w:eastAsia="微软雅黑" w:hAnsi="微软雅黑" w:cstheme="minorHAnsi"/>
          <w:color w:val="000000" w:themeColor="text1"/>
          <w:u w:val="single"/>
        </w:rPr>
        <w:t xml:space="preserve"> </w:t>
      </w:r>
      <w:r w:rsidRPr="00E11B5B">
        <w:rPr>
          <w:rFonts w:ascii="微软雅黑" w:eastAsia="微软雅黑" w:hAnsi="微软雅黑" w:cstheme="minorHAnsi"/>
          <w:color w:val="F32755" w:themeColor="text2" w:themeTint="80"/>
          <w:u w:val="single"/>
        </w:rPr>
        <w:t>(typically have high bias)</w:t>
      </w:r>
    </w:p>
    <w:p w14:paraId="58980898" w14:textId="16AFDBA4" w:rsidR="00E11B5B" w:rsidRPr="00E11B5B" w:rsidRDefault="00E11B5B" w:rsidP="00E11B5B">
      <w:pPr>
        <w:rPr>
          <w:rFonts w:ascii="微软雅黑" w:eastAsia="微软雅黑" w:hAnsi="微软雅黑" w:cstheme="minorHAnsi"/>
          <w:color w:val="F32755" w:themeColor="text2" w:themeTint="80"/>
          <w:u w:val="single"/>
        </w:rPr>
      </w:pPr>
      <w:r w:rsidRPr="00E11B5B">
        <w:rPr>
          <w:rFonts w:ascii="微软雅黑" w:eastAsia="微软雅黑" w:hAnsi="微软雅黑" w:cstheme="minorHAnsi" w:hint="eastAsia"/>
          <w:color w:val="000000" w:themeColor="text1"/>
          <w:u w:val="single"/>
        </w:rPr>
        <w:t>T</w:t>
      </w:r>
      <w:r w:rsidRPr="00E11B5B">
        <w:rPr>
          <w:rFonts w:ascii="微软雅黑" w:eastAsia="微软雅黑" w:hAnsi="微软雅黑" w:cstheme="minorHAnsi"/>
          <w:color w:val="000000" w:themeColor="text1"/>
          <w:u w:val="single"/>
        </w:rPr>
        <w:t>ypical unstable algorithm: decision-tree learning</w:t>
      </w:r>
      <w:r>
        <w:rPr>
          <w:rFonts w:ascii="微软雅黑" w:eastAsia="微软雅黑" w:hAnsi="微软雅黑" w:cstheme="minorHAnsi"/>
          <w:color w:val="000000" w:themeColor="text1"/>
          <w:u w:val="single"/>
        </w:rPr>
        <w:t xml:space="preserve"> (</w:t>
      </w:r>
      <w:r w:rsidRPr="00E11B5B">
        <w:rPr>
          <w:rFonts w:ascii="微软雅黑" w:eastAsia="微软雅黑" w:hAnsi="微软雅黑" w:cstheme="minorHAnsi"/>
          <w:color w:val="F32755" w:themeColor="text2" w:themeTint="80"/>
          <w:u w:val="single"/>
        </w:rPr>
        <w:t>typically have high variance)</w:t>
      </w:r>
    </w:p>
    <w:p w14:paraId="4286604A" w14:textId="0AF99C59" w:rsidR="00DD578E" w:rsidRDefault="00DD578E" w:rsidP="00DD578E">
      <w:pPr>
        <w:rPr>
          <w:rFonts w:ascii="微软雅黑" w:eastAsia="微软雅黑" w:hAnsi="微软雅黑" w:cstheme="minorHAnsi"/>
        </w:rPr>
      </w:pPr>
    </w:p>
    <w:p w14:paraId="5A994955" w14:textId="1A91A2C6" w:rsidR="00E11B5B" w:rsidRDefault="00E11B5B" w:rsidP="00E11B5B">
      <w:pPr>
        <w:pStyle w:val="afb"/>
        <w:numPr>
          <w:ilvl w:val="0"/>
          <w:numId w:val="45"/>
        </w:numPr>
        <w:ind w:firstLineChars="0"/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  <w:sz w:val="24"/>
          <w:szCs w:val="24"/>
        </w:rPr>
        <w:t>Ensemble methods</w:t>
      </w:r>
    </w:p>
    <w:p w14:paraId="601E3E80" w14:textId="6EBA53B9" w:rsidR="00E11B5B" w:rsidRDefault="00E11B5B" w:rsidP="00E11B5B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>
        <w:rPr>
          <w:rFonts w:ascii="微软雅黑" w:eastAsia="微软雅黑" w:hAnsi="微软雅黑" w:cstheme="minorHAnsi"/>
          <w:b/>
          <w:bCs/>
          <w:color w:val="000000" w:themeColor="text1"/>
        </w:rPr>
        <w:t>Have the following things in common:</w:t>
      </w:r>
    </w:p>
    <w:p w14:paraId="7D2AD385" w14:textId="5758F269" w:rsidR="00E11B5B" w:rsidRDefault="00E11B5B" w:rsidP="00E11B5B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E11B5B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They construct multiple, diverse predictive models from adapted versions of the training data</w:t>
      </w:r>
    </w:p>
    <w:p w14:paraId="0A588EF9" w14:textId="6D2217F7" w:rsidR="00E11B5B" w:rsidRDefault="00E11B5B" w:rsidP="00E11B5B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They combine the predictions of these models in some way, often by simple averaging or voting (possibly weighted)</w:t>
      </w:r>
    </w:p>
    <w:p w14:paraId="4FFE5651" w14:textId="7C87DE04" w:rsidR="00E11B5B" w:rsidRDefault="00E11B5B" w:rsidP="00E11B5B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2232D3">
        <w:rPr>
          <w:rFonts w:ascii="微软雅黑" w:eastAsia="微软雅黑" w:hAnsi="微软雅黑" w:cstheme="minorHAnsi" w:hint="eastAsia"/>
          <w:color w:val="F32755" w:themeColor="text2" w:themeTint="80"/>
          <w:sz w:val="24"/>
          <w:szCs w:val="24"/>
        </w:rPr>
        <w:t>A</w:t>
      </w:r>
      <w:r w:rsidRPr="002232D3">
        <w:rPr>
          <w:rFonts w:ascii="微软雅黑" w:eastAsia="微软雅黑" w:hAnsi="微软雅黑" w:cstheme="minorHAnsi"/>
          <w:color w:val="F32755" w:themeColor="text2" w:themeTint="80"/>
          <w:sz w:val="24"/>
          <w:szCs w:val="24"/>
        </w:rPr>
        <w:t>DVATTANGES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: often improves predictive performance</w:t>
      </w:r>
    </w:p>
    <w:p w14:paraId="035D3D09" w14:textId="046C6E8B" w:rsidR="00E11B5B" w:rsidRPr="00E11B5B" w:rsidRDefault="00E11B5B" w:rsidP="00E11B5B">
      <w:pPr>
        <w:pStyle w:val="afb"/>
        <w:numPr>
          <w:ilvl w:val="1"/>
          <w:numId w:val="3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2232D3">
        <w:rPr>
          <w:rFonts w:ascii="微软雅黑" w:eastAsia="微软雅黑" w:hAnsi="微软雅黑" w:cstheme="minorHAnsi" w:hint="eastAsia"/>
          <w:color w:val="F32755" w:themeColor="text2" w:themeTint="80"/>
          <w:sz w:val="24"/>
          <w:szCs w:val="24"/>
        </w:rPr>
        <w:t>D</w:t>
      </w:r>
      <w:r w:rsidRPr="002232D3">
        <w:rPr>
          <w:rFonts w:ascii="微软雅黑" w:eastAsia="微软雅黑" w:hAnsi="微软雅黑" w:cstheme="minorHAnsi"/>
          <w:color w:val="F32755" w:themeColor="text2" w:themeTint="80"/>
          <w:sz w:val="24"/>
          <w:szCs w:val="24"/>
        </w:rPr>
        <w:t>ISADVANTAGES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: produces output that is very hard to interpret</w:t>
      </w:r>
    </w:p>
    <w:p w14:paraId="78637522" w14:textId="3420F8C0" w:rsidR="00E11B5B" w:rsidRDefault="00E11B5B" w:rsidP="00103CDF">
      <w:pPr>
        <w:rPr>
          <w:rFonts w:ascii="微软雅黑" w:eastAsia="微软雅黑" w:hAnsi="微软雅黑" w:cstheme="minorHAnsi"/>
          <w:b/>
          <w:bCs/>
          <w:color w:val="000000" w:themeColor="text1"/>
        </w:rPr>
      </w:pPr>
    </w:p>
    <w:p w14:paraId="0072AAE7" w14:textId="57AD2BFF" w:rsidR="00474319" w:rsidRDefault="00CB3480" w:rsidP="00474319">
      <w:pPr>
        <w:jc w:val="center"/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B</w:t>
      </w:r>
      <w:r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ootstrap（一种抽样方法）</w:t>
      </w:r>
    </w:p>
    <w:p w14:paraId="4491E5F3" w14:textId="700573BD" w:rsidR="00CB3480" w:rsidRDefault="00CB3480" w:rsidP="00CB3480">
      <w:pPr>
        <w:jc w:val="right"/>
        <w:rPr>
          <w:rFonts w:ascii="微软雅黑" w:eastAsia="微软雅黑" w:hAnsi="微软雅黑" w:cstheme="minorHAnsi"/>
          <w:color w:val="000000" w:themeColor="text1"/>
        </w:rPr>
      </w:pPr>
    </w:p>
    <w:p w14:paraId="0A331603" w14:textId="1C360689" w:rsidR="00CB3480" w:rsidRDefault="00CB3480" w:rsidP="00CB3480">
      <w:pPr>
        <w:pStyle w:val="afb"/>
        <w:numPr>
          <w:ilvl w:val="0"/>
          <w:numId w:val="5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CB3480">
        <w:rPr>
          <w:rFonts w:ascii="微软雅黑" w:eastAsia="微软雅黑" w:hAnsi="微软雅黑" w:cstheme="minorHAnsi"/>
          <w:noProof/>
          <w:color w:val="000000" w:themeColor="text1"/>
        </w:rPr>
        <w:drawing>
          <wp:anchor distT="0" distB="0" distL="114300" distR="114300" simplePos="0" relativeHeight="251883520" behindDoc="1" locked="0" layoutInCell="1" allowOverlap="1" wp14:anchorId="20077557" wp14:editId="2754B86C">
            <wp:simplePos x="0" y="0"/>
            <wp:positionH relativeFrom="column">
              <wp:posOffset>2199005</wp:posOffset>
            </wp:positionH>
            <wp:positionV relativeFrom="paragraph">
              <wp:posOffset>124188</wp:posOffset>
            </wp:positionV>
            <wp:extent cx="3534410" cy="2525395"/>
            <wp:effectExtent l="0" t="0" r="0" b="1905"/>
            <wp:wrapTight wrapText="bothSides">
              <wp:wrapPolygon edited="0">
                <wp:start x="0" y="0"/>
                <wp:lineTo x="0" y="21508"/>
                <wp:lineTo x="21499" y="21508"/>
                <wp:lineTo x="21499" y="0"/>
                <wp:lineTo x="0" y="0"/>
              </wp:wrapPolygon>
            </wp:wrapTight>
            <wp:docPr id="665" name="图片 66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3480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现在统计学较为流行的一种统计方法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，在小样本时效果很好。</w:t>
      </w:r>
    </w:p>
    <w:p w14:paraId="4D91DE9B" w14:textId="5398F028" w:rsidR="00CB3480" w:rsidRPr="00CB3480" w:rsidRDefault="00CB3480" w:rsidP="00CB3480">
      <w:pPr>
        <w:pStyle w:val="afb"/>
        <w:numPr>
          <w:ilvl w:val="0"/>
          <w:numId w:val="50"/>
        </w:numPr>
        <w:ind w:firstLineChars="0"/>
        <w:rPr>
          <w:rFonts w:ascii="微软雅黑" w:eastAsia="微软雅黑" w:hAnsi="微软雅黑" w:cstheme="minorHAnsi"/>
          <w:color w:val="F32755" w:themeColor="text2" w:themeTint="80"/>
          <w:sz w:val="24"/>
          <w:szCs w:val="24"/>
        </w:rPr>
      </w:pPr>
      <w:r w:rsidRPr="00CB3480">
        <w:rPr>
          <w:rFonts w:ascii="微软雅黑" w:eastAsia="微软雅黑" w:hAnsi="微软雅黑" w:cstheme="minorHAnsi" w:hint="eastAsia"/>
          <w:color w:val="F32755" w:themeColor="text2" w:themeTint="80"/>
          <w:sz w:val="24"/>
          <w:szCs w:val="24"/>
        </w:rPr>
        <w:t>是一个在自身样本重复采样的方法来估计真实分布的问题</w:t>
      </w:r>
    </w:p>
    <w:p w14:paraId="2D421F13" w14:textId="3962C408" w:rsidR="00CB3480" w:rsidRDefault="00CB3480" w:rsidP="00CB3480">
      <w:pPr>
        <w:pStyle w:val="afb"/>
        <w:numPr>
          <w:ilvl w:val="0"/>
          <w:numId w:val="5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当不知道样本分布时，bootstrap方法最有用</w:t>
      </w:r>
    </w:p>
    <w:p w14:paraId="1EC56EF7" w14:textId="56C6F5A4" w:rsidR="00CB3480" w:rsidRPr="00CB3480" w:rsidRDefault="00CB3480" w:rsidP="00CB3480">
      <w:pPr>
        <w:pStyle w:val="afb"/>
        <w:numPr>
          <w:ilvl w:val="0"/>
          <w:numId w:val="50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整合多个弱分类器，成为强大的分类器。这时候，ensemble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classifier出现了 。</w:t>
      </w:r>
    </w:p>
    <w:p w14:paraId="4CC810C6" w14:textId="647B895A" w:rsidR="00231832" w:rsidRDefault="00BB39CF" w:rsidP="00CB3480">
      <w:pPr>
        <w:jc w:val="center"/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bookmarkStart w:id="10" w:name="OLE_LINK9"/>
      <w:bookmarkStart w:id="11" w:name="OLE_LINK10"/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lastRenderedPageBreak/>
        <w:t>1</w:t>
      </w:r>
      <w:proofErr w:type="gramStart"/>
      <w:r w:rsidRPr="00BB39CF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  <w:vertAlign w:val="superscript"/>
        </w:rPr>
        <w:t>st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 </w:t>
      </w:r>
      <w:r w:rsidR="00CB3480" w:rsidRPr="00103CDF"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B</w:t>
      </w:r>
      <w:r w:rsidR="00CB3480" w:rsidRPr="00103CDF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agging</w:t>
      </w:r>
      <w:proofErr w:type="gramEnd"/>
      <w:r w:rsidR="00CB3480" w:rsidRPr="00103CDF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(Bootstrap Aggregation)</w:t>
      </w:r>
      <w:r w:rsidR="00231832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bookmarkEnd w:id="10"/>
    <w:bookmarkEnd w:id="11"/>
    <w:p w14:paraId="484FB19E" w14:textId="0432A217" w:rsidR="00CB3480" w:rsidRPr="00103CDF" w:rsidRDefault="00231832" w:rsidP="00231832">
      <w:pPr>
        <w:jc w:val="center"/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r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-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--</w:t>
      </w:r>
      <w:r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抽取训练样本的时候采用的是bootstrap</w:t>
      </w:r>
      <w:r w:rsidR="00FB00F1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</w:t>
      </w:r>
      <w:r w:rsidR="00FB00F1"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&lt;用来减少variance</w:t>
      </w:r>
      <w:r w:rsidR="00FB00F1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&gt;</w:t>
      </w:r>
    </w:p>
    <w:p w14:paraId="24EFA986" w14:textId="440E0344" w:rsidR="00E11B5B" w:rsidRPr="00231832" w:rsidRDefault="00103CDF" w:rsidP="00DD578E">
      <w:pPr>
        <w:rPr>
          <w:rFonts w:ascii="微软雅黑" w:eastAsia="微软雅黑" w:hAnsi="微软雅黑" w:cstheme="minorHAnsi"/>
          <w:b/>
          <w:bCs/>
          <w:color w:val="000000" w:themeColor="text1"/>
        </w:rPr>
      </w:pPr>
      <w:r>
        <w:rPr>
          <w:rFonts w:ascii="微软雅黑" w:eastAsia="微软雅黑" w:hAnsi="微软雅黑" w:cstheme="minorHAnsi" w:hint="eastAsia"/>
          <w:b/>
          <w:bCs/>
          <w:noProof/>
          <w:color w:val="000000" w:themeColor="text1"/>
        </w:rPr>
        <w:drawing>
          <wp:inline distT="0" distB="0" distL="0" distR="0" wp14:anchorId="6183A137" wp14:editId="6E609FA6">
            <wp:extent cx="5732145" cy="2729230"/>
            <wp:effectExtent l="0" t="0" r="0" b="1270"/>
            <wp:docPr id="661" name="图片 661" descr="图片包含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屏幕快照 2019-07-25 下午2.50.28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2D86" w14:textId="51A782C4" w:rsidR="00E11B5B" w:rsidRDefault="00474319" w:rsidP="00DD578E">
      <w:pPr>
        <w:rPr>
          <w:noProof/>
        </w:rPr>
      </w:pPr>
      <w:r>
        <w:rPr>
          <w:rFonts w:ascii="微软雅黑" w:eastAsia="微软雅黑" w:hAnsi="微软雅黑" w:cstheme="minorHAnsi" w:hint="eastAsia"/>
          <w:noProof/>
        </w:rPr>
        <w:drawing>
          <wp:inline distT="0" distB="0" distL="0" distR="0" wp14:anchorId="004EDCDD" wp14:editId="724FFD57">
            <wp:extent cx="3023069" cy="1055915"/>
            <wp:effectExtent l="0" t="0" r="0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屏幕快照 2019-07-25 下午3.56.12.png"/>
                    <pic:cNvPicPr/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906" cy="1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832" w:rsidRPr="00231832">
        <w:rPr>
          <w:noProof/>
        </w:rPr>
        <w:t xml:space="preserve"> </w:t>
      </w:r>
      <w:r w:rsidR="00231832" w:rsidRPr="00231832">
        <w:rPr>
          <w:rFonts w:ascii="微软雅黑" w:eastAsia="微软雅黑" w:hAnsi="微软雅黑" w:cstheme="minorHAnsi"/>
          <w:noProof/>
        </w:rPr>
        <w:drawing>
          <wp:inline distT="0" distB="0" distL="0" distR="0" wp14:anchorId="7DD6AF0A" wp14:editId="0B54820E">
            <wp:extent cx="2421520" cy="1088571"/>
            <wp:effectExtent l="0" t="0" r="4445" b="381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451220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B52" w14:textId="5F7714E8" w:rsidR="00231832" w:rsidRDefault="00231832" w:rsidP="00DD578E">
      <w:pPr>
        <w:rPr>
          <w:rFonts w:ascii="微软雅黑" w:eastAsia="微软雅黑" w:hAnsi="微软雅黑" w:cstheme="minorHAnsi"/>
        </w:rPr>
      </w:pPr>
    </w:p>
    <w:p w14:paraId="7669ECC2" w14:textId="77777777" w:rsidR="00B95A02" w:rsidRDefault="00B95A02" w:rsidP="00DD578E">
      <w:pPr>
        <w:rPr>
          <w:rFonts w:ascii="微软雅黑" w:eastAsia="微软雅黑" w:hAnsi="微软雅黑" w:cstheme="minorHAnsi"/>
        </w:rPr>
      </w:pPr>
    </w:p>
    <w:p w14:paraId="482D7EFC" w14:textId="18639A1C" w:rsidR="00474319" w:rsidRDefault="00231832" w:rsidP="00DD578E">
      <w:pPr>
        <w:rPr>
          <w:rFonts w:ascii="微软雅黑" w:eastAsia="微软雅黑" w:hAnsi="微软雅黑" w:cstheme="minorHAnsi"/>
          <w:b/>
          <w:bCs/>
          <w:u w:val="single"/>
        </w:rPr>
      </w:pPr>
      <w:r w:rsidRPr="00231832">
        <w:rPr>
          <w:rFonts w:ascii="微软雅黑" w:eastAsia="微软雅黑" w:hAnsi="微软雅黑" w:cstheme="minorHAnsi" w:hint="eastAsia"/>
          <w:b/>
          <w:bCs/>
        </w:rPr>
        <w:t xml:space="preserve">Bagging代表算法 </w:t>
      </w:r>
      <w:r w:rsidRPr="00231832">
        <w:rPr>
          <w:rFonts w:ascii="微软雅黑" w:eastAsia="微软雅黑" w:hAnsi="微软雅黑" w:cstheme="minorHAnsi"/>
          <w:b/>
          <w:bCs/>
        </w:rPr>
        <w:t xml:space="preserve">– </w:t>
      </w:r>
      <w:r w:rsidRPr="00B95A02">
        <w:rPr>
          <w:rFonts w:ascii="微软雅黑" w:eastAsia="微软雅黑" w:hAnsi="微软雅黑" w:cstheme="minorHAnsi"/>
          <w:b/>
          <w:bCs/>
          <w:u w:val="single"/>
        </w:rPr>
        <w:t>R</w:t>
      </w:r>
      <w:r w:rsidRPr="00B95A02">
        <w:rPr>
          <w:rFonts w:ascii="微软雅黑" w:eastAsia="微软雅黑" w:hAnsi="微软雅黑" w:cstheme="minorHAnsi" w:hint="eastAsia"/>
          <w:b/>
          <w:bCs/>
          <w:u w:val="single"/>
        </w:rPr>
        <w:t>andom</w:t>
      </w:r>
      <w:r w:rsidRPr="00B95A02">
        <w:rPr>
          <w:rFonts w:ascii="微软雅黑" w:eastAsia="微软雅黑" w:hAnsi="微软雅黑" w:cstheme="minorHAnsi"/>
          <w:b/>
          <w:bCs/>
          <w:u w:val="single"/>
        </w:rPr>
        <w:t xml:space="preserve"> Forest (</w:t>
      </w:r>
      <w:r w:rsidRPr="00B95A02">
        <w:rPr>
          <w:rFonts w:ascii="微软雅黑" w:eastAsia="微软雅黑" w:hAnsi="微软雅黑" w:cstheme="minorHAnsi" w:hint="eastAsia"/>
          <w:b/>
          <w:bCs/>
          <w:u w:val="single"/>
        </w:rPr>
        <w:t>随机森林)</w:t>
      </w:r>
      <w:r w:rsidR="00FB00F1">
        <w:rPr>
          <w:rFonts w:ascii="微软雅黑" w:eastAsia="微软雅黑" w:hAnsi="微软雅黑" w:cstheme="minorHAnsi"/>
          <w:b/>
          <w:bCs/>
          <w:u w:val="single"/>
        </w:rPr>
        <w:t xml:space="preserve">    </w:t>
      </w:r>
      <w:r w:rsidR="00FB00F1" w:rsidRPr="00FB00F1">
        <w:rPr>
          <w:rFonts w:ascii="微软雅黑" w:eastAsia="微软雅黑" w:hAnsi="微软雅黑" w:cstheme="minorHAnsi" w:hint="eastAsia"/>
          <w:b/>
          <w:bCs/>
          <w:color w:val="FF0000"/>
          <w:u w:val="single"/>
        </w:rPr>
        <w:t>并行集成</w:t>
      </w:r>
    </w:p>
    <w:p w14:paraId="70119124" w14:textId="0B538CF9" w:rsidR="00B95A02" w:rsidRPr="00B95A02" w:rsidRDefault="00B95A02" w:rsidP="00DD578E">
      <w:pPr>
        <w:rPr>
          <w:rFonts w:ascii="微软雅黑" w:eastAsia="微软雅黑" w:hAnsi="微软雅黑" w:cstheme="minorHAnsi"/>
          <w:b/>
          <w:bCs/>
          <w:u w:val="single"/>
        </w:rPr>
      </w:pPr>
      <w:r w:rsidRPr="00B95A02">
        <w:rPr>
          <w:rFonts w:ascii="微软雅黑" w:eastAsia="微软雅黑" w:hAnsi="微软雅黑" w:cstheme="minorHAnsi"/>
          <w:noProof/>
          <w:color w:val="000000" w:themeColor="text1"/>
        </w:rPr>
        <w:drawing>
          <wp:anchor distT="0" distB="0" distL="114300" distR="114300" simplePos="0" relativeHeight="251884544" behindDoc="0" locked="0" layoutInCell="1" allowOverlap="1" wp14:anchorId="5EA9820C" wp14:editId="0C2AA30D">
            <wp:simplePos x="0" y="0"/>
            <wp:positionH relativeFrom="column">
              <wp:posOffset>2906395</wp:posOffset>
            </wp:positionH>
            <wp:positionV relativeFrom="paragraph">
              <wp:posOffset>262255</wp:posOffset>
            </wp:positionV>
            <wp:extent cx="2517775" cy="2336165"/>
            <wp:effectExtent l="0" t="0" r="0" b="635"/>
            <wp:wrapThrough wrapText="bothSides">
              <wp:wrapPolygon edited="0">
                <wp:start x="0" y="0"/>
                <wp:lineTo x="0" y="21488"/>
                <wp:lineTo x="21464" y="21488"/>
                <wp:lineTo x="21464" y="0"/>
                <wp:lineTo x="0" y="0"/>
              </wp:wrapPolygon>
            </wp:wrapThrough>
            <wp:docPr id="667" name="图片 66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5C808" w14:textId="03FF336E" w:rsidR="00231832" w:rsidRDefault="00231832" w:rsidP="00DD578E">
      <w:pPr>
        <w:rPr>
          <w:rFonts w:ascii="微软雅黑" w:eastAsia="微软雅黑" w:hAnsi="微软雅黑" w:cstheme="minorHAnsi"/>
        </w:rPr>
      </w:pPr>
      <w:r>
        <w:rPr>
          <w:rFonts w:ascii="微软雅黑" w:eastAsia="微软雅黑" w:hAnsi="微软雅黑" w:cstheme="minorHAnsi" w:hint="eastAsia"/>
        </w:rPr>
        <w:t>其中random表示：</w:t>
      </w:r>
    </w:p>
    <w:p w14:paraId="78E91A65" w14:textId="3C9716D4" w:rsidR="00B95A02" w:rsidRDefault="00B95A02" w:rsidP="00B95A02">
      <w:pPr>
        <w:pStyle w:val="afb"/>
        <w:numPr>
          <w:ilvl w:val="0"/>
          <w:numId w:val="52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B95A02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训练样本选择方面的random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（Bootstrap方法随机选择子样本）</w:t>
      </w:r>
    </w:p>
    <w:p w14:paraId="5359901A" w14:textId="40F4C1BF" w:rsidR="00B95A02" w:rsidRDefault="00B95A02" w:rsidP="00B95A02">
      <w:pPr>
        <w:pStyle w:val="afb"/>
        <w:numPr>
          <w:ilvl w:val="0"/>
          <w:numId w:val="52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特征选择方面的random</w:t>
      </w: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</w:t>
      </w:r>
      <w:r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（属性集中随机选择k个属性，每个树节点分裂时，从这随机的k个属性中，选择最优的）</w:t>
      </w:r>
    </w:p>
    <w:p w14:paraId="7617B6AF" w14:textId="277FA097" w:rsidR="00B95A02" w:rsidRDefault="00B95A02" w:rsidP="00B95A02">
      <w:pPr>
        <w:rPr>
          <w:rFonts w:ascii="微软雅黑" w:eastAsia="微软雅黑" w:hAnsi="微软雅黑" w:cstheme="minorHAnsi"/>
          <w:color w:val="000000" w:themeColor="text1"/>
        </w:rPr>
      </w:pPr>
    </w:p>
    <w:p w14:paraId="66409320" w14:textId="72D4A1F9" w:rsidR="00B95A02" w:rsidRDefault="00B95A02" w:rsidP="00B95A02">
      <w:pPr>
        <w:rPr>
          <w:rFonts w:ascii="微软雅黑" w:eastAsia="微软雅黑" w:hAnsi="微软雅黑" w:cstheme="minorHAnsi"/>
          <w:color w:val="000000" w:themeColor="text1"/>
        </w:rPr>
      </w:pPr>
      <w:r>
        <w:rPr>
          <w:rFonts w:ascii="微软雅黑" w:eastAsia="微软雅黑" w:hAnsi="微软雅黑" w:cstheme="minorHAnsi" w:hint="eastAsia"/>
          <w:noProof/>
          <w:color w:val="000000" w:themeColor="text1"/>
        </w:rPr>
        <w:drawing>
          <wp:inline distT="0" distB="0" distL="0" distR="0" wp14:anchorId="4D1CF407" wp14:editId="451FDFAC">
            <wp:extent cx="3396343" cy="1229561"/>
            <wp:effectExtent l="0" t="0" r="0" b="2540"/>
            <wp:docPr id="668" name="图片 668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屏幕快照 2019-07-26 上午10.43.13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81" cy="12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88B8" w14:textId="45289608" w:rsidR="00BB39CF" w:rsidRDefault="00461DC4" w:rsidP="00BB39CF">
      <w:pPr>
        <w:rPr>
          <w:rFonts w:ascii="微软雅黑" w:eastAsia="微软雅黑" w:hAnsi="微软雅黑" w:cstheme="minorHAnsi"/>
          <w:color w:val="000000" w:themeColor="text1"/>
        </w:rPr>
      </w:pPr>
      <w:r w:rsidRPr="00BB39CF">
        <w:rPr>
          <w:rFonts w:ascii="微软雅黑" w:eastAsia="微软雅黑" w:hAnsi="微软雅黑" w:cstheme="minorHAnsi" w:hint="eastAsia"/>
          <w:color w:val="000000" w:themeColor="text1"/>
        </w:rPr>
        <w:lastRenderedPageBreak/>
        <w:t>优点：</w:t>
      </w:r>
    </w:p>
    <w:p w14:paraId="41108979" w14:textId="259B0F99" w:rsidR="00BB39CF" w:rsidRDefault="00BB39CF" w:rsidP="00BB39CF">
      <w:pPr>
        <w:pStyle w:val="afb"/>
        <w:numPr>
          <w:ilvl w:val="0"/>
          <w:numId w:val="5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 w:rsidRPr="00BB39CF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F</w:t>
      </w:r>
      <w:r w:rsidRPr="00BB39CF">
        <w:rPr>
          <w:rFonts w:ascii="微软雅黑" w:eastAsia="微软雅黑" w:hAnsi="微软雅黑" w:cstheme="minorHAnsi" w:hint="eastAsia"/>
          <w:color w:val="000000" w:themeColor="text1"/>
          <w:sz w:val="24"/>
          <w:szCs w:val="24"/>
        </w:rPr>
        <w:t>orces</w:t>
      </w:r>
      <w:r w:rsidRPr="00BB39CF"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 xml:space="preserve"> more diversity among trees in ensemble</w:t>
      </w:r>
    </w:p>
    <w:p w14:paraId="22002F36" w14:textId="031E1852" w:rsidR="00BB39CF" w:rsidRDefault="00BB39CF" w:rsidP="00BB39CF">
      <w:pPr>
        <w:pStyle w:val="afb"/>
        <w:numPr>
          <w:ilvl w:val="0"/>
          <w:numId w:val="53"/>
        </w:numPr>
        <w:ind w:firstLineChars="0"/>
        <w:rPr>
          <w:rFonts w:ascii="微软雅黑" w:eastAsia="微软雅黑" w:hAnsi="微软雅黑" w:cstheme="minorHAnsi"/>
          <w:color w:val="000000" w:themeColor="text1"/>
          <w:sz w:val="24"/>
          <w:szCs w:val="24"/>
        </w:rPr>
      </w:pPr>
      <w:r>
        <w:rPr>
          <w:rFonts w:ascii="微软雅黑" w:eastAsia="微软雅黑" w:hAnsi="微软雅黑" w:cstheme="minorHAnsi"/>
          <w:color w:val="000000" w:themeColor="text1"/>
          <w:sz w:val="24"/>
          <w:szCs w:val="24"/>
        </w:rPr>
        <w:t>Less time to train since only consider a subset of features</w:t>
      </w:r>
    </w:p>
    <w:p w14:paraId="49BD45C1" w14:textId="7D29E09D" w:rsidR="00BB39CF" w:rsidRPr="00BB39CF" w:rsidRDefault="00BB39CF" w:rsidP="00BB39CF">
      <w:pPr>
        <w:rPr>
          <w:lang w:val="en-GB"/>
        </w:rPr>
      </w:pPr>
    </w:p>
    <w:p w14:paraId="477AE011" w14:textId="0A6F12A4" w:rsidR="00BB39CF" w:rsidRDefault="00BB39CF" w:rsidP="00BB39CF">
      <w:pPr>
        <w:jc w:val="center"/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bookmarkStart w:id="12" w:name="OLE_LINK11"/>
      <w:bookmarkStart w:id="13" w:name="OLE_LINK12"/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2</w:t>
      </w:r>
      <w:r w:rsidRPr="00BB39CF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  <w:vertAlign w:val="superscript"/>
        </w:rPr>
        <w:t>nd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 </w:t>
      </w:r>
      <w:r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B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oosting</w:t>
      </w:r>
      <w:r w:rsidR="00FB00F1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</w:t>
      </w:r>
      <w:r w:rsidR="00FB00F1"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&lt;用来减少bias</w:t>
      </w:r>
      <w:r w:rsidR="00FB00F1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&gt;</w:t>
      </w:r>
    </w:p>
    <w:bookmarkEnd w:id="12"/>
    <w:bookmarkEnd w:id="13"/>
    <w:p w14:paraId="3EB11FBF" w14:textId="5D366314" w:rsidR="00047FD6" w:rsidRPr="00F66725" w:rsidRDefault="00047FD6" w:rsidP="00F66725">
      <w:pPr>
        <w:jc w:val="center"/>
        <w:rPr>
          <w:rFonts w:ascii="微软雅黑" w:eastAsia="微软雅黑" w:hAnsi="微软雅黑" w:cstheme="minorHAnsi"/>
          <w:color w:val="FF0000"/>
        </w:rPr>
      </w:pPr>
      <w:r w:rsidRPr="00F66725">
        <w:rPr>
          <w:rFonts w:ascii="微软雅黑" w:eastAsia="微软雅黑" w:hAnsi="微软雅黑" w:cstheme="minorHAnsi"/>
          <w:color w:val="FF0000"/>
        </w:rPr>
        <w:t>B</w:t>
      </w:r>
      <w:r w:rsidRPr="00F66725">
        <w:rPr>
          <w:rFonts w:ascii="微软雅黑" w:eastAsia="微软雅黑" w:hAnsi="微软雅黑" w:cstheme="minorHAnsi" w:hint="eastAsia"/>
          <w:color w:val="FF0000"/>
        </w:rPr>
        <w:t>oosting</w:t>
      </w:r>
      <w:r w:rsidRPr="00F66725">
        <w:rPr>
          <w:rFonts w:ascii="微软雅黑" w:eastAsia="微软雅黑" w:hAnsi="微软雅黑" w:cstheme="minorHAnsi"/>
          <w:color w:val="FF0000"/>
        </w:rPr>
        <w:t xml:space="preserve"> </w:t>
      </w:r>
      <w:r w:rsidRPr="00F66725">
        <w:rPr>
          <w:rFonts w:ascii="微软雅黑" w:eastAsia="微软雅黑" w:hAnsi="微软雅黑" w:cstheme="minorHAnsi" w:hint="eastAsia"/>
          <w:color w:val="FF0000"/>
        </w:rPr>
        <w:t>w</w:t>
      </w:r>
      <w:r w:rsidRPr="00F66725">
        <w:rPr>
          <w:rFonts w:ascii="微软雅黑" w:eastAsia="微软雅黑" w:hAnsi="微软雅黑" w:cstheme="minorHAnsi"/>
          <w:color w:val="FF0000"/>
        </w:rPr>
        <w:t>orks</w:t>
      </w:r>
      <w:r w:rsidRPr="00F66725">
        <w:rPr>
          <w:rFonts w:ascii="微软雅黑" w:eastAsia="微软雅黑" w:hAnsi="微软雅黑" w:cstheme="minorHAnsi" w:hint="eastAsia"/>
          <w:color w:val="FF0000"/>
        </w:rPr>
        <w:t xml:space="preserve"> </w:t>
      </w:r>
      <w:r w:rsidRPr="00F66725">
        <w:rPr>
          <w:rFonts w:ascii="微软雅黑" w:eastAsia="微软雅黑" w:hAnsi="微软雅黑" w:cstheme="minorHAnsi"/>
          <w:color w:val="FF0000"/>
        </w:rPr>
        <w:t>with weak learner</w:t>
      </w:r>
      <w:r w:rsidR="00F66725" w:rsidRPr="00F66725">
        <w:rPr>
          <w:rFonts w:ascii="微软雅黑" w:eastAsia="微软雅黑" w:hAnsi="微软雅黑" w:cstheme="minorHAnsi"/>
          <w:color w:val="FF0000"/>
        </w:rPr>
        <w:t>s: only condition is that error rate &lt;= 0.5</w:t>
      </w:r>
    </w:p>
    <w:p w14:paraId="4A9AEFA1" w14:textId="60F90BA9" w:rsidR="00BB39CF" w:rsidRDefault="00BB39CF" w:rsidP="00BB39CF">
      <w:pPr>
        <w:rPr>
          <w:rFonts w:ascii="微软雅黑" w:eastAsia="微软雅黑" w:hAnsi="微软雅黑" w:cstheme="minorHAnsi"/>
          <w:color w:val="000000" w:themeColor="text1"/>
          <w:lang w:val="en-GB"/>
        </w:rPr>
      </w:pPr>
      <w:r w:rsidRPr="00BB39CF">
        <w:rPr>
          <w:rFonts w:ascii="微软雅黑" w:eastAsia="微软雅黑" w:hAnsi="微软雅黑" w:cstheme="minorHAnsi"/>
          <w:noProof/>
          <w:color w:val="000000" w:themeColor="text1"/>
          <w:lang w:val="en-GB"/>
        </w:rPr>
        <w:drawing>
          <wp:inline distT="0" distB="0" distL="0" distR="0" wp14:anchorId="4D412A49" wp14:editId="047FB018">
            <wp:extent cx="5732145" cy="2558415"/>
            <wp:effectExtent l="0" t="0" r="0" b="0"/>
            <wp:docPr id="669" name="图片 669" descr="图片包含 室内, 餐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5865" w14:textId="749E3BEB" w:rsidR="00BB39CF" w:rsidRDefault="00C32043" w:rsidP="00BB39CF">
      <w:pPr>
        <w:rPr>
          <w:rFonts w:ascii="微软雅黑" w:eastAsia="微软雅黑" w:hAnsi="微软雅黑"/>
          <w:lang w:val="en-GB"/>
        </w:rPr>
      </w:pPr>
      <w:r w:rsidRPr="00C32043">
        <w:rPr>
          <w:rFonts w:ascii="微软雅黑" w:eastAsia="微软雅黑" w:hAnsi="微软雅黑" w:hint="eastAsia"/>
          <w:lang w:val="en-GB"/>
        </w:rPr>
        <w:t>Note：</w:t>
      </w:r>
    </w:p>
    <w:p w14:paraId="71907A9B" w14:textId="28944A5C" w:rsidR="00C32043" w:rsidRPr="001E1D4F" w:rsidRDefault="00C32043" w:rsidP="001E1D4F">
      <w:pPr>
        <w:pStyle w:val="afb"/>
        <w:numPr>
          <w:ilvl w:val="2"/>
          <w:numId w:val="54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1E1D4F">
        <w:rPr>
          <w:rFonts w:ascii="微软雅黑" w:eastAsia="微软雅黑" w:hAnsi="微软雅黑"/>
          <w:color w:val="000000" w:themeColor="text1"/>
          <w:sz w:val="24"/>
          <w:szCs w:val="24"/>
        </w:rPr>
        <w:t>Learner produces a binary [+1, -1] classifier h with error rate &lt; 0.5</w:t>
      </w:r>
    </w:p>
    <w:p w14:paraId="225CB2AE" w14:textId="710A9516" w:rsidR="00C32043" w:rsidRPr="001E1D4F" w:rsidRDefault="00C32043" w:rsidP="001E1D4F">
      <w:pPr>
        <w:pStyle w:val="afb"/>
        <w:numPr>
          <w:ilvl w:val="2"/>
          <w:numId w:val="54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1E1D4F">
        <w:rPr>
          <w:rFonts w:ascii="微软雅黑" w:eastAsia="微软雅黑" w:hAnsi="微软雅黑"/>
          <w:color w:val="FF0000"/>
          <w:sz w:val="24"/>
          <w:szCs w:val="24"/>
        </w:rPr>
        <w:t>S</w:t>
      </w:r>
      <w:r w:rsidRPr="001E1D4F">
        <w:rPr>
          <w:rFonts w:ascii="微软雅黑" w:eastAsia="微软雅黑" w:hAnsi="微软雅黑" w:hint="eastAsia"/>
          <w:color w:val="FF0000"/>
          <w:sz w:val="24"/>
          <w:szCs w:val="24"/>
        </w:rPr>
        <w:t>trong</w:t>
      </w:r>
      <w:r w:rsidRPr="001E1D4F">
        <w:rPr>
          <w:rFonts w:ascii="微软雅黑" w:eastAsia="微软雅黑" w:hAnsi="微软雅黑"/>
          <w:color w:val="FF0000"/>
          <w:sz w:val="24"/>
          <w:szCs w:val="24"/>
        </w:rPr>
        <w:t xml:space="preserve"> </w:t>
      </w:r>
      <w:r w:rsidRPr="001E1D4F">
        <w:rPr>
          <w:rFonts w:ascii="微软雅黑" w:eastAsia="微软雅黑" w:hAnsi="微软雅黑" w:hint="eastAsia"/>
          <w:color w:val="FF0000"/>
          <w:sz w:val="24"/>
          <w:szCs w:val="24"/>
        </w:rPr>
        <w:t>learner</w:t>
      </w:r>
      <w:r w:rsidRPr="001E1D4F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</w:t>
      </w:r>
      <w:r w:rsidRPr="001E1D4F">
        <w:rPr>
          <w:rFonts w:ascii="微软雅黑" w:eastAsia="微软雅黑" w:hAnsi="微软雅黑" w:hint="eastAsia"/>
          <w:color w:val="000000" w:themeColor="text1"/>
          <w:sz w:val="24"/>
          <w:szCs w:val="24"/>
        </w:rPr>
        <w:t>if</w:t>
      </w:r>
      <w:r w:rsidRPr="001E1D4F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</w:t>
      </w:r>
      <w:r w:rsidRPr="001E1D4F">
        <w:rPr>
          <w:rFonts w:ascii="微软雅黑" w:eastAsia="微软雅黑" w:hAnsi="微软雅黑" w:hint="eastAsia"/>
          <w:color w:val="000000" w:themeColor="text1"/>
          <w:sz w:val="24"/>
          <w:szCs w:val="24"/>
        </w:rPr>
        <w:t>err</w:t>
      </w:r>
      <w:r w:rsidRPr="001E1D4F">
        <w:rPr>
          <w:rFonts w:ascii="微软雅黑" w:eastAsia="微软雅黑" w:hAnsi="微软雅黑"/>
          <w:color w:val="000000" w:themeColor="text1"/>
          <w:sz w:val="24"/>
          <w:szCs w:val="24"/>
        </w:rPr>
        <w:t>or rate &lt; 0.5 and error rate “close” to zero</w:t>
      </w:r>
    </w:p>
    <w:p w14:paraId="447E4AB2" w14:textId="465A860D" w:rsidR="00C32043" w:rsidRDefault="00C32043" w:rsidP="001E1D4F">
      <w:pPr>
        <w:pStyle w:val="afb"/>
        <w:numPr>
          <w:ilvl w:val="2"/>
          <w:numId w:val="54"/>
        </w:numPr>
        <w:ind w:firstLineChars="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1E1D4F">
        <w:rPr>
          <w:rFonts w:ascii="微软雅黑" w:eastAsia="微软雅黑" w:hAnsi="微软雅黑"/>
          <w:color w:val="FF0000"/>
          <w:sz w:val="24"/>
          <w:szCs w:val="24"/>
        </w:rPr>
        <w:t>Weak learner</w:t>
      </w:r>
      <w:r w:rsidRPr="001E1D4F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if error rate &gt; 0.5 and error rate “close” to 0.5</w:t>
      </w:r>
    </w:p>
    <w:p w14:paraId="618307BF" w14:textId="5BF58350" w:rsidR="001E1D4F" w:rsidRDefault="001E1D4F" w:rsidP="00047FD6">
      <w:pPr>
        <w:jc w:val="center"/>
        <w:rPr>
          <w:rFonts w:ascii="微软雅黑" w:eastAsia="微软雅黑" w:hAnsi="微软雅黑"/>
          <w:color w:val="000000" w:themeColor="text1"/>
        </w:rPr>
      </w:pPr>
      <w:r w:rsidRPr="001E1D4F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6EC84AD6" wp14:editId="21B4515C">
            <wp:extent cx="4572000" cy="3315423"/>
            <wp:effectExtent l="0" t="0" r="0" b="0"/>
            <wp:docPr id="670" name="图片 670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654612" cy="3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4B0" w14:textId="67A693BB" w:rsidR="00262C4D" w:rsidRDefault="00654D5C" w:rsidP="00586D84">
      <w:pPr>
        <w:rPr>
          <w:rFonts w:ascii="微软雅黑" w:eastAsia="微软雅黑" w:hAnsi="微软雅黑"/>
          <w:b/>
          <w:bCs/>
          <w:color w:val="000000" w:themeColor="text1"/>
          <w:u w:val="single"/>
        </w:rPr>
      </w:pPr>
      <w:bookmarkStart w:id="14" w:name="OLE_LINK13"/>
      <w:bookmarkStart w:id="15" w:name="OLE_LINK14"/>
      <w:r w:rsidRPr="00654D5C">
        <w:rPr>
          <w:rFonts w:ascii="微软雅黑" w:eastAsia="微软雅黑" w:hAnsi="微软雅黑" w:hint="eastAsia"/>
          <w:b/>
          <w:bCs/>
          <w:color w:val="000000" w:themeColor="text1"/>
        </w:rPr>
        <w:lastRenderedPageBreak/>
        <w:t>Boosting代表算法</w:t>
      </w:r>
      <w:bookmarkEnd w:id="14"/>
      <w:bookmarkEnd w:id="15"/>
      <w:r w:rsidR="00586D84">
        <w:rPr>
          <w:rFonts w:ascii="微软雅黑" w:eastAsia="微软雅黑" w:hAnsi="微软雅黑" w:hint="eastAsia"/>
          <w:b/>
          <w:bCs/>
          <w:color w:val="000000" w:themeColor="text1"/>
        </w:rPr>
        <w:t>一</w:t>
      </w:r>
      <w:r w:rsidRPr="00654D5C">
        <w:rPr>
          <w:rFonts w:ascii="微软雅黑" w:eastAsia="微软雅黑" w:hAnsi="微软雅黑" w:hint="eastAsia"/>
          <w:b/>
          <w:bCs/>
          <w:color w:val="000000" w:themeColor="text1"/>
        </w:rPr>
        <w:t xml:space="preserve"> </w:t>
      </w:r>
      <w:r w:rsidRPr="00654D5C">
        <w:rPr>
          <w:rFonts w:ascii="微软雅黑" w:eastAsia="微软雅黑" w:hAnsi="微软雅黑"/>
          <w:b/>
          <w:bCs/>
          <w:color w:val="000000" w:themeColor="text1"/>
        </w:rPr>
        <w:t xml:space="preserve">– </w:t>
      </w:r>
      <w:proofErr w:type="spellStart"/>
      <w:r w:rsidRPr="00654D5C">
        <w:rPr>
          <w:rFonts w:ascii="微软雅黑" w:eastAsia="微软雅黑" w:hAnsi="微软雅黑"/>
          <w:b/>
          <w:bCs/>
          <w:color w:val="000000" w:themeColor="text1"/>
          <w:u w:val="single"/>
        </w:rPr>
        <w:t>A</w:t>
      </w:r>
      <w:r w:rsidRPr="00654D5C">
        <w:rPr>
          <w:rFonts w:ascii="微软雅黑" w:eastAsia="微软雅黑" w:hAnsi="微软雅黑" w:hint="eastAsia"/>
          <w:b/>
          <w:bCs/>
          <w:color w:val="000000" w:themeColor="text1"/>
          <w:u w:val="single"/>
        </w:rPr>
        <w:t>daboost</w:t>
      </w:r>
      <w:proofErr w:type="spellEnd"/>
      <w:r w:rsidRPr="00654D5C">
        <w:rPr>
          <w:rFonts w:ascii="微软雅黑" w:eastAsia="微软雅黑" w:hAnsi="微软雅黑" w:hint="eastAsia"/>
          <w:b/>
          <w:bCs/>
          <w:color w:val="000000" w:themeColor="text1"/>
          <w:u w:val="single"/>
        </w:rPr>
        <w:t>（Ad</w:t>
      </w:r>
      <w:r w:rsidRPr="00654D5C">
        <w:rPr>
          <w:rFonts w:ascii="微软雅黑" w:eastAsia="微软雅黑" w:hAnsi="微软雅黑"/>
          <w:b/>
          <w:bCs/>
          <w:color w:val="000000" w:themeColor="text1"/>
          <w:u w:val="single"/>
        </w:rPr>
        <w:t>aptive Boosting）</w:t>
      </w:r>
      <w:r w:rsidR="00FB00F1" w:rsidRPr="00FB00F1">
        <w:rPr>
          <w:rFonts w:ascii="微软雅黑" w:eastAsia="微软雅黑" w:hAnsi="微软雅黑" w:hint="eastAsia"/>
          <w:b/>
          <w:bCs/>
          <w:color w:val="FF0000"/>
          <w:u w:val="single"/>
        </w:rPr>
        <w:t>串行集成</w:t>
      </w:r>
    </w:p>
    <w:p w14:paraId="347C5073" w14:textId="26808A89" w:rsidR="00586D84" w:rsidRDefault="00586D84" w:rsidP="00586D84">
      <w:pPr>
        <w:rPr>
          <w:rFonts w:ascii="微软雅黑" w:eastAsia="微软雅黑" w:hAnsi="微软雅黑"/>
          <w:b/>
          <w:bCs/>
          <w:color w:val="000000" w:themeColor="text1"/>
        </w:rPr>
      </w:pPr>
      <w:r w:rsidRPr="00654D5C">
        <w:rPr>
          <w:rFonts w:ascii="微软雅黑" w:eastAsia="微软雅黑" w:hAnsi="微软雅黑" w:hint="eastAsia"/>
          <w:b/>
          <w:bCs/>
          <w:color w:val="000000" w:themeColor="text1"/>
        </w:rPr>
        <w:t>Boosting代表算法</w:t>
      </w:r>
      <w:r>
        <w:rPr>
          <w:rFonts w:ascii="微软雅黑" w:eastAsia="微软雅黑" w:hAnsi="微软雅黑" w:hint="eastAsia"/>
          <w:b/>
          <w:bCs/>
          <w:color w:val="000000" w:themeColor="text1"/>
        </w:rPr>
        <w:t>二</w:t>
      </w:r>
      <w:r w:rsidRPr="00654D5C">
        <w:rPr>
          <w:rFonts w:ascii="微软雅黑" w:eastAsia="微软雅黑" w:hAnsi="微软雅黑" w:hint="eastAsia"/>
          <w:b/>
          <w:bCs/>
          <w:color w:val="000000" w:themeColor="text1"/>
        </w:rPr>
        <w:t xml:space="preserve"> </w:t>
      </w:r>
      <w:r w:rsidRPr="00654D5C">
        <w:rPr>
          <w:rFonts w:ascii="微软雅黑" w:eastAsia="微软雅黑" w:hAnsi="微软雅黑"/>
          <w:b/>
          <w:bCs/>
          <w:color w:val="000000" w:themeColor="text1"/>
        </w:rPr>
        <w:t>–</w:t>
      </w:r>
      <w:r>
        <w:rPr>
          <w:rFonts w:ascii="微软雅黑" w:eastAsia="微软雅黑" w:hAnsi="微软雅黑"/>
          <w:b/>
          <w:bCs/>
          <w:color w:val="000000" w:themeColor="text1"/>
        </w:rPr>
        <w:t xml:space="preserve"> G</w:t>
      </w:r>
      <w:r>
        <w:rPr>
          <w:rFonts w:ascii="微软雅黑" w:eastAsia="微软雅黑" w:hAnsi="微软雅黑" w:hint="eastAsia"/>
          <w:b/>
          <w:bCs/>
          <w:color w:val="000000" w:themeColor="text1"/>
        </w:rPr>
        <w:t>radient</w:t>
      </w:r>
      <w:r>
        <w:rPr>
          <w:rFonts w:ascii="微软雅黑" w:eastAsia="微软雅黑" w:hAnsi="微软雅黑"/>
          <w:b/>
          <w:bCs/>
          <w:color w:val="000000" w:themeColor="text1"/>
        </w:rPr>
        <w:t xml:space="preserve"> Boosting</w:t>
      </w:r>
    </w:p>
    <w:p w14:paraId="2C4F64F7" w14:textId="77777777" w:rsidR="00586D84" w:rsidRPr="00586D84" w:rsidRDefault="00586D84" w:rsidP="00586D84">
      <w:pPr>
        <w:rPr>
          <w:rFonts w:ascii="微软雅黑" w:eastAsia="微软雅黑" w:hAnsi="微软雅黑"/>
          <w:b/>
          <w:bCs/>
          <w:color w:val="000000" w:themeColor="text1"/>
          <w:u w:val="single"/>
        </w:rPr>
      </w:pPr>
    </w:p>
    <w:p w14:paraId="4F73F136" w14:textId="28189349" w:rsidR="00262C4D" w:rsidRPr="00262C4D" w:rsidRDefault="00262C4D" w:rsidP="00262C4D">
      <w:pPr>
        <w:rPr>
          <w:rFonts w:ascii="微软雅黑" w:eastAsia="微软雅黑" w:hAnsi="微软雅黑"/>
          <w:b/>
          <w:bCs/>
          <w:color w:val="FF0000"/>
        </w:rPr>
      </w:pPr>
      <w:r w:rsidRPr="00262C4D">
        <w:rPr>
          <w:rFonts w:ascii="微软雅黑" w:eastAsia="微软雅黑" w:hAnsi="微软雅黑" w:hint="eastAsia"/>
          <w:b/>
          <w:bCs/>
          <w:color w:val="FF0000"/>
        </w:rPr>
        <w:t>核心思想：</w:t>
      </w:r>
    </w:p>
    <w:p w14:paraId="22848093" w14:textId="51D7126A" w:rsidR="00262C4D" w:rsidRDefault="00047FD6" w:rsidP="00262C4D">
      <w:pPr>
        <w:ind w:firstLine="720"/>
        <w:rPr>
          <w:rFonts w:ascii="微软雅黑" w:eastAsia="微软雅黑" w:hAnsi="微软雅黑"/>
        </w:rPr>
      </w:pPr>
      <w:r w:rsidRPr="00262C4D">
        <w:rPr>
          <w:rFonts w:ascii="微软雅黑" w:eastAsia="微软雅黑" w:hAnsi="微软雅黑"/>
          <w:noProof/>
        </w:rPr>
        <w:drawing>
          <wp:anchor distT="0" distB="0" distL="114300" distR="114300" simplePos="0" relativeHeight="251886592" behindDoc="1" locked="0" layoutInCell="1" allowOverlap="1" wp14:anchorId="6C7F15B5" wp14:editId="199956B9">
            <wp:simplePos x="0" y="0"/>
            <wp:positionH relativeFrom="column">
              <wp:posOffset>1709420</wp:posOffset>
            </wp:positionH>
            <wp:positionV relativeFrom="paragraph">
              <wp:posOffset>69215</wp:posOffset>
            </wp:positionV>
            <wp:extent cx="3749040" cy="2100580"/>
            <wp:effectExtent l="0" t="0" r="0" b="0"/>
            <wp:wrapTight wrapText="bothSides">
              <wp:wrapPolygon edited="0">
                <wp:start x="0" y="0"/>
                <wp:lineTo x="0" y="21417"/>
                <wp:lineTo x="21512" y="21417"/>
                <wp:lineTo x="21512" y="0"/>
                <wp:lineTo x="0" y="0"/>
              </wp:wrapPolygon>
            </wp:wrapTight>
            <wp:docPr id="671" name="图片 67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C4D">
        <w:rPr>
          <w:rFonts w:ascii="微软雅黑" w:eastAsia="微软雅黑" w:hAnsi="微软雅黑" w:hint="eastAsia"/>
        </w:rPr>
        <w:t>一种迭代算法，针对同一个训练集训练不同的分类器（弱分类器），然后进行分类，对于分类正确的样本权重低，分类错误的样本权值高，最后分类器是很多弱分类器的线性叠加（加权组合）。实际上就是一个简单的弱分类算法提升（boost）的过程。</w:t>
      </w:r>
    </w:p>
    <w:p w14:paraId="7490908F" w14:textId="77777777" w:rsidR="00FB00F1" w:rsidRDefault="00FB00F1" w:rsidP="00047FD6">
      <w:pPr>
        <w:rPr>
          <w:rFonts w:ascii="微软雅黑" w:eastAsia="微软雅黑" w:hAnsi="微软雅黑"/>
        </w:rPr>
      </w:pPr>
    </w:p>
    <w:p w14:paraId="1CACA5E6" w14:textId="096A40C0" w:rsidR="00F66725" w:rsidRDefault="00FB00F1" w:rsidP="00F66725">
      <w:pPr>
        <w:jc w:val="center"/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3</w:t>
      </w:r>
      <w:r w:rsidRPr="00FB00F1"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  <w:vertAlign w:val="superscript"/>
        </w:rPr>
        <w:t>r</w:t>
      </w:r>
      <w:r w:rsidRPr="00FB00F1"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  <w:vertAlign w:val="superscript"/>
        </w:rPr>
        <w:t>d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 xml:space="preserve"> Stacking &lt;</w:t>
      </w:r>
      <w:r>
        <w:rPr>
          <w:rFonts w:ascii="微软雅黑" w:eastAsia="微软雅黑" w:hAnsi="微软雅黑" w:cstheme="minorHAnsi" w:hint="eastAsia"/>
          <w:b/>
          <w:bCs/>
          <w:i/>
          <w:iCs/>
          <w:color w:val="000000" w:themeColor="text1"/>
          <w:sz w:val="28"/>
          <w:szCs w:val="28"/>
        </w:rPr>
        <w:t>用来提升预测结果</w:t>
      </w:r>
      <w: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  <w:t>&gt;</w:t>
      </w:r>
    </w:p>
    <w:p w14:paraId="4C42AA9D" w14:textId="6500FC10" w:rsidR="00586D84" w:rsidRDefault="00586D84" w:rsidP="00586D84">
      <w:pPr>
        <w:rPr>
          <w:rFonts w:ascii="微软雅黑" w:eastAsia="微软雅黑" w:hAnsi="微软雅黑" w:cstheme="minorHAnsi"/>
          <w:b/>
          <w:bCs/>
          <w:i/>
          <w:iCs/>
          <w:color w:val="000000" w:themeColor="text1"/>
          <w:sz w:val="28"/>
          <w:szCs w:val="28"/>
        </w:rPr>
      </w:pPr>
      <w:r w:rsidRPr="00586D84">
        <w:rPr>
          <w:rFonts w:ascii="微软雅黑" w:eastAsia="微软雅黑" w:hAnsi="微软雅黑" w:cstheme="minorHAnsi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87616" behindDoc="0" locked="0" layoutInCell="1" allowOverlap="1" wp14:anchorId="71D2D025" wp14:editId="4139066F">
            <wp:simplePos x="0" y="0"/>
            <wp:positionH relativeFrom="column">
              <wp:posOffset>2917371</wp:posOffset>
            </wp:positionH>
            <wp:positionV relativeFrom="paragraph">
              <wp:posOffset>119742</wp:posOffset>
            </wp:positionV>
            <wp:extent cx="2646000" cy="1785600"/>
            <wp:effectExtent l="0" t="0" r="0" b="5715"/>
            <wp:wrapThrough wrapText="bothSides">
              <wp:wrapPolygon edited="0">
                <wp:start x="0" y="0"/>
                <wp:lineTo x="0" y="21515"/>
                <wp:lineTo x="21465" y="21515"/>
                <wp:lineTo x="21465" y="0"/>
                <wp:lineTo x="0" y="0"/>
              </wp:wrapPolygon>
            </wp:wrapThrough>
            <wp:docPr id="674" name="图片 67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7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9096D" w14:textId="38B15D11" w:rsidR="00586D84" w:rsidRDefault="00586D84" w:rsidP="00047FD6">
      <w:pPr>
        <w:rPr>
          <w:rFonts w:ascii="微软雅黑" w:eastAsia="微软雅黑" w:hAnsi="微软雅黑"/>
        </w:rPr>
      </w:pPr>
      <w:r w:rsidRPr="00586D84">
        <w:rPr>
          <w:rFonts w:ascii="微软雅黑" w:eastAsia="微软雅黑" w:hAnsi="微软雅黑" w:hint="eastAsia"/>
          <w:color w:val="FF0000"/>
        </w:rPr>
        <w:t>原理：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tacking是在弱学习器的基础上再套一个算法，用机器学习算法自动去结合之前的弱学习器。</w:t>
      </w:r>
    </w:p>
    <w:p w14:paraId="4D9B24BC" w14:textId="03FA62C6" w:rsidR="00586D84" w:rsidRDefault="00586D84" w:rsidP="00047FD6">
      <w:pPr>
        <w:rPr>
          <w:rFonts w:ascii="微软雅黑" w:eastAsia="微软雅黑" w:hAnsi="微软雅黑"/>
        </w:rPr>
      </w:pPr>
      <w:r w:rsidRPr="00586D84">
        <w:rPr>
          <w:rFonts w:ascii="微软雅黑" w:eastAsia="微软雅黑" w:hAnsi="微软雅黑"/>
          <w:noProof/>
        </w:rPr>
        <w:drawing>
          <wp:anchor distT="0" distB="0" distL="114300" distR="114300" simplePos="0" relativeHeight="251888640" behindDoc="0" locked="0" layoutInCell="1" allowOverlap="1" wp14:anchorId="14C4E594" wp14:editId="419DE449">
            <wp:simplePos x="0" y="0"/>
            <wp:positionH relativeFrom="column">
              <wp:posOffset>-120015</wp:posOffset>
            </wp:positionH>
            <wp:positionV relativeFrom="paragraph">
              <wp:posOffset>997585</wp:posOffset>
            </wp:positionV>
            <wp:extent cx="4941570" cy="2623820"/>
            <wp:effectExtent l="0" t="0" r="0" b="5080"/>
            <wp:wrapThrough wrapText="bothSides">
              <wp:wrapPolygon edited="0">
                <wp:start x="0" y="0"/>
                <wp:lineTo x="0" y="21537"/>
                <wp:lineTo x="21539" y="21537"/>
                <wp:lineTo x="21539" y="0"/>
                <wp:lineTo x="0" y="0"/>
              </wp:wrapPolygon>
            </wp:wrapThrough>
            <wp:docPr id="673" name="图片 67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BEA58" w14:textId="594A1672" w:rsidR="00B061D9" w:rsidRPr="00B061D9" w:rsidRDefault="00B061D9" w:rsidP="00B061D9">
      <w:pPr>
        <w:rPr>
          <w:rFonts w:ascii="微软雅黑" w:eastAsia="微软雅黑" w:hAnsi="微软雅黑"/>
        </w:rPr>
      </w:pPr>
    </w:p>
    <w:p w14:paraId="0A4C0383" w14:textId="212F61E1" w:rsidR="00B061D9" w:rsidRPr="00B061D9" w:rsidRDefault="00B061D9" w:rsidP="00B061D9">
      <w:pPr>
        <w:rPr>
          <w:rFonts w:ascii="微软雅黑" w:eastAsia="微软雅黑" w:hAnsi="微软雅黑"/>
        </w:rPr>
      </w:pPr>
    </w:p>
    <w:p w14:paraId="31CAAB70" w14:textId="471FB217" w:rsidR="00B061D9" w:rsidRPr="00B061D9" w:rsidRDefault="00B061D9" w:rsidP="00B061D9">
      <w:pPr>
        <w:rPr>
          <w:rFonts w:ascii="微软雅黑" w:eastAsia="微软雅黑" w:hAnsi="微软雅黑"/>
        </w:rPr>
      </w:pPr>
    </w:p>
    <w:p w14:paraId="2600045C" w14:textId="69B3F564" w:rsidR="00B061D9" w:rsidRPr="00B061D9" w:rsidRDefault="00B061D9" w:rsidP="00B061D9">
      <w:pPr>
        <w:rPr>
          <w:rFonts w:ascii="微软雅黑" w:eastAsia="微软雅黑" w:hAnsi="微软雅黑"/>
        </w:rPr>
      </w:pPr>
    </w:p>
    <w:p w14:paraId="37D9F178" w14:textId="3F1150E6" w:rsidR="00B061D9" w:rsidRPr="00B061D9" w:rsidRDefault="00B061D9" w:rsidP="00B061D9">
      <w:pPr>
        <w:rPr>
          <w:rFonts w:ascii="微软雅黑" w:eastAsia="微软雅黑" w:hAnsi="微软雅黑"/>
        </w:rPr>
      </w:pPr>
    </w:p>
    <w:p w14:paraId="16596C43" w14:textId="7F9AFE9C" w:rsidR="00B061D9" w:rsidRPr="00B061D9" w:rsidRDefault="00B061D9" w:rsidP="00B061D9">
      <w:pPr>
        <w:rPr>
          <w:rFonts w:ascii="微软雅黑" w:eastAsia="微软雅黑" w:hAnsi="微软雅黑"/>
        </w:rPr>
      </w:pPr>
    </w:p>
    <w:p w14:paraId="78269051" w14:textId="7A7B781F" w:rsidR="00B061D9" w:rsidRPr="00B061D9" w:rsidRDefault="00B061D9" w:rsidP="00B061D9">
      <w:pPr>
        <w:rPr>
          <w:rFonts w:ascii="微软雅黑" w:eastAsia="微软雅黑" w:hAnsi="微软雅黑"/>
        </w:rPr>
      </w:pPr>
    </w:p>
    <w:p w14:paraId="6DBC3179" w14:textId="67C2E4AB" w:rsidR="00B061D9" w:rsidRPr="00B061D9" w:rsidRDefault="00B061D9" w:rsidP="00B061D9">
      <w:pPr>
        <w:rPr>
          <w:rFonts w:ascii="微软雅黑" w:eastAsia="微软雅黑" w:hAnsi="微软雅黑"/>
        </w:rPr>
      </w:pPr>
    </w:p>
    <w:p w14:paraId="3ACB5BBF" w14:textId="268B903F" w:rsidR="00B061D9" w:rsidRPr="00B061D9" w:rsidRDefault="00B061D9" w:rsidP="00B061D9">
      <w:pPr>
        <w:rPr>
          <w:rFonts w:ascii="微软雅黑" w:eastAsia="微软雅黑" w:hAnsi="微软雅黑"/>
        </w:rPr>
      </w:pPr>
    </w:p>
    <w:p w14:paraId="53297CE7" w14:textId="79A996B6" w:rsidR="00B061D9" w:rsidRPr="00B061D9" w:rsidRDefault="00B061D9" w:rsidP="00B061D9">
      <w:pPr>
        <w:rPr>
          <w:rFonts w:ascii="微软雅黑" w:eastAsia="微软雅黑" w:hAnsi="微软雅黑"/>
        </w:rPr>
      </w:pPr>
    </w:p>
    <w:p w14:paraId="7A07BA6D" w14:textId="1587E09C" w:rsidR="00B061D9" w:rsidRPr="00B061D9" w:rsidRDefault="00B061D9" w:rsidP="00B061D9">
      <w:pPr>
        <w:rPr>
          <w:rFonts w:ascii="微软雅黑" w:eastAsia="微软雅黑" w:hAnsi="微软雅黑"/>
        </w:rPr>
      </w:pPr>
    </w:p>
    <w:p w14:paraId="18C081A3" w14:textId="375040D5" w:rsidR="00B061D9" w:rsidRDefault="00B061D9" w:rsidP="00B061D9">
      <w:pPr>
        <w:rPr>
          <w:rFonts w:ascii="微软雅黑" w:eastAsia="微软雅黑" w:hAnsi="微软雅黑"/>
        </w:rPr>
      </w:pPr>
    </w:p>
    <w:p w14:paraId="5EEF24DB" w14:textId="7F56F6FC" w:rsidR="00B061D9" w:rsidRPr="00331E59" w:rsidRDefault="00B061D9" w:rsidP="00B061D9">
      <w:pPr>
        <w:pStyle w:val="afb"/>
        <w:numPr>
          <w:ilvl w:val="0"/>
          <w:numId w:val="30"/>
        </w:numPr>
        <w:ind w:firstLineChars="0"/>
        <w:jc w:val="center"/>
        <w:rPr>
          <w:rFonts w:cstheme="minorHAnsi"/>
          <w:b/>
          <w:bCs/>
          <w:color w:val="000000" w:themeColor="text1"/>
        </w:rPr>
      </w:pPr>
      <w:r w:rsidRPr="007B22B1">
        <w:rPr>
          <w:rFonts w:cstheme="minorHAnsi"/>
          <w:b/>
          <w:bCs/>
          <w:color w:val="000000" w:themeColor="text1"/>
        </w:rPr>
        <w:lastRenderedPageBreak/>
        <w:t xml:space="preserve">Week </w:t>
      </w:r>
      <w:r>
        <w:rPr>
          <w:rFonts w:cstheme="minorHAnsi"/>
          <w:b/>
          <w:bCs/>
          <w:color w:val="000000" w:themeColor="text1"/>
        </w:rPr>
        <w:t>8</w:t>
      </w:r>
      <w:r w:rsidRPr="007B22B1">
        <w:rPr>
          <w:rFonts w:cstheme="minorHAnsi"/>
          <w:b/>
          <w:bCs/>
          <w:color w:val="000000" w:themeColor="text1"/>
        </w:rPr>
        <w:t>----</w:t>
      </w:r>
      <w:r>
        <w:rPr>
          <w:rFonts w:cstheme="minorHAnsi"/>
          <w:b/>
          <w:bCs/>
          <w:color w:val="000000" w:themeColor="text1"/>
        </w:rPr>
        <w:t>U</w:t>
      </w:r>
      <w:r>
        <w:rPr>
          <w:rFonts w:cstheme="minorHAnsi" w:hint="eastAsia"/>
          <w:b/>
          <w:bCs/>
          <w:color w:val="000000" w:themeColor="text1"/>
        </w:rPr>
        <w:t>nsupervised</w:t>
      </w:r>
      <w:bookmarkStart w:id="16" w:name="_GoBack"/>
      <w:bookmarkEnd w:id="16"/>
      <w:r>
        <w:rPr>
          <w:rFonts w:cstheme="minorHAnsi"/>
          <w:b/>
          <w:bCs/>
          <w:color w:val="000000" w:themeColor="text1"/>
        </w:rPr>
        <w:t xml:space="preserve"> Learning</w:t>
      </w:r>
    </w:p>
    <w:p w14:paraId="5BF0289A" w14:textId="77777777" w:rsidR="00B061D9" w:rsidRPr="00B061D9" w:rsidRDefault="00B061D9" w:rsidP="00B061D9">
      <w:pPr>
        <w:rPr>
          <w:rFonts w:ascii="微软雅黑" w:eastAsia="微软雅黑" w:hAnsi="微软雅黑" w:hint="eastAsia"/>
        </w:rPr>
      </w:pPr>
    </w:p>
    <w:p w14:paraId="4A8C4107" w14:textId="01A794D8" w:rsidR="00B061D9" w:rsidRPr="00B061D9" w:rsidRDefault="00B061D9" w:rsidP="00B061D9">
      <w:pPr>
        <w:rPr>
          <w:rFonts w:ascii="微软雅黑" w:eastAsia="微软雅黑" w:hAnsi="微软雅黑"/>
        </w:rPr>
      </w:pPr>
    </w:p>
    <w:p w14:paraId="1505DA25" w14:textId="1C8E6F59" w:rsidR="00B061D9" w:rsidRPr="00B061D9" w:rsidRDefault="00B061D9" w:rsidP="00B061D9">
      <w:pPr>
        <w:rPr>
          <w:rFonts w:ascii="微软雅黑" w:eastAsia="微软雅黑" w:hAnsi="微软雅黑"/>
        </w:rPr>
      </w:pPr>
    </w:p>
    <w:p w14:paraId="1F526743" w14:textId="77777777" w:rsidR="00B061D9" w:rsidRPr="00B061D9" w:rsidRDefault="00B061D9" w:rsidP="00B061D9">
      <w:pPr>
        <w:rPr>
          <w:rFonts w:ascii="微软雅黑" w:eastAsia="微软雅黑" w:hAnsi="微软雅黑"/>
        </w:rPr>
      </w:pPr>
    </w:p>
    <w:sectPr w:rsidR="00B061D9" w:rsidRPr="00B061D9" w:rsidSect="007E1C02">
      <w:footerReference w:type="even" r:id="rId464"/>
      <w:footerReference w:type="default" r:id="rId465"/>
      <w:pgSz w:w="11907" w:h="16839"/>
      <w:pgMar w:top="720" w:right="1440" w:bottom="180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545497" w14:textId="77777777" w:rsidR="0040414F" w:rsidRDefault="0040414F">
      <w:r>
        <w:separator/>
      </w:r>
    </w:p>
    <w:p w14:paraId="213DFC86" w14:textId="77777777" w:rsidR="0040414F" w:rsidRDefault="0040414F"/>
  </w:endnote>
  <w:endnote w:type="continuationSeparator" w:id="0">
    <w:p w14:paraId="375EF1CE" w14:textId="77777777" w:rsidR="0040414F" w:rsidRDefault="0040414F">
      <w:r>
        <w:continuationSeparator/>
      </w:r>
    </w:p>
    <w:p w14:paraId="506F2F32" w14:textId="77777777" w:rsidR="0040414F" w:rsidRDefault="0040414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icrosoft YaHei UI">
    <w:panose1 w:val="020B0503020204020204"/>
    <w:charset w:val="86"/>
    <w:family w:val="swiss"/>
    <w:pitch w:val="variable"/>
    <w:sig w:usb0="80002A87" w:usb1="2ACF3C52" w:usb2="00000016" w:usb3="00000000" w:csb0="0004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icrosoft YaHei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c"/>
      </w:rPr>
      <w:id w:val="2044936920"/>
      <w:docPartObj>
        <w:docPartGallery w:val="Page Numbers (Bottom of Page)"/>
        <w:docPartUnique/>
      </w:docPartObj>
    </w:sdtPr>
    <w:sdtContent>
      <w:p w14:paraId="0773CE61" w14:textId="77777777" w:rsidR="00B061D9" w:rsidRDefault="00B061D9" w:rsidP="00BD1568">
        <w:pPr>
          <w:pStyle w:val="a7"/>
          <w:framePr w:wrap="none" w:vAnchor="text" w:hAnchor="margin" w:xAlign="right" w:y="1"/>
          <w:rPr>
            <w:rStyle w:val="afc"/>
          </w:rPr>
        </w:pPr>
        <w:r>
          <w:rPr>
            <w:rStyle w:val="afc"/>
          </w:rPr>
          <w:fldChar w:fldCharType="begin"/>
        </w:r>
        <w:r>
          <w:rPr>
            <w:rStyle w:val="afc"/>
          </w:rPr>
          <w:instrText xml:space="preserve"> PAGE </w:instrText>
        </w:r>
        <w:r>
          <w:rPr>
            <w:rStyle w:val="afc"/>
          </w:rPr>
          <w:fldChar w:fldCharType="end"/>
        </w:r>
      </w:p>
    </w:sdtContent>
  </w:sdt>
  <w:p w14:paraId="00C11843" w14:textId="77777777" w:rsidR="00B061D9" w:rsidRDefault="00B061D9" w:rsidP="00D0729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c"/>
      </w:rPr>
      <w:id w:val="924231140"/>
      <w:docPartObj>
        <w:docPartGallery w:val="Page Numbers (Bottom of Page)"/>
        <w:docPartUnique/>
      </w:docPartObj>
    </w:sdtPr>
    <w:sdtContent>
      <w:p w14:paraId="6220F577" w14:textId="77777777" w:rsidR="00B061D9" w:rsidRDefault="00B061D9" w:rsidP="00BD1568">
        <w:pPr>
          <w:pStyle w:val="a7"/>
          <w:framePr w:wrap="none" w:vAnchor="text" w:hAnchor="margin" w:xAlign="right" w:y="1"/>
          <w:rPr>
            <w:rStyle w:val="afc"/>
          </w:rPr>
        </w:pPr>
        <w:r>
          <w:rPr>
            <w:rStyle w:val="afc"/>
          </w:rPr>
          <w:fldChar w:fldCharType="begin"/>
        </w:r>
        <w:r>
          <w:rPr>
            <w:rStyle w:val="afc"/>
          </w:rPr>
          <w:instrText xml:space="preserve"> PAGE </w:instrText>
        </w:r>
        <w:r>
          <w:rPr>
            <w:rStyle w:val="afc"/>
          </w:rPr>
          <w:fldChar w:fldCharType="separate"/>
        </w:r>
        <w:r>
          <w:rPr>
            <w:rStyle w:val="afc"/>
            <w:noProof/>
          </w:rPr>
          <w:t>2</w:t>
        </w:r>
        <w:r>
          <w:rPr>
            <w:rStyle w:val="afc"/>
          </w:rPr>
          <w:fldChar w:fldCharType="end"/>
        </w:r>
      </w:p>
    </w:sdtContent>
  </w:sdt>
  <w:p w14:paraId="2575CBAF" w14:textId="77777777" w:rsidR="00B061D9" w:rsidRDefault="00B061D9" w:rsidP="00D0729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289997" w14:textId="77777777" w:rsidR="0040414F" w:rsidRDefault="0040414F">
      <w:r>
        <w:separator/>
      </w:r>
    </w:p>
    <w:p w14:paraId="4D991577" w14:textId="77777777" w:rsidR="0040414F" w:rsidRDefault="0040414F"/>
  </w:footnote>
  <w:footnote w:type="continuationSeparator" w:id="0">
    <w:p w14:paraId="1E942337" w14:textId="77777777" w:rsidR="0040414F" w:rsidRDefault="0040414F">
      <w:r>
        <w:continuationSeparator/>
      </w:r>
    </w:p>
    <w:p w14:paraId="3417B9B1" w14:textId="77777777" w:rsidR="0040414F" w:rsidRDefault="0040414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92352"/>
    <w:multiLevelType w:val="hybridMultilevel"/>
    <w:tmpl w:val="6CF0CD4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44A2FBC"/>
    <w:multiLevelType w:val="hybridMultilevel"/>
    <w:tmpl w:val="F09C261C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6675EF5"/>
    <w:multiLevelType w:val="hybridMultilevel"/>
    <w:tmpl w:val="42FAFE82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7950924"/>
    <w:multiLevelType w:val="hybridMultilevel"/>
    <w:tmpl w:val="235CFE32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14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31695E"/>
    <w:multiLevelType w:val="hybridMultilevel"/>
    <w:tmpl w:val="05CE22F4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C3A3EC7"/>
    <w:multiLevelType w:val="hybridMultilevel"/>
    <w:tmpl w:val="1AC45B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34483994">
      <w:start w:val="1"/>
      <w:numFmt w:val="bullet"/>
      <w:lvlText w:val="-"/>
      <w:lvlJc w:val="left"/>
      <w:pPr>
        <w:ind w:left="1620" w:hanging="360"/>
      </w:pPr>
      <w:rPr>
        <w:rFonts w:ascii="微软雅黑" w:eastAsia="微软雅黑" w:hAnsi="微软雅黑" w:cstheme="minorHAnsi"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7B4E70"/>
    <w:multiLevelType w:val="hybridMultilevel"/>
    <w:tmpl w:val="8A58D634"/>
    <w:lvl w:ilvl="0" w:tplc="C4403C56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F600681"/>
    <w:multiLevelType w:val="hybridMultilevel"/>
    <w:tmpl w:val="750024B2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C4403C56">
      <w:start w:val="1"/>
      <w:numFmt w:val="bullet"/>
      <w:lvlText w:val=""/>
      <w:lvlJc w:val="left"/>
      <w:pPr>
        <w:ind w:left="1149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13235E05"/>
    <w:multiLevelType w:val="hybridMultilevel"/>
    <w:tmpl w:val="6A98C45C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530167F"/>
    <w:multiLevelType w:val="hybridMultilevel"/>
    <w:tmpl w:val="9742517A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8616D42"/>
    <w:multiLevelType w:val="hybridMultilevel"/>
    <w:tmpl w:val="7E6A3E9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AE57630"/>
    <w:multiLevelType w:val="hybridMultilevel"/>
    <w:tmpl w:val="BF9A28C8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2" w15:restartNumberingAfterBreak="0">
    <w:nsid w:val="1FDE3280"/>
    <w:multiLevelType w:val="hybridMultilevel"/>
    <w:tmpl w:val="48DC73C2"/>
    <w:lvl w:ilvl="0" w:tplc="C4403C56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3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B432F3"/>
    <w:multiLevelType w:val="hybridMultilevel"/>
    <w:tmpl w:val="269440E6"/>
    <w:lvl w:ilvl="0" w:tplc="C032E7F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3287ED2"/>
    <w:multiLevelType w:val="hybridMultilevel"/>
    <w:tmpl w:val="506CC1C6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140" w:hanging="42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949" w:hanging="420"/>
      </w:pPr>
      <w:rPr>
        <w:rFonts w:ascii="Wingdings" w:hAnsi="Wingdings" w:hint="default"/>
      </w:rPr>
    </w:lvl>
    <w:lvl w:ilvl="3" w:tplc="04090019">
      <w:start w:val="1"/>
      <w:numFmt w:val="lowerLetter"/>
      <w:lvlText w:val="%4)"/>
      <w:lvlJc w:val="left"/>
      <w:pPr>
        <w:ind w:left="1560" w:hanging="420"/>
      </w:pPr>
      <w:rPr>
        <w:rFonts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4225C31"/>
    <w:multiLevelType w:val="hybridMultilevel"/>
    <w:tmpl w:val="28CA1C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6FA03DB"/>
    <w:multiLevelType w:val="hybridMultilevel"/>
    <w:tmpl w:val="E026D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18D2EE7"/>
    <w:multiLevelType w:val="hybridMultilevel"/>
    <w:tmpl w:val="0054E5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2760F14"/>
    <w:multiLevelType w:val="hybridMultilevel"/>
    <w:tmpl w:val="3E802AB2"/>
    <w:lvl w:ilvl="0" w:tplc="C4403C56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 w15:restartNumberingAfterBreak="0">
    <w:nsid w:val="3399397E"/>
    <w:multiLevelType w:val="hybridMultilevel"/>
    <w:tmpl w:val="2F6471A0"/>
    <w:lvl w:ilvl="0" w:tplc="0409000B">
      <w:start w:val="1"/>
      <w:numFmt w:val="bullet"/>
      <w:lvlText w:val=""/>
      <w:lvlJc w:val="left"/>
      <w:pPr>
        <w:ind w:left="94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20"/>
      </w:pPr>
      <w:rPr>
        <w:rFonts w:ascii="Wingdings" w:hAnsi="Wingdings" w:hint="default"/>
      </w:rPr>
    </w:lvl>
  </w:abstractNum>
  <w:abstractNum w:abstractNumId="21" w15:restartNumberingAfterBreak="0">
    <w:nsid w:val="37951BB7"/>
    <w:multiLevelType w:val="hybridMultilevel"/>
    <w:tmpl w:val="D49E2ABC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140" w:hanging="42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560" w:hanging="420"/>
      </w:pPr>
      <w:rPr>
        <w:rFonts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8DF7268"/>
    <w:multiLevelType w:val="hybridMultilevel"/>
    <w:tmpl w:val="A2146AB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39995351"/>
    <w:multiLevelType w:val="hybridMultilevel"/>
    <w:tmpl w:val="1ECE32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010B34"/>
    <w:multiLevelType w:val="hybridMultilevel"/>
    <w:tmpl w:val="000070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08273B"/>
    <w:multiLevelType w:val="hybridMultilevel"/>
    <w:tmpl w:val="FC24B8FC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41E0002"/>
    <w:multiLevelType w:val="hybridMultilevel"/>
    <w:tmpl w:val="1DD8636A"/>
    <w:lvl w:ilvl="0" w:tplc="C4403C56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9" w:hanging="420"/>
      </w:pPr>
      <w:rPr>
        <w:rFonts w:ascii="Wingdings" w:hAnsi="Wingdings" w:hint="default"/>
      </w:rPr>
    </w:lvl>
  </w:abstractNum>
  <w:abstractNum w:abstractNumId="27" w15:restartNumberingAfterBreak="0">
    <w:nsid w:val="445E7B59"/>
    <w:multiLevelType w:val="hybridMultilevel"/>
    <w:tmpl w:val="D69A82B0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468A5ABF"/>
    <w:multiLevelType w:val="hybridMultilevel"/>
    <w:tmpl w:val="7C6840E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DC262E3E">
      <w:start w:val="1"/>
      <w:numFmt w:val="decimal"/>
      <w:lvlText w:val="%3）"/>
      <w:lvlJc w:val="left"/>
      <w:pPr>
        <w:ind w:left="22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9" w15:restartNumberingAfterBreak="0">
    <w:nsid w:val="497E2372"/>
    <w:multiLevelType w:val="hybridMultilevel"/>
    <w:tmpl w:val="F544BC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4D0A330">
      <w:start w:val="1"/>
      <w:numFmt w:val="bullet"/>
      <w:lvlText w:val="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C72567"/>
    <w:multiLevelType w:val="hybridMultilevel"/>
    <w:tmpl w:val="C2A2353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4CCF67D3"/>
    <w:multiLevelType w:val="hybridMultilevel"/>
    <w:tmpl w:val="9F3403AC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 w15:restartNumberingAfterBreak="0">
    <w:nsid w:val="550560B2"/>
    <w:multiLevelType w:val="hybridMultilevel"/>
    <w:tmpl w:val="C840E56E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73C7067"/>
    <w:multiLevelType w:val="hybridMultilevel"/>
    <w:tmpl w:val="B25C1E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1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8A03AF7"/>
    <w:multiLevelType w:val="hybridMultilevel"/>
    <w:tmpl w:val="36F0E8D4"/>
    <w:lvl w:ilvl="0" w:tplc="0409001B">
      <w:start w:val="1"/>
      <w:numFmt w:val="lowerRoman"/>
      <w:lvlText w:val="%1."/>
      <w:lvlJc w:val="right"/>
      <w:pPr>
        <w:ind w:left="1140" w:hanging="420"/>
      </w:pPr>
    </w:lvl>
    <w:lvl w:ilvl="1" w:tplc="0409000F">
      <w:start w:val="1"/>
      <w:numFmt w:val="decimal"/>
      <w:lvlText w:val="%2."/>
      <w:lvlJc w:val="left"/>
      <w:pPr>
        <w:ind w:left="1140" w:hanging="420"/>
      </w:pPr>
    </w:lvl>
    <w:lvl w:ilvl="2" w:tplc="0409000F">
      <w:start w:val="1"/>
      <w:numFmt w:val="decimal"/>
      <w:lvlText w:val="%3."/>
      <w:lvlJc w:val="left"/>
      <w:pPr>
        <w:ind w:left="1140" w:hanging="420"/>
      </w:pPr>
    </w:lvl>
    <w:lvl w:ilvl="3" w:tplc="0409000F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5" w15:restartNumberingAfterBreak="0">
    <w:nsid w:val="58A75547"/>
    <w:multiLevelType w:val="hybridMultilevel"/>
    <w:tmpl w:val="8A6CC52A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6" w15:restartNumberingAfterBreak="0">
    <w:nsid w:val="5C4455E8"/>
    <w:multiLevelType w:val="hybridMultilevel"/>
    <w:tmpl w:val="D0249D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3F017A"/>
    <w:multiLevelType w:val="hybridMultilevel"/>
    <w:tmpl w:val="820C957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5F3243B1"/>
    <w:multiLevelType w:val="hybridMultilevel"/>
    <w:tmpl w:val="404639AA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1B">
      <w:start w:val="1"/>
      <w:numFmt w:val="lowerRoman"/>
      <w:lvlText w:val="%2."/>
      <w:lvlJc w:val="right"/>
      <w:pPr>
        <w:ind w:left="1140" w:hanging="42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949" w:hanging="420"/>
      </w:pPr>
      <w:rPr>
        <w:rFonts w:ascii="Wingdings" w:hAnsi="Wingdings" w:hint="default"/>
      </w:rPr>
    </w:lvl>
    <w:lvl w:ilvl="3" w:tplc="04090019">
      <w:start w:val="1"/>
      <w:numFmt w:val="lowerLetter"/>
      <w:lvlText w:val="%4)"/>
      <w:lvlJc w:val="left"/>
      <w:pPr>
        <w:ind w:left="1560" w:hanging="420"/>
      </w:pPr>
      <w:rPr>
        <w:rFonts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5F336533"/>
    <w:multiLevelType w:val="hybridMultilevel"/>
    <w:tmpl w:val="32B6CF02"/>
    <w:lvl w:ilvl="0" w:tplc="04090019">
      <w:start w:val="1"/>
      <w:numFmt w:val="lowerLetter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5F5871FA"/>
    <w:multiLevelType w:val="hybridMultilevel"/>
    <w:tmpl w:val="9634C8B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 w15:restartNumberingAfterBreak="0">
    <w:nsid w:val="60613644"/>
    <w:multiLevelType w:val="hybridMultilevel"/>
    <w:tmpl w:val="3860276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2272D8D"/>
    <w:multiLevelType w:val="hybridMultilevel"/>
    <w:tmpl w:val="4D24B296"/>
    <w:lvl w:ilvl="0" w:tplc="04090011">
      <w:start w:val="1"/>
      <w:numFmt w:val="decimal"/>
      <w:lvlText w:val="%1)"/>
      <w:lvlJc w:val="left"/>
      <w:pPr>
        <w:ind w:left="1149" w:hanging="420"/>
      </w:pPr>
    </w:lvl>
    <w:lvl w:ilvl="1" w:tplc="04090019" w:tentative="1">
      <w:start w:val="1"/>
      <w:numFmt w:val="lowerLetter"/>
      <w:lvlText w:val="%2)"/>
      <w:lvlJc w:val="left"/>
      <w:pPr>
        <w:ind w:left="1569" w:hanging="420"/>
      </w:pPr>
    </w:lvl>
    <w:lvl w:ilvl="2" w:tplc="0409001B" w:tentative="1">
      <w:start w:val="1"/>
      <w:numFmt w:val="lowerRoman"/>
      <w:lvlText w:val="%3."/>
      <w:lvlJc w:val="right"/>
      <w:pPr>
        <w:ind w:left="1989" w:hanging="420"/>
      </w:pPr>
    </w:lvl>
    <w:lvl w:ilvl="3" w:tplc="0409000F" w:tentative="1">
      <w:start w:val="1"/>
      <w:numFmt w:val="decimal"/>
      <w:lvlText w:val="%4."/>
      <w:lvlJc w:val="left"/>
      <w:pPr>
        <w:ind w:left="2409" w:hanging="420"/>
      </w:pPr>
    </w:lvl>
    <w:lvl w:ilvl="4" w:tplc="04090019" w:tentative="1">
      <w:start w:val="1"/>
      <w:numFmt w:val="lowerLetter"/>
      <w:lvlText w:val="%5)"/>
      <w:lvlJc w:val="left"/>
      <w:pPr>
        <w:ind w:left="2829" w:hanging="420"/>
      </w:pPr>
    </w:lvl>
    <w:lvl w:ilvl="5" w:tplc="0409001B" w:tentative="1">
      <w:start w:val="1"/>
      <w:numFmt w:val="lowerRoman"/>
      <w:lvlText w:val="%6."/>
      <w:lvlJc w:val="right"/>
      <w:pPr>
        <w:ind w:left="3249" w:hanging="420"/>
      </w:pPr>
    </w:lvl>
    <w:lvl w:ilvl="6" w:tplc="0409000F" w:tentative="1">
      <w:start w:val="1"/>
      <w:numFmt w:val="decimal"/>
      <w:lvlText w:val="%7."/>
      <w:lvlJc w:val="left"/>
      <w:pPr>
        <w:ind w:left="3669" w:hanging="420"/>
      </w:pPr>
    </w:lvl>
    <w:lvl w:ilvl="7" w:tplc="04090019" w:tentative="1">
      <w:start w:val="1"/>
      <w:numFmt w:val="lowerLetter"/>
      <w:lvlText w:val="%8)"/>
      <w:lvlJc w:val="left"/>
      <w:pPr>
        <w:ind w:left="4089" w:hanging="420"/>
      </w:pPr>
    </w:lvl>
    <w:lvl w:ilvl="8" w:tplc="0409001B" w:tentative="1">
      <w:start w:val="1"/>
      <w:numFmt w:val="lowerRoman"/>
      <w:lvlText w:val="%9."/>
      <w:lvlJc w:val="right"/>
      <w:pPr>
        <w:ind w:left="4509" w:hanging="420"/>
      </w:pPr>
    </w:lvl>
  </w:abstractNum>
  <w:abstractNum w:abstractNumId="43" w15:restartNumberingAfterBreak="0">
    <w:nsid w:val="6654745A"/>
    <w:multiLevelType w:val="hybridMultilevel"/>
    <w:tmpl w:val="D1C4CBBE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4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3F5332"/>
    <w:multiLevelType w:val="hybridMultilevel"/>
    <w:tmpl w:val="F6A6C8C0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6EBF766D"/>
    <w:multiLevelType w:val="multilevel"/>
    <w:tmpl w:val="60CE2E26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decimal"/>
      <w:lvlText w:val="%2)"/>
      <w:lvlJc w:val="left"/>
      <w:pPr>
        <w:ind w:left="845" w:hanging="420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47" w15:restartNumberingAfterBreak="0">
    <w:nsid w:val="6ED1162A"/>
    <w:multiLevelType w:val="hybridMultilevel"/>
    <w:tmpl w:val="E3524B12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F">
      <w:start w:val="1"/>
      <w:numFmt w:val="decimal"/>
      <w:lvlText w:val="%3."/>
      <w:lvlJc w:val="left"/>
      <w:pPr>
        <w:ind w:left="114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6F637245"/>
    <w:multiLevelType w:val="hybridMultilevel"/>
    <w:tmpl w:val="3C5E356A"/>
    <w:lvl w:ilvl="0" w:tplc="C4403C56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70831DB9"/>
    <w:multiLevelType w:val="hybridMultilevel"/>
    <w:tmpl w:val="A79EF6A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77611560"/>
    <w:multiLevelType w:val="hybridMultilevel"/>
    <w:tmpl w:val="685CF160"/>
    <w:lvl w:ilvl="0" w:tplc="C4403C56">
      <w:start w:val="1"/>
      <w:numFmt w:val="bullet"/>
      <w:lvlText w:val=""/>
      <w:lvlJc w:val="left"/>
      <w:pPr>
        <w:ind w:left="114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9" w:hanging="420"/>
      </w:pPr>
      <w:rPr>
        <w:rFonts w:ascii="Wingdings" w:hAnsi="Wingdings" w:hint="default"/>
      </w:rPr>
    </w:lvl>
  </w:abstractNum>
  <w:abstractNum w:abstractNumId="51" w15:restartNumberingAfterBreak="0">
    <w:nsid w:val="7A782A76"/>
    <w:multiLevelType w:val="hybridMultilevel"/>
    <w:tmpl w:val="AB78C5B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1140" w:hanging="420"/>
      </w:pPr>
    </w:lvl>
    <w:lvl w:ilvl="3" w:tplc="04090011">
      <w:start w:val="1"/>
      <w:numFmt w:val="decimal"/>
      <w:lvlText w:val="%4)"/>
      <w:lvlJc w:val="left"/>
      <w:pPr>
        <w:ind w:left="114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 w15:restartNumberingAfterBreak="0">
    <w:nsid w:val="7C284DB8"/>
    <w:multiLevelType w:val="hybridMultilevel"/>
    <w:tmpl w:val="B49C7370"/>
    <w:lvl w:ilvl="0" w:tplc="C4403C56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7F360279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num w:numId="1">
    <w:abstractNumId w:val="13"/>
  </w:num>
  <w:num w:numId="2">
    <w:abstractNumId w:val="44"/>
  </w:num>
  <w:num w:numId="3">
    <w:abstractNumId w:val="17"/>
  </w:num>
  <w:num w:numId="4">
    <w:abstractNumId w:val="35"/>
  </w:num>
  <w:num w:numId="5">
    <w:abstractNumId w:val="33"/>
  </w:num>
  <w:num w:numId="6">
    <w:abstractNumId w:val="11"/>
  </w:num>
  <w:num w:numId="7">
    <w:abstractNumId w:val="53"/>
  </w:num>
  <w:num w:numId="8">
    <w:abstractNumId w:val="42"/>
  </w:num>
  <w:num w:numId="9">
    <w:abstractNumId w:val="39"/>
  </w:num>
  <w:num w:numId="10">
    <w:abstractNumId w:val="52"/>
  </w:num>
  <w:num w:numId="11">
    <w:abstractNumId w:val="6"/>
  </w:num>
  <w:num w:numId="12">
    <w:abstractNumId w:val="12"/>
  </w:num>
  <w:num w:numId="13">
    <w:abstractNumId w:val="30"/>
  </w:num>
  <w:num w:numId="14">
    <w:abstractNumId w:val="1"/>
  </w:num>
  <w:num w:numId="15">
    <w:abstractNumId w:val="40"/>
  </w:num>
  <w:num w:numId="16">
    <w:abstractNumId w:val="2"/>
  </w:num>
  <w:num w:numId="17">
    <w:abstractNumId w:val="47"/>
  </w:num>
  <w:num w:numId="18">
    <w:abstractNumId w:val="3"/>
  </w:num>
  <w:num w:numId="19">
    <w:abstractNumId w:val="34"/>
  </w:num>
  <w:num w:numId="20">
    <w:abstractNumId w:val="48"/>
  </w:num>
  <w:num w:numId="21">
    <w:abstractNumId w:val="28"/>
  </w:num>
  <w:num w:numId="22">
    <w:abstractNumId w:val="21"/>
  </w:num>
  <w:num w:numId="23">
    <w:abstractNumId w:val="20"/>
  </w:num>
  <w:num w:numId="24">
    <w:abstractNumId w:val="46"/>
  </w:num>
  <w:num w:numId="25">
    <w:abstractNumId w:val="31"/>
  </w:num>
  <w:num w:numId="26">
    <w:abstractNumId w:val="26"/>
  </w:num>
  <w:num w:numId="27">
    <w:abstractNumId w:val="50"/>
  </w:num>
  <w:num w:numId="28">
    <w:abstractNumId w:val="7"/>
  </w:num>
  <w:num w:numId="29">
    <w:abstractNumId w:val="27"/>
  </w:num>
  <w:num w:numId="30">
    <w:abstractNumId w:val="15"/>
  </w:num>
  <w:num w:numId="31">
    <w:abstractNumId w:val="38"/>
  </w:num>
  <w:num w:numId="32">
    <w:abstractNumId w:val="45"/>
  </w:num>
  <w:num w:numId="33">
    <w:abstractNumId w:val="43"/>
  </w:num>
  <w:num w:numId="34">
    <w:abstractNumId w:val="36"/>
  </w:num>
  <w:num w:numId="35">
    <w:abstractNumId w:val="49"/>
  </w:num>
  <w:num w:numId="36">
    <w:abstractNumId w:val="37"/>
  </w:num>
  <w:num w:numId="37">
    <w:abstractNumId w:val="22"/>
  </w:num>
  <w:num w:numId="38">
    <w:abstractNumId w:val="51"/>
  </w:num>
  <w:num w:numId="39">
    <w:abstractNumId w:val="10"/>
  </w:num>
  <w:num w:numId="40">
    <w:abstractNumId w:val="14"/>
  </w:num>
  <w:num w:numId="41">
    <w:abstractNumId w:val="5"/>
  </w:num>
  <w:num w:numId="42">
    <w:abstractNumId w:val="8"/>
  </w:num>
  <w:num w:numId="43">
    <w:abstractNumId w:val="24"/>
  </w:num>
  <w:num w:numId="44">
    <w:abstractNumId w:val="4"/>
  </w:num>
  <w:num w:numId="45">
    <w:abstractNumId w:val="23"/>
  </w:num>
  <w:num w:numId="46">
    <w:abstractNumId w:val="29"/>
  </w:num>
  <w:num w:numId="47">
    <w:abstractNumId w:val="16"/>
  </w:num>
  <w:num w:numId="48">
    <w:abstractNumId w:val="0"/>
  </w:num>
  <w:num w:numId="49">
    <w:abstractNumId w:val="41"/>
  </w:num>
  <w:num w:numId="50">
    <w:abstractNumId w:val="25"/>
  </w:num>
  <w:num w:numId="51">
    <w:abstractNumId w:val="18"/>
  </w:num>
  <w:num w:numId="52">
    <w:abstractNumId w:val="32"/>
  </w:num>
  <w:num w:numId="53">
    <w:abstractNumId w:val="19"/>
  </w:num>
  <w:num w:numId="54">
    <w:abstractNumId w:val="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CC8"/>
    <w:rsid w:val="0000304D"/>
    <w:rsid w:val="00005AF5"/>
    <w:rsid w:val="0000723F"/>
    <w:rsid w:val="00011E3D"/>
    <w:rsid w:val="00012C07"/>
    <w:rsid w:val="00016522"/>
    <w:rsid w:val="00047FD6"/>
    <w:rsid w:val="00074DC8"/>
    <w:rsid w:val="00097C60"/>
    <w:rsid w:val="000B6387"/>
    <w:rsid w:val="000C30E8"/>
    <w:rsid w:val="000D6402"/>
    <w:rsid w:val="000F377E"/>
    <w:rsid w:val="00103CDF"/>
    <w:rsid w:val="00123B4F"/>
    <w:rsid w:val="00127973"/>
    <w:rsid w:val="001807CA"/>
    <w:rsid w:val="00196A32"/>
    <w:rsid w:val="001C3221"/>
    <w:rsid w:val="001E1D4F"/>
    <w:rsid w:val="001E3E7B"/>
    <w:rsid w:val="001E6D4D"/>
    <w:rsid w:val="00221E57"/>
    <w:rsid w:val="002232D3"/>
    <w:rsid w:val="002271FD"/>
    <w:rsid w:val="00231832"/>
    <w:rsid w:val="00251D19"/>
    <w:rsid w:val="00262C4D"/>
    <w:rsid w:val="00271BF5"/>
    <w:rsid w:val="00277AE9"/>
    <w:rsid w:val="002B21F0"/>
    <w:rsid w:val="002B79D0"/>
    <w:rsid w:val="002C4086"/>
    <w:rsid w:val="002D1A0E"/>
    <w:rsid w:val="002E374E"/>
    <w:rsid w:val="002F5367"/>
    <w:rsid w:val="00312AFF"/>
    <w:rsid w:val="00331E59"/>
    <w:rsid w:val="003332E4"/>
    <w:rsid w:val="0037023F"/>
    <w:rsid w:val="00372AED"/>
    <w:rsid w:val="003B0BD8"/>
    <w:rsid w:val="004006AC"/>
    <w:rsid w:val="0040414F"/>
    <w:rsid w:val="00412D28"/>
    <w:rsid w:val="00421F13"/>
    <w:rsid w:val="00461DC4"/>
    <w:rsid w:val="004630E8"/>
    <w:rsid w:val="00474319"/>
    <w:rsid w:val="004844E0"/>
    <w:rsid w:val="004F2F4B"/>
    <w:rsid w:val="0052452C"/>
    <w:rsid w:val="0052589C"/>
    <w:rsid w:val="00533586"/>
    <w:rsid w:val="00547C66"/>
    <w:rsid w:val="00581372"/>
    <w:rsid w:val="00586D84"/>
    <w:rsid w:val="005B70E9"/>
    <w:rsid w:val="005C20F3"/>
    <w:rsid w:val="005D73BF"/>
    <w:rsid w:val="00612967"/>
    <w:rsid w:val="006134A7"/>
    <w:rsid w:val="00631304"/>
    <w:rsid w:val="00654D5C"/>
    <w:rsid w:val="00673B02"/>
    <w:rsid w:val="0068391C"/>
    <w:rsid w:val="0069069B"/>
    <w:rsid w:val="006B20DB"/>
    <w:rsid w:val="006B5023"/>
    <w:rsid w:val="006C7F93"/>
    <w:rsid w:val="006D5E7A"/>
    <w:rsid w:val="006E4517"/>
    <w:rsid w:val="00707504"/>
    <w:rsid w:val="00713723"/>
    <w:rsid w:val="00726BF6"/>
    <w:rsid w:val="00751199"/>
    <w:rsid w:val="007533DA"/>
    <w:rsid w:val="00780257"/>
    <w:rsid w:val="007816F1"/>
    <w:rsid w:val="007A6E6C"/>
    <w:rsid w:val="007B22B1"/>
    <w:rsid w:val="007E1C02"/>
    <w:rsid w:val="007E1CBD"/>
    <w:rsid w:val="007E7635"/>
    <w:rsid w:val="008026E5"/>
    <w:rsid w:val="008138E7"/>
    <w:rsid w:val="008226DA"/>
    <w:rsid w:val="008442C9"/>
    <w:rsid w:val="00885222"/>
    <w:rsid w:val="008854AA"/>
    <w:rsid w:val="008E653D"/>
    <w:rsid w:val="008F2F1B"/>
    <w:rsid w:val="009546B8"/>
    <w:rsid w:val="0097474D"/>
    <w:rsid w:val="00997155"/>
    <w:rsid w:val="009A5E9F"/>
    <w:rsid w:val="009A6E05"/>
    <w:rsid w:val="009B263F"/>
    <w:rsid w:val="009F522D"/>
    <w:rsid w:val="00A101DA"/>
    <w:rsid w:val="00A11493"/>
    <w:rsid w:val="00A54F66"/>
    <w:rsid w:val="00A75D84"/>
    <w:rsid w:val="00AA60A6"/>
    <w:rsid w:val="00AC0332"/>
    <w:rsid w:val="00AC10C0"/>
    <w:rsid w:val="00AE49E2"/>
    <w:rsid w:val="00B01E73"/>
    <w:rsid w:val="00B046C3"/>
    <w:rsid w:val="00B061D9"/>
    <w:rsid w:val="00B14443"/>
    <w:rsid w:val="00B171CD"/>
    <w:rsid w:val="00B27AAD"/>
    <w:rsid w:val="00B715BB"/>
    <w:rsid w:val="00B90119"/>
    <w:rsid w:val="00B95A02"/>
    <w:rsid w:val="00B96460"/>
    <w:rsid w:val="00BB39CF"/>
    <w:rsid w:val="00BD1568"/>
    <w:rsid w:val="00BF15D6"/>
    <w:rsid w:val="00C32043"/>
    <w:rsid w:val="00C35F1A"/>
    <w:rsid w:val="00C40AD8"/>
    <w:rsid w:val="00C526FB"/>
    <w:rsid w:val="00C53756"/>
    <w:rsid w:val="00C5623C"/>
    <w:rsid w:val="00C56C26"/>
    <w:rsid w:val="00C630A3"/>
    <w:rsid w:val="00C64CFF"/>
    <w:rsid w:val="00C722EB"/>
    <w:rsid w:val="00C86CC8"/>
    <w:rsid w:val="00C9613D"/>
    <w:rsid w:val="00CB3480"/>
    <w:rsid w:val="00CF0BEA"/>
    <w:rsid w:val="00D0148A"/>
    <w:rsid w:val="00D04B85"/>
    <w:rsid w:val="00D0729D"/>
    <w:rsid w:val="00D11F15"/>
    <w:rsid w:val="00D17E61"/>
    <w:rsid w:val="00D36455"/>
    <w:rsid w:val="00D978E3"/>
    <w:rsid w:val="00DD578E"/>
    <w:rsid w:val="00DF3E80"/>
    <w:rsid w:val="00E11B5B"/>
    <w:rsid w:val="00E17FF8"/>
    <w:rsid w:val="00E35A00"/>
    <w:rsid w:val="00E4062C"/>
    <w:rsid w:val="00E76D56"/>
    <w:rsid w:val="00EA69FC"/>
    <w:rsid w:val="00EA75CD"/>
    <w:rsid w:val="00ED46CF"/>
    <w:rsid w:val="00EF0AE3"/>
    <w:rsid w:val="00EF7C41"/>
    <w:rsid w:val="00F010C2"/>
    <w:rsid w:val="00F37EE2"/>
    <w:rsid w:val="00F40DE5"/>
    <w:rsid w:val="00F44F2E"/>
    <w:rsid w:val="00F66725"/>
    <w:rsid w:val="00F86F2B"/>
    <w:rsid w:val="00F9182B"/>
    <w:rsid w:val="00FB00F1"/>
    <w:rsid w:val="00FB5199"/>
    <w:rsid w:val="00FD3860"/>
    <w:rsid w:val="00FE0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99116A"/>
  <w15:chartTrackingRefBased/>
  <w15:docId w15:val="{8ECBC75C-2E0C-8246-ADC2-D86DCB009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B39CF"/>
    <w:pPr>
      <w:spacing w:after="0" w:line="240" w:lineRule="auto"/>
    </w:pPr>
    <w:rPr>
      <w:rFonts w:ascii="宋体" w:eastAsia="宋体" w:hAnsi="宋体" w:cs="宋体"/>
      <w:color w:val="auto"/>
      <w:sz w:val="24"/>
      <w:szCs w:val="24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7"/>
      </w:numPr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7"/>
      </w:numPr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numPr>
        <w:ilvl w:val="2"/>
        <w:numId w:val="7"/>
      </w:numPr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numPr>
        <w:ilvl w:val="3"/>
        <w:numId w:val="7"/>
      </w:numPr>
      <w:spacing w:before="460" w:after="120" w:line="259" w:lineRule="auto"/>
      <w:outlineLvl w:val="3"/>
    </w:pPr>
    <w:rPr>
      <w:rFonts w:asciiTheme="majorHAnsi" w:eastAsiaTheme="majorEastAsia" w:hAnsiTheme="majorHAnsi" w:cstheme="majorBidi"/>
      <w:i/>
      <w:iCs/>
      <w:color w:val="595959" w:themeColor="text1" w:themeTint="A6"/>
      <w:sz w:val="40"/>
      <w:szCs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7"/>
      </w:numPr>
      <w:spacing w:before="460" w:after="120" w:line="259" w:lineRule="auto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  <w:szCs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7"/>
      </w:numPr>
      <w:spacing w:before="460" w:after="120" w:line="259" w:lineRule="auto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  <w:szCs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7"/>
      </w:numPr>
      <w:spacing w:before="460" w:after="120" w:line="259" w:lineRule="auto"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4"/>
      <w:szCs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7"/>
      </w:numPr>
      <w:spacing w:before="460" w:after="120" w:line="259" w:lineRule="auto"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4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7"/>
      </w:numPr>
      <w:spacing w:before="460" w:after="120" w:line="259" w:lineRule="auto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 w:val="30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1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  <w:lang w:val="en-GB" w:eastAsia="zh-CN"/>
    </w:rPr>
  </w:style>
  <w:style w:type="paragraph" w:styleId="a0">
    <w:name w:val="List Number"/>
    <w:basedOn w:val="a1"/>
    <w:uiPriority w:val="9"/>
    <w:qFormat/>
    <w:pPr>
      <w:numPr>
        <w:numId w:val="2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val="en-GB"/>
    </w:rPr>
  </w:style>
  <w:style w:type="paragraph" w:styleId="a5">
    <w:name w:val="header"/>
    <w:basedOn w:val="a1"/>
    <w:link w:val="a6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val="en-GB"/>
    </w:r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  <w:lang w:val="en-GB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 w:line="259" w:lineRule="auto"/>
      <w:contextualSpacing/>
    </w:pPr>
    <w:rPr>
      <w:rFonts w:asciiTheme="minorHAnsi" w:eastAsiaTheme="minorEastAsia" w:hAnsiTheme="minorHAnsi" w:cstheme="minorBidi"/>
      <w:caps/>
      <w:color w:val="595959" w:themeColor="text1" w:themeTint="A6"/>
      <w:sz w:val="40"/>
      <w:szCs w:val="30"/>
      <w:lang w:val="en-GB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  <w:lang w:val="en-GB" w:eastAsia="zh-CN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  <w:lang w:val="en-GB" w:eastAsia="zh-CN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  <w:lang w:val="en-GB" w:eastAsia="zh-CN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  <w:lang w:val="en-GB" w:eastAsia="zh-CN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  <w:lang w:val="en-GB" w:eastAsia="zh-CN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  <w:lang w:val="en-GB" w:eastAsia="zh-CN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  <w:lang w:val="en-GB" w:eastAsia="zh-CN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  <w:lang w:val="en-GB" w:eastAsia="zh-CN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 w:after="120" w:line="259" w:lineRule="auto"/>
    </w:pPr>
    <w:rPr>
      <w:rFonts w:asciiTheme="minorHAnsi" w:eastAsiaTheme="minorEastAsia" w:hAnsiTheme="minorHAnsi" w:cstheme="minorBidi"/>
      <w:i/>
      <w:iCs/>
      <w:color w:val="595959" w:themeColor="text1" w:themeTint="A6"/>
      <w:sz w:val="36"/>
      <w:szCs w:val="30"/>
      <w:lang w:val="en-GB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 w:after="120" w:line="259" w:lineRule="auto"/>
    </w:pPr>
    <w:rPr>
      <w:rFonts w:asciiTheme="minorHAnsi" w:eastAsiaTheme="minorEastAsia" w:hAnsiTheme="minorHAnsi" w:cstheme="minorBidi"/>
      <w:b/>
      <w:i/>
      <w:iCs/>
      <w:color w:val="595959" w:themeColor="text1" w:themeTint="A6"/>
      <w:sz w:val="36"/>
      <w:szCs w:val="30"/>
      <w:lang w:val="en-GB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eastAsiaTheme="minorEastAsia" w:hAnsiTheme="minorHAnsi" w:cstheme="minorBidi"/>
      <w:i/>
      <w:iCs/>
      <w:color w:val="595959" w:themeColor="text1" w:themeTint="A6"/>
      <w:szCs w:val="18"/>
      <w:lang w:val="en-GB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b">
    <w:name w:val="List Paragraph"/>
    <w:basedOn w:val="a1"/>
    <w:uiPriority w:val="34"/>
    <w:unhideWhenUsed/>
    <w:qFormat/>
    <w:rsid w:val="00997155"/>
    <w:pPr>
      <w:spacing w:after="120" w:line="259" w:lineRule="auto"/>
      <w:ind w:firstLineChars="200" w:firstLine="420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val="en-GB"/>
    </w:rPr>
  </w:style>
  <w:style w:type="character" w:styleId="afc">
    <w:name w:val="page number"/>
    <w:basedOn w:val="a2"/>
    <w:uiPriority w:val="99"/>
    <w:semiHidden/>
    <w:unhideWhenUsed/>
    <w:rsid w:val="00D0729D"/>
  </w:style>
  <w:style w:type="paragraph" w:styleId="afd">
    <w:name w:val="No Spacing"/>
    <w:link w:val="afe"/>
    <w:uiPriority w:val="1"/>
    <w:qFormat/>
    <w:rsid w:val="007E1C02"/>
    <w:pPr>
      <w:spacing w:after="0" w:line="240" w:lineRule="auto"/>
    </w:pPr>
    <w:rPr>
      <w:rFonts w:eastAsia="Microsoft YaHei UI"/>
      <w:color w:val="auto"/>
      <w:sz w:val="22"/>
      <w:szCs w:val="22"/>
      <w:lang w:eastAsia="zh-CN"/>
    </w:rPr>
  </w:style>
  <w:style w:type="character" w:customStyle="1" w:styleId="afe">
    <w:name w:val="无间隔 字符"/>
    <w:basedOn w:val="a2"/>
    <w:link w:val="afd"/>
    <w:uiPriority w:val="1"/>
    <w:rsid w:val="007E1C02"/>
    <w:rPr>
      <w:rFonts w:eastAsia="Microsoft YaHei UI"/>
      <w:color w:val="auto"/>
      <w:sz w:val="22"/>
      <w:szCs w:val="22"/>
      <w:lang w:eastAsia="zh-CN"/>
    </w:rPr>
  </w:style>
  <w:style w:type="paragraph" w:styleId="aff">
    <w:name w:val="Normal (Web)"/>
    <w:basedOn w:val="a1"/>
    <w:uiPriority w:val="99"/>
    <w:semiHidden/>
    <w:unhideWhenUsed/>
    <w:rsid w:val="00B14443"/>
    <w:pPr>
      <w:spacing w:before="100" w:beforeAutospacing="1" w:after="100" w:afterAutospacing="1"/>
    </w:pPr>
  </w:style>
  <w:style w:type="character" w:styleId="aff0">
    <w:name w:val="annotation reference"/>
    <w:basedOn w:val="a2"/>
    <w:uiPriority w:val="99"/>
    <w:semiHidden/>
    <w:unhideWhenUsed/>
    <w:rsid w:val="004006AC"/>
    <w:rPr>
      <w:sz w:val="21"/>
      <w:szCs w:val="21"/>
    </w:rPr>
  </w:style>
  <w:style w:type="paragraph" w:styleId="aff1">
    <w:name w:val="annotation text"/>
    <w:basedOn w:val="a1"/>
    <w:link w:val="aff2"/>
    <w:uiPriority w:val="99"/>
    <w:semiHidden/>
    <w:unhideWhenUsed/>
    <w:rsid w:val="004006AC"/>
  </w:style>
  <w:style w:type="character" w:customStyle="1" w:styleId="aff2">
    <w:name w:val="批注文字 字符"/>
    <w:basedOn w:val="a2"/>
    <w:link w:val="aff1"/>
    <w:uiPriority w:val="99"/>
    <w:semiHidden/>
    <w:rsid w:val="004006AC"/>
    <w:rPr>
      <w:rFonts w:ascii="宋体" w:eastAsia="宋体" w:hAnsi="宋体" w:cs="宋体"/>
      <w:color w:val="auto"/>
      <w:sz w:val="24"/>
      <w:szCs w:val="24"/>
      <w:lang w:eastAsia="zh-CN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4006AC"/>
    <w:rPr>
      <w:b/>
      <w:bCs/>
    </w:rPr>
  </w:style>
  <w:style w:type="character" w:customStyle="1" w:styleId="aff4">
    <w:name w:val="批注主题 字符"/>
    <w:basedOn w:val="aff2"/>
    <w:link w:val="aff3"/>
    <w:uiPriority w:val="99"/>
    <w:semiHidden/>
    <w:rsid w:val="004006AC"/>
    <w:rPr>
      <w:rFonts w:ascii="宋体" w:eastAsia="宋体" w:hAnsi="宋体" w:cs="宋体"/>
      <w:b/>
      <w:bCs/>
      <w:color w:val="auto"/>
      <w:sz w:val="24"/>
      <w:szCs w:val="24"/>
      <w:lang w:eastAsia="zh-CN"/>
    </w:rPr>
  </w:style>
  <w:style w:type="paragraph" w:styleId="aff5">
    <w:name w:val="Balloon Text"/>
    <w:basedOn w:val="a1"/>
    <w:link w:val="aff6"/>
    <w:uiPriority w:val="99"/>
    <w:semiHidden/>
    <w:unhideWhenUsed/>
    <w:rsid w:val="004006AC"/>
    <w:rPr>
      <w:sz w:val="18"/>
      <w:szCs w:val="18"/>
    </w:rPr>
  </w:style>
  <w:style w:type="character" w:customStyle="1" w:styleId="aff6">
    <w:name w:val="批注框文本 字符"/>
    <w:basedOn w:val="a2"/>
    <w:link w:val="aff5"/>
    <w:uiPriority w:val="99"/>
    <w:semiHidden/>
    <w:rsid w:val="004006AC"/>
    <w:rPr>
      <w:rFonts w:ascii="宋体" w:eastAsia="宋体" w:hAnsi="宋体" w:cs="宋体"/>
      <w:color w:val="auto"/>
      <w:sz w:val="18"/>
      <w:szCs w:val="18"/>
      <w:lang w:eastAsia="zh-CN"/>
    </w:rPr>
  </w:style>
  <w:style w:type="paragraph" w:customStyle="1" w:styleId="comments-section">
    <w:name w:val="comments-section"/>
    <w:basedOn w:val="a1"/>
    <w:rsid w:val="00B27AA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1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25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79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1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4.xml"/><Relationship Id="rId299" Type="http://schemas.openxmlformats.org/officeDocument/2006/relationships/image" Target="media/image153.png"/><Relationship Id="rId21" Type="http://schemas.openxmlformats.org/officeDocument/2006/relationships/image" Target="media/image9.png"/><Relationship Id="rId63" Type="http://schemas.openxmlformats.org/officeDocument/2006/relationships/customXml" Target="ink/ink17.xml"/><Relationship Id="rId159" Type="http://schemas.openxmlformats.org/officeDocument/2006/relationships/image" Target="media/image83.png"/><Relationship Id="rId324" Type="http://schemas.openxmlformats.org/officeDocument/2006/relationships/customXml" Target="ink/ink147.xml"/><Relationship Id="rId366" Type="http://schemas.openxmlformats.org/officeDocument/2006/relationships/customXml" Target="ink/ink168.xml"/><Relationship Id="rId170" Type="http://schemas.openxmlformats.org/officeDocument/2006/relationships/customXml" Target="ink/ink70.xml"/><Relationship Id="rId226" Type="http://schemas.openxmlformats.org/officeDocument/2006/relationships/customXml" Target="ink/ink98.xml"/><Relationship Id="rId433" Type="http://schemas.openxmlformats.org/officeDocument/2006/relationships/customXml" Target="ink/ink185.xml"/><Relationship Id="rId268" Type="http://schemas.openxmlformats.org/officeDocument/2006/relationships/customXml" Target="ink/ink119.xml"/><Relationship Id="rId32" Type="http://schemas.openxmlformats.org/officeDocument/2006/relationships/image" Target="media/image19.png"/><Relationship Id="rId74" Type="http://schemas.openxmlformats.org/officeDocument/2006/relationships/image" Target="media/image40.png"/><Relationship Id="rId128" Type="http://schemas.openxmlformats.org/officeDocument/2006/relationships/image" Target="media/image67.png"/><Relationship Id="rId335" Type="http://schemas.openxmlformats.org/officeDocument/2006/relationships/image" Target="media/image171.png"/><Relationship Id="rId377" Type="http://schemas.openxmlformats.org/officeDocument/2006/relationships/image" Target="media/image192.png"/><Relationship Id="rId5" Type="http://schemas.openxmlformats.org/officeDocument/2006/relationships/webSettings" Target="webSettings.xml"/><Relationship Id="rId181" Type="http://schemas.openxmlformats.org/officeDocument/2006/relationships/image" Target="media/image94.png"/><Relationship Id="rId237" Type="http://schemas.openxmlformats.org/officeDocument/2006/relationships/image" Target="media/image122.png"/><Relationship Id="rId402" Type="http://schemas.openxmlformats.org/officeDocument/2006/relationships/image" Target="media/image206.png"/><Relationship Id="rId279" Type="http://schemas.openxmlformats.org/officeDocument/2006/relationships/image" Target="media/image143.png"/><Relationship Id="rId444" Type="http://schemas.openxmlformats.org/officeDocument/2006/relationships/image" Target="media/image243.png"/><Relationship Id="rId43" Type="http://schemas.openxmlformats.org/officeDocument/2006/relationships/customXml" Target="ink/ink7.xml"/><Relationship Id="rId139" Type="http://schemas.openxmlformats.org/officeDocument/2006/relationships/customXml" Target="ink/ink55.xml"/><Relationship Id="rId290" Type="http://schemas.openxmlformats.org/officeDocument/2006/relationships/customXml" Target="ink/ink130.xml"/><Relationship Id="rId304" Type="http://schemas.openxmlformats.org/officeDocument/2006/relationships/customXml" Target="ink/ink137.xml"/><Relationship Id="rId346" Type="http://schemas.openxmlformats.org/officeDocument/2006/relationships/customXml" Target="ink/ink158.xml"/><Relationship Id="rId388" Type="http://schemas.openxmlformats.org/officeDocument/2006/relationships/customXml" Target="ink/ink179.xml"/><Relationship Id="rId85" Type="http://schemas.openxmlformats.org/officeDocument/2006/relationships/customXml" Target="ink/ink28.xml"/><Relationship Id="rId150" Type="http://schemas.openxmlformats.org/officeDocument/2006/relationships/customXml" Target="ink/ink60.xml"/><Relationship Id="rId192" Type="http://schemas.openxmlformats.org/officeDocument/2006/relationships/customXml" Target="ink/ink81.xml"/><Relationship Id="rId206" Type="http://schemas.openxmlformats.org/officeDocument/2006/relationships/customXml" Target="ink/ink88.xml"/><Relationship Id="rId413" Type="http://schemas.openxmlformats.org/officeDocument/2006/relationships/image" Target="media/image217.png"/><Relationship Id="rId248" Type="http://schemas.openxmlformats.org/officeDocument/2006/relationships/customXml" Target="ink/ink109.xml"/><Relationship Id="rId455" Type="http://schemas.openxmlformats.org/officeDocument/2006/relationships/image" Target="media/image254.png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57.png"/><Relationship Id="rId315" Type="http://schemas.openxmlformats.org/officeDocument/2006/relationships/image" Target="media/image161.png"/><Relationship Id="rId357" Type="http://schemas.openxmlformats.org/officeDocument/2006/relationships/image" Target="media/image182.png"/><Relationship Id="rId54" Type="http://schemas.openxmlformats.org/officeDocument/2006/relationships/image" Target="media/image30.png"/><Relationship Id="rId96" Type="http://schemas.openxmlformats.org/officeDocument/2006/relationships/image" Target="media/image51.png"/><Relationship Id="rId161" Type="http://schemas.openxmlformats.org/officeDocument/2006/relationships/image" Target="media/image84.png"/><Relationship Id="rId217" Type="http://schemas.openxmlformats.org/officeDocument/2006/relationships/image" Target="media/image112.png"/><Relationship Id="rId399" Type="http://schemas.openxmlformats.org/officeDocument/2006/relationships/customXml" Target="ink/ink184.xml"/><Relationship Id="rId259" Type="http://schemas.openxmlformats.org/officeDocument/2006/relationships/image" Target="media/image133.png"/><Relationship Id="rId424" Type="http://schemas.openxmlformats.org/officeDocument/2006/relationships/hyperlink" Target="https://blog.csdn.net/u012328159/article/details/79413610" TargetMode="External"/><Relationship Id="rId466" Type="http://schemas.openxmlformats.org/officeDocument/2006/relationships/fontTable" Target="fontTable.xml"/><Relationship Id="rId23" Type="http://schemas.openxmlformats.org/officeDocument/2006/relationships/image" Target="media/image11.png"/><Relationship Id="rId119" Type="http://schemas.openxmlformats.org/officeDocument/2006/relationships/customXml" Target="ink/ink45.xml"/><Relationship Id="rId270" Type="http://schemas.openxmlformats.org/officeDocument/2006/relationships/customXml" Target="ink/ink120.xml"/><Relationship Id="rId326" Type="http://schemas.openxmlformats.org/officeDocument/2006/relationships/customXml" Target="ink/ink148.xml"/><Relationship Id="rId65" Type="http://schemas.openxmlformats.org/officeDocument/2006/relationships/customXml" Target="ink/ink18.xml"/><Relationship Id="rId130" Type="http://schemas.openxmlformats.org/officeDocument/2006/relationships/image" Target="media/image68.png"/><Relationship Id="rId368" Type="http://schemas.openxmlformats.org/officeDocument/2006/relationships/customXml" Target="ink/ink169.xml"/><Relationship Id="rId172" Type="http://schemas.openxmlformats.org/officeDocument/2006/relationships/customXml" Target="ink/ink71.xml"/><Relationship Id="rId228" Type="http://schemas.openxmlformats.org/officeDocument/2006/relationships/customXml" Target="ink/ink99.xml"/><Relationship Id="rId435" Type="http://schemas.openxmlformats.org/officeDocument/2006/relationships/image" Target="media/image235.png"/><Relationship Id="rId281" Type="http://schemas.openxmlformats.org/officeDocument/2006/relationships/image" Target="media/image144.png"/><Relationship Id="rId337" Type="http://schemas.openxmlformats.org/officeDocument/2006/relationships/image" Target="media/image172.png"/><Relationship Id="rId34" Type="http://schemas.openxmlformats.org/officeDocument/2006/relationships/image" Target="media/image20.png"/><Relationship Id="rId76" Type="http://schemas.openxmlformats.org/officeDocument/2006/relationships/image" Target="media/image41.png"/><Relationship Id="rId141" Type="http://schemas.openxmlformats.org/officeDocument/2006/relationships/customXml" Target="ink/ink56.xml"/><Relationship Id="rId379" Type="http://schemas.openxmlformats.org/officeDocument/2006/relationships/image" Target="media/image193.png"/><Relationship Id="rId7" Type="http://schemas.openxmlformats.org/officeDocument/2006/relationships/endnotes" Target="endnotes.xml"/><Relationship Id="rId183" Type="http://schemas.openxmlformats.org/officeDocument/2006/relationships/image" Target="media/image95.png"/><Relationship Id="rId239" Type="http://schemas.openxmlformats.org/officeDocument/2006/relationships/image" Target="media/image123.png"/><Relationship Id="rId390" Type="http://schemas.openxmlformats.org/officeDocument/2006/relationships/customXml" Target="ink/ink180.xml"/><Relationship Id="rId404" Type="http://schemas.openxmlformats.org/officeDocument/2006/relationships/image" Target="media/image208.png"/><Relationship Id="rId446" Type="http://schemas.openxmlformats.org/officeDocument/2006/relationships/image" Target="media/image245.png"/><Relationship Id="rId250" Type="http://schemas.openxmlformats.org/officeDocument/2006/relationships/customXml" Target="ink/ink110.xml"/><Relationship Id="rId292" Type="http://schemas.openxmlformats.org/officeDocument/2006/relationships/customXml" Target="ink/ink131.xml"/><Relationship Id="rId306" Type="http://schemas.openxmlformats.org/officeDocument/2006/relationships/customXml" Target="ink/ink138.xml"/><Relationship Id="rId45" Type="http://schemas.openxmlformats.org/officeDocument/2006/relationships/customXml" Target="ink/ink8.xml"/><Relationship Id="rId87" Type="http://schemas.openxmlformats.org/officeDocument/2006/relationships/customXml" Target="ink/ink29.xml"/><Relationship Id="rId110" Type="http://schemas.openxmlformats.org/officeDocument/2006/relationships/image" Target="media/image58.png"/><Relationship Id="rId348" Type="http://schemas.openxmlformats.org/officeDocument/2006/relationships/customXml" Target="ink/ink159.xml"/><Relationship Id="rId152" Type="http://schemas.openxmlformats.org/officeDocument/2006/relationships/customXml" Target="ink/ink61.xml"/><Relationship Id="rId194" Type="http://schemas.openxmlformats.org/officeDocument/2006/relationships/customXml" Target="ink/ink82.xml"/><Relationship Id="rId208" Type="http://schemas.openxmlformats.org/officeDocument/2006/relationships/customXml" Target="ink/ink89.xml"/><Relationship Id="rId415" Type="http://schemas.openxmlformats.org/officeDocument/2006/relationships/image" Target="media/image219.png"/><Relationship Id="rId457" Type="http://schemas.openxmlformats.org/officeDocument/2006/relationships/image" Target="media/image256.png"/><Relationship Id="rId261" Type="http://schemas.openxmlformats.org/officeDocument/2006/relationships/image" Target="media/image134.png"/><Relationship Id="rId14" Type="http://schemas.microsoft.com/office/2007/relationships/diagramDrawing" Target="diagrams/drawing1.xml"/><Relationship Id="rId56" Type="http://schemas.openxmlformats.org/officeDocument/2006/relationships/image" Target="media/image31.png"/><Relationship Id="rId317" Type="http://schemas.openxmlformats.org/officeDocument/2006/relationships/image" Target="media/image162.png"/><Relationship Id="rId359" Type="http://schemas.openxmlformats.org/officeDocument/2006/relationships/image" Target="media/image183.png"/><Relationship Id="rId98" Type="http://schemas.openxmlformats.org/officeDocument/2006/relationships/image" Target="media/image52.png"/><Relationship Id="rId121" Type="http://schemas.openxmlformats.org/officeDocument/2006/relationships/customXml" Target="ink/ink46.xml"/><Relationship Id="rId163" Type="http://schemas.openxmlformats.org/officeDocument/2006/relationships/image" Target="media/image85.png"/><Relationship Id="rId219" Type="http://schemas.openxmlformats.org/officeDocument/2006/relationships/image" Target="media/image113.png"/><Relationship Id="rId370" Type="http://schemas.openxmlformats.org/officeDocument/2006/relationships/customXml" Target="ink/ink170.xml"/><Relationship Id="rId426" Type="http://schemas.openxmlformats.org/officeDocument/2006/relationships/image" Target="media/image228.png"/><Relationship Id="rId230" Type="http://schemas.openxmlformats.org/officeDocument/2006/relationships/customXml" Target="ink/ink100.xml"/><Relationship Id="rId25" Type="http://schemas.openxmlformats.org/officeDocument/2006/relationships/image" Target="media/image13.png"/><Relationship Id="rId67" Type="http://schemas.openxmlformats.org/officeDocument/2006/relationships/customXml" Target="ink/ink19.xml"/><Relationship Id="rId272" Type="http://schemas.openxmlformats.org/officeDocument/2006/relationships/customXml" Target="ink/ink121.xml"/><Relationship Id="rId328" Type="http://schemas.openxmlformats.org/officeDocument/2006/relationships/customXml" Target="ink/ink149.xml"/><Relationship Id="rId132" Type="http://schemas.openxmlformats.org/officeDocument/2006/relationships/image" Target="media/image69.png"/><Relationship Id="rId174" Type="http://schemas.openxmlformats.org/officeDocument/2006/relationships/customXml" Target="ink/ink72.xml"/><Relationship Id="rId381" Type="http://schemas.openxmlformats.org/officeDocument/2006/relationships/image" Target="media/image194.png"/><Relationship Id="rId241" Type="http://schemas.openxmlformats.org/officeDocument/2006/relationships/image" Target="media/image124.png"/><Relationship Id="rId437" Type="http://schemas.openxmlformats.org/officeDocument/2006/relationships/customXml" Target="ink/ink186.xml"/><Relationship Id="rId36" Type="http://schemas.openxmlformats.org/officeDocument/2006/relationships/image" Target="media/image21.png"/><Relationship Id="rId283" Type="http://schemas.openxmlformats.org/officeDocument/2006/relationships/image" Target="media/image145.png"/><Relationship Id="rId339" Type="http://schemas.openxmlformats.org/officeDocument/2006/relationships/image" Target="media/image173.png"/><Relationship Id="rId78" Type="http://schemas.openxmlformats.org/officeDocument/2006/relationships/image" Target="media/image42.png"/><Relationship Id="rId101" Type="http://schemas.openxmlformats.org/officeDocument/2006/relationships/customXml" Target="ink/ink36.xml"/><Relationship Id="rId143" Type="http://schemas.openxmlformats.org/officeDocument/2006/relationships/customXml" Target="ink/ink57.xml"/><Relationship Id="rId185" Type="http://schemas.openxmlformats.org/officeDocument/2006/relationships/image" Target="media/image96.png"/><Relationship Id="rId350" Type="http://schemas.openxmlformats.org/officeDocument/2006/relationships/customXml" Target="ink/ink160.xml"/><Relationship Id="rId406" Type="http://schemas.openxmlformats.org/officeDocument/2006/relationships/image" Target="media/image210.png"/><Relationship Id="rId9" Type="http://schemas.openxmlformats.org/officeDocument/2006/relationships/image" Target="media/image2.png"/><Relationship Id="rId210" Type="http://schemas.openxmlformats.org/officeDocument/2006/relationships/customXml" Target="ink/ink90.xml"/><Relationship Id="rId392" Type="http://schemas.openxmlformats.org/officeDocument/2006/relationships/customXml" Target="ink/ink181.xml"/><Relationship Id="rId448" Type="http://schemas.openxmlformats.org/officeDocument/2006/relationships/image" Target="media/image247.png"/><Relationship Id="rId252" Type="http://schemas.openxmlformats.org/officeDocument/2006/relationships/customXml" Target="ink/ink111.xml"/><Relationship Id="rId294" Type="http://schemas.openxmlformats.org/officeDocument/2006/relationships/customXml" Target="ink/ink132.xml"/><Relationship Id="rId308" Type="http://schemas.openxmlformats.org/officeDocument/2006/relationships/customXml" Target="ink/ink139.xml"/><Relationship Id="rId47" Type="http://schemas.openxmlformats.org/officeDocument/2006/relationships/customXml" Target="ink/ink9.xml"/><Relationship Id="rId89" Type="http://schemas.openxmlformats.org/officeDocument/2006/relationships/customXml" Target="ink/ink30.xml"/><Relationship Id="rId112" Type="http://schemas.openxmlformats.org/officeDocument/2006/relationships/image" Target="media/image59.png"/><Relationship Id="rId154" Type="http://schemas.openxmlformats.org/officeDocument/2006/relationships/customXml" Target="ink/ink62.xml"/><Relationship Id="rId361" Type="http://schemas.openxmlformats.org/officeDocument/2006/relationships/image" Target="media/image184.png"/><Relationship Id="rId196" Type="http://schemas.openxmlformats.org/officeDocument/2006/relationships/customXml" Target="ink/ink83.xml"/><Relationship Id="rId417" Type="http://schemas.openxmlformats.org/officeDocument/2006/relationships/image" Target="media/image221.png"/><Relationship Id="rId459" Type="http://schemas.openxmlformats.org/officeDocument/2006/relationships/image" Target="media/image258.png"/><Relationship Id="rId16" Type="http://schemas.openxmlformats.org/officeDocument/2006/relationships/image" Target="media/image4.png"/><Relationship Id="rId221" Type="http://schemas.openxmlformats.org/officeDocument/2006/relationships/image" Target="media/image114.png"/><Relationship Id="rId263" Type="http://schemas.openxmlformats.org/officeDocument/2006/relationships/image" Target="media/image135.png"/><Relationship Id="rId319" Type="http://schemas.openxmlformats.org/officeDocument/2006/relationships/image" Target="media/image163.png"/><Relationship Id="rId58" Type="http://schemas.openxmlformats.org/officeDocument/2006/relationships/image" Target="media/image32.png"/><Relationship Id="rId123" Type="http://schemas.openxmlformats.org/officeDocument/2006/relationships/customXml" Target="ink/ink47.xml"/><Relationship Id="rId330" Type="http://schemas.openxmlformats.org/officeDocument/2006/relationships/customXml" Target="ink/ink150.xml"/><Relationship Id="rId165" Type="http://schemas.openxmlformats.org/officeDocument/2006/relationships/image" Target="media/image86.png"/><Relationship Id="rId372" Type="http://schemas.openxmlformats.org/officeDocument/2006/relationships/customXml" Target="ink/ink171.xml"/><Relationship Id="rId428" Type="http://schemas.openxmlformats.org/officeDocument/2006/relationships/image" Target="media/image230.png"/><Relationship Id="rId232" Type="http://schemas.openxmlformats.org/officeDocument/2006/relationships/customXml" Target="ink/ink101.xml"/><Relationship Id="rId274" Type="http://schemas.openxmlformats.org/officeDocument/2006/relationships/customXml" Target="ink/ink122.xml"/><Relationship Id="rId27" Type="http://schemas.openxmlformats.org/officeDocument/2006/relationships/image" Target="media/image15.png"/><Relationship Id="rId69" Type="http://schemas.openxmlformats.org/officeDocument/2006/relationships/customXml" Target="ink/ink20.xml"/><Relationship Id="rId134" Type="http://schemas.openxmlformats.org/officeDocument/2006/relationships/image" Target="media/image70.png"/><Relationship Id="rId80" Type="http://schemas.openxmlformats.org/officeDocument/2006/relationships/image" Target="media/image43.png"/><Relationship Id="rId176" Type="http://schemas.openxmlformats.org/officeDocument/2006/relationships/customXml" Target="ink/ink73.xml"/><Relationship Id="rId341" Type="http://schemas.openxmlformats.org/officeDocument/2006/relationships/image" Target="media/image174.png"/><Relationship Id="rId383" Type="http://schemas.openxmlformats.org/officeDocument/2006/relationships/image" Target="media/image195.png"/><Relationship Id="rId439" Type="http://schemas.openxmlformats.org/officeDocument/2006/relationships/image" Target="media/image238.png"/><Relationship Id="rId201" Type="http://schemas.openxmlformats.org/officeDocument/2006/relationships/image" Target="media/image104.png"/><Relationship Id="rId243" Type="http://schemas.openxmlformats.org/officeDocument/2006/relationships/image" Target="media/image125.png"/><Relationship Id="rId285" Type="http://schemas.openxmlformats.org/officeDocument/2006/relationships/image" Target="media/image146.png"/><Relationship Id="rId450" Type="http://schemas.openxmlformats.org/officeDocument/2006/relationships/image" Target="media/image249.jpeg"/><Relationship Id="rId38" Type="http://schemas.openxmlformats.org/officeDocument/2006/relationships/image" Target="media/image22.png"/><Relationship Id="rId103" Type="http://schemas.openxmlformats.org/officeDocument/2006/relationships/customXml" Target="ink/ink37.xml"/><Relationship Id="rId310" Type="http://schemas.openxmlformats.org/officeDocument/2006/relationships/customXml" Target="ink/ink140.xml"/><Relationship Id="rId91" Type="http://schemas.openxmlformats.org/officeDocument/2006/relationships/customXml" Target="ink/ink31.xml"/><Relationship Id="rId145" Type="http://schemas.openxmlformats.org/officeDocument/2006/relationships/customXml" Target="ink/ink58.xml"/><Relationship Id="rId187" Type="http://schemas.openxmlformats.org/officeDocument/2006/relationships/image" Target="media/image97.png"/><Relationship Id="rId352" Type="http://schemas.openxmlformats.org/officeDocument/2006/relationships/customXml" Target="ink/ink161.xml"/><Relationship Id="rId394" Type="http://schemas.openxmlformats.org/officeDocument/2006/relationships/customXml" Target="ink/ink182.xml"/><Relationship Id="rId408" Type="http://schemas.openxmlformats.org/officeDocument/2006/relationships/image" Target="media/image212.png"/><Relationship Id="rId212" Type="http://schemas.openxmlformats.org/officeDocument/2006/relationships/customXml" Target="ink/ink91.xml"/><Relationship Id="rId254" Type="http://schemas.openxmlformats.org/officeDocument/2006/relationships/customXml" Target="ink/ink112.xml"/><Relationship Id="rId49" Type="http://schemas.openxmlformats.org/officeDocument/2006/relationships/customXml" Target="ink/ink10.xml"/><Relationship Id="rId114" Type="http://schemas.openxmlformats.org/officeDocument/2006/relationships/image" Target="media/image60.png"/><Relationship Id="rId296" Type="http://schemas.openxmlformats.org/officeDocument/2006/relationships/customXml" Target="ink/ink133.xml"/><Relationship Id="rId461" Type="http://schemas.openxmlformats.org/officeDocument/2006/relationships/image" Target="media/image260.png"/><Relationship Id="rId60" Type="http://schemas.openxmlformats.org/officeDocument/2006/relationships/image" Target="media/image33.png"/><Relationship Id="rId156" Type="http://schemas.openxmlformats.org/officeDocument/2006/relationships/customXml" Target="ink/ink63.xml"/><Relationship Id="rId198" Type="http://schemas.openxmlformats.org/officeDocument/2006/relationships/customXml" Target="ink/ink84.xml"/><Relationship Id="rId321" Type="http://schemas.openxmlformats.org/officeDocument/2006/relationships/image" Target="media/image164.png"/><Relationship Id="rId363" Type="http://schemas.openxmlformats.org/officeDocument/2006/relationships/image" Target="media/image185.png"/><Relationship Id="rId419" Type="http://schemas.openxmlformats.org/officeDocument/2006/relationships/image" Target="media/image223.png"/><Relationship Id="rId223" Type="http://schemas.openxmlformats.org/officeDocument/2006/relationships/image" Target="media/image115.png"/><Relationship Id="rId430" Type="http://schemas.openxmlformats.org/officeDocument/2006/relationships/image" Target="media/image232.png"/><Relationship Id="rId18" Type="http://schemas.openxmlformats.org/officeDocument/2006/relationships/image" Target="media/image6.png"/><Relationship Id="rId265" Type="http://schemas.openxmlformats.org/officeDocument/2006/relationships/image" Target="media/image136.png"/><Relationship Id="rId125" Type="http://schemas.openxmlformats.org/officeDocument/2006/relationships/customXml" Target="ink/ink48.xml"/><Relationship Id="rId167" Type="http://schemas.openxmlformats.org/officeDocument/2006/relationships/image" Target="media/image87.png"/><Relationship Id="rId332" Type="http://schemas.openxmlformats.org/officeDocument/2006/relationships/customXml" Target="ink/ink151.xml"/><Relationship Id="rId374" Type="http://schemas.openxmlformats.org/officeDocument/2006/relationships/customXml" Target="ink/ink172.xml"/><Relationship Id="rId71" Type="http://schemas.openxmlformats.org/officeDocument/2006/relationships/customXml" Target="ink/ink21.xml"/><Relationship Id="rId234" Type="http://schemas.openxmlformats.org/officeDocument/2006/relationships/customXml" Target="ink/ink102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76" Type="http://schemas.openxmlformats.org/officeDocument/2006/relationships/customXml" Target="ink/ink123.xml"/><Relationship Id="rId441" Type="http://schemas.openxmlformats.org/officeDocument/2006/relationships/image" Target="media/image240.png"/><Relationship Id="rId40" Type="http://schemas.openxmlformats.org/officeDocument/2006/relationships/image" Target="media/image23.png"/><Relationship Id="rId136" Type="http://schemas.openxmlformats.org/officeDocument/2006/relationships/image" Target="media/image71.png"/><Relationship Id="rId178" Type="http://schemas.openxmlformats.org/officeDocument/2006/relationships/customXml" Target="ink/ink74.xml"/><Relationship Id="rId301" Type="http://schemas.openxmlformats.org/officeDocument/2006/relationships/image" Target="media/image154.png"/><Relationship Id="rId343" Type="http://schemas.openxmlformats.org/officeDocument/2006/relationships/image" Target="media/image175.png"/><Relationship Id="rId61" Type="http://schemas.openxmlformats.org/officeDocument/2006/relationships/customXml" Target="ink/ink16.xml"/><Relationship Id="rId82" Type="http://schemas.openxmlformats.org/officeDocument/2006/relationships/image" Target="media/image44.png"/><Relationship Id="rId199" Type="http://schemas.openxmlformats.org/officeDocument/2006/relationships/image" Target="media/image103.png"/><Relationship Id="rId203" Type="http://schemas.openxmlformats.org/officeDocument/2006/relationships/image" Target="media/image105.png"/><Relationship Id="rId385" Type="http://schemas.openxmlformats.org/officeDocument/2006/relationships/image" Target="media/image196.png"/><Relationship Id="rId19" Type="http://schemas.openxmlformats.org/officeDocument/2006/relationships/image" Target="media/image7.png"/><Relationship Id="rId224" Type="http://schemas.openxmlformats.org/officeDocument/2006/relationships/customXml" Target="ink/ink97.xml"/><Relationship Id="rId245" Type="http://schemas.openxmlformats.org/officeDocument/2006/relationships/image" Target="media/image126.png"/><Relationship Id="rId266" Type="http://schemas.openxmlformats.org/officeDocument/2006/relationships/customXml" Target="ink/ink118.xml"/><Relationship Id="rId287" Type="http://schemas.openxmlformats.org/officeDocument/2006/relationships/image" Target="media/image147.png"/><Relationship Id="rId410" Type="http://schemas.openxmlformats.org/officeDocument/2006/relationships/image" Target="media/image214.png"/><Relationship Id="rId431" Type="http://schemas.openxmlformats.org/officeDocument/2006/relationships/image" Target="media/image233.png"/><Relationship Id="rId452" Type="http://schemas.openxmlformats.org/officeDocument/2006/relationships/image" Target="media/image251.png"/><Relationship Id="rId30" Type="http://schemas.openxmlformats.org/officeDocument/2006/relationships/image" Target="media/image18.png"/><Relationship Id="rId105" Type="http://schemas.openxmlformats.org/officeDocument/2006/relationships/customXml" Target="ink/ink38.xml"/><Relationship Id="rId126" Type="http://schemas.openxmlformats.org/officeDocument/2006/relationships/image" Target="media/image66.png"/><Relationship Id="rId147" Type="http://schemas.openxmlformats.org/officeDocument/2006/relationships/image" Target="media/image77.png"/><Relationship Id="rId168" Type="http://schemas.openxmlformats.org/officeDocument/2006/relationships/customXml" Target="ink/ink69.xml"/><Relationship Id="rId312" Type="http://schemas.openxmlformats.org/officeDocument/2006/relationships/customXml" Target="ink/ink141.xml"/><Relationship Id="rId333" Type="http://schemas.openxmlformats.org/officeDocument/2006/relationships/image" Target="media/image170.png"/><Relationship Id="rId354" Type="http://schemas.openxmlformats.org/officeDocument/2006/relationships/customXml" Target="ink/ink162.xml"/><Relationship Id="rId51" Type="http://schemas.openxmlformats.org/officeDocument/2006/relationships/customXml" Target="ink/ink11.xml"/><Relationship Id="rId72" Type="http://schemas.openxmlformats.org/officeDocument/2006/relationships/image" Target="media/image39.png"/><Relationship Id="rId93" Type="http://schemas.openxmlformats.org/officeDocument/2006/relationships/customXml" Target="ink/ink32.xml"/><Relationship Id="rId189" Type="http://schemas.openxmlformats.org/officeDocument/2006/relationships/image" Target="media/image98.png"/><Relationship Id="rId375" Type="http://schemas.openxmlformats.org/officeDocument/2006/relationships/image" Target="media/image191.png"/><Relationship Id="rId396" Type="http://schemas.openxmlformats.org/officeDocument/2006/relationships/image" Target="media/image202.png"/><Relationship Id="rId3" Type="http://schemas.openxmlformats.org/officeDocument/2006/relationships/styles" Target="styles.xml"/><Relationship Id="rId214" Type="http://schemas.openxmlformats.org/officeDocument/2006/relationships/customXml" Target="ink/ink92.xml"/><Relationship Id="rId235" Type="http://schemas.openxmlformats.org/officeDocument/2006/relationships/image" Target="media/image121.png"/><Relationship Id="rId256" Type="http://schemas.openxmlformats.org/officeDocument/2006/relationships/customXml" Target="ink/ink113.xml"/><Relationship Id="rId277" Type="http://schemas.openxmlformats.org/officeDocument/2006/relationships/image" Target="media/image142.png"/><Relationship Id="rId298" Type="http://schemas.openxmlformats.org/officeDocument/2006/relationships/customXml" Target="ink/ink134.xml"/><Relationship Id="rId400" Type="http://schemas.openxmlformats.org/officeDocument/2006/relationships/image" Target="media/image204.png"/><Relationship Id="rId421" Type="http://schemas.openxmlformats.org/officeDocument/2006/relationships/image" Target="media/image225.png"/><Relationship Id="rId442" Type="http://schemas.openxmlformats.org/officeDocument/2006/relationships/image" Target="media/image241.png"/><Relationship Id="rId463" Type="http://schemas.openxmlformats.org/officeDocument/2006/relationships/image" Target="media/image262.png"/><Relationship Id="rId116" Type="http://schemas.openxmlformats.org/officeDocument/2006/relationships/image" Target="media/image61.png"/><Relationship Id="rId137" Type="http://schemas.openxmlformats.org/officeDocument/2006/relationships/customXml" Target="ink/ink54.xml"/><Relationship Id="rId158" Type="http://schemas.openxmlformats.org/officeDocument/2006/relationships/customXml" Target="ink/ink64.xml"/><Relationship Id="rId302" Type="http://schemas.openxmlformats.org/officeDocument/2006/relationships/customXml" Target="ink/ink136.xml"/><Relationship Id="rId323" Type="http://schemas.openxmlformats.org/officeDocument/2006/relationships/image" Target="media/image165.png"/><Relationship Id="rId344" Type="http://schemas.openxmlformats.org/officeDocument/2006/relationships/customXml" Target="ink/ink157.xml"/><Relationship Id="rId20" Type="http://schemas.openxmlformats.org/officeDocument/2006/relationships/image" Target="media/image8.png"/><Relationship Id="rId41" Type="http://schemas.openxmlformats.org/officeDocument/2006/relationships/customXml" Target="ink/ink6.xml"/><Relationship Id="rId62" Type="http://schemas.openxmlformats.org/officeDocument/2006/relationships/image" Target="media/image34.png"/><Relationship Id="rId83" Type="http://schemas.openxmlformats.org/officeDocument/2006/relationships/customXml" Target="ink/ink27.xml"/><Relationship Id="rId179" Type="http://schemas.openxmlformats.org/officeDocument/2006/relationships/image" Target="media/image93.png"/><Relationship Id="rId365" Type="http://schemas.openxmlformats.org/officeDocument/2006/relationships/image" Target="media/image186.png"/><Relationship Id="rId386" Type="http://schemas.openxmlformats.org/officeDocument/2006/relationships/customXml" Target="ink/ink178.xml"/><Relationship Id="rId190" Type="http://schemas.openxmlformats.org/officeDocument/2006/relationships/customXml" Target="ink/ink80.xml"/><Relationship Id="rId204" Type="http://schemas.openxmlformats.org/officeDocument/2006/relationships/customXml" Target="ink/ink87.xml"/><Relationship Id="rId225" Type="http://schemas.openxmlformats.org/officeDocument/2006/relationships/image" Target="media/image116.png"/><Relationship Id="rId246" Type="http://schemas.openxmlformats.org/officeDocument/2006/relationships/customXml" Target="ink/ink108.xml"/><Relationship Id="rId267" Type="http://schemas.openxmlformats.org/officeDocument/2006/relationships/image" Target="media/image137.png"/><Relationship Id="rId288" Type="http://schemas.openxmlformats.org/officeDocument/2006/relationships/customXml" Target="ink/ink129.xml"/><Relationship Id="rId411" Type="http://schemas.openxmlformats.org/officeDocument/2006/relationships/image" Target="media/image215.png"/><Relationship Id="rId432" Type="http://schemas.openxmlformats.org/officeDocument/2006/relationships/image" Target="media/image234.png"/><Relationship Id="rId453" Type="http://schemas.openxmlformats.org/officeDocument/2006/relationships/image" Target="media/image252.png"/><Relationship Id="rId106" Type="http://schemas.openxmlformats.org/officeDocument/2006/relationships/image" Target="media/image56.png"/><Relationship Id="rId127" Type="http://schemas.openxmlformats.org/officeDocument/2006/relationships/customXml" Target="ink/ink49.xml"/><Relationship Id="rId313" Type="http://schemas.openxmlformats.org/officeDocument/2006/relationships/image" Target="media/image160.png"/><Relationship Id="rId10" Type="http://schemas.openxmlformats.org/officeDocument/2006/relationships/diagramData" Target="diagrams/data1.xml"/><Relationship Id="rId31" Type="http://schemas.openxmlformats.org/officeDocument/2006/relationships/customXml" Target="ink/ink1.xml"/><Relationship Id="rId52" Type="http://schemas.openxmlformats.org/officeDocument/2006/relationships/image" Target="media/image29.png"/><Relationship Id="rId73" Type="http://schemas.openxmlformats.org/officeDocument/2006/relationships/customXml" Target="ink/ink22.xml"/><Relationship Id="rId94" Type="http://schemas.openxmlformats.org/officeDocument/2006/relationships/image" Target="media/image50.png"/><Relationship Id="rId148" Type="http://schemas.openxmlformats.org/officeDocument/2006/relationships/customXml" Target="ink/ink59.xml"/><Relationship Id="rId169" Type="http://schemas.openxmlformats.org/officeDocument/2006/relationships/image" Target="media/image88.png"/><Relationship Id="rId334" Type="http://schemas.openxmlformats.org/officeDocument/2006/relationships/customXml" Target="ink/ink152.xml"/><Relationship Id="rId355" Type="http://schemas.openxmlformats.org/officeDocument/2006/relationships/image" Target="media/image181.png"/><Relationship Id="rId376" Type="http://schemas.openxmlformats.org/officeDocument/2006/relationships/customXml" Target="ink/ink173.xml"/><Relationship Id="rId397" Type="http://schemas.openxmlformats.org/officeDocument/2006/relationships/customXml" Target="ink/ink183.xml"/><Relationship Id="rId4" Type="http://schemas.openxmlformats.org/officeDocument/2006/relationships/settings" Target="settings.xml"/><Relationship Id="rId180" Type="http://schemas.openxmlformats.org/officeDocument/2006/relationships/customXml" Target="ink/ink75.xml"/><Relationship Id="rId215" Type="http://schemas.openxmlformats.org/officeDocument/2006/relationships/image" Target="media/image111.png"/><Relationship Id="rId236" Type="http://schemas.openxmlformats.org/officeDocument/2006/relationships/customXml" Target="ink/ink103.xml"/><Relationship Id="rId257" Type="http://schemas.openxmlformats.org/officeDocument/2006/relationships/image" Target="media/image132.png"/><Relationship Id="rId278" Type="http://schemas.openxmlformats.org/officeDocument/2006/relationships/customXml" Target="ink/ink124.xml"/><Relationship Id="rId401" Type="http://schemas.openxmlformats.org/officeDocument/2006/relationships/image" Target="media/image205.png"/><Relationship Id="rId422" Type="http://schemas.openxmlformats.org/officeDocument/2006/relationships/hyperlink" Target="https://blog.csdn.net/u012328159/article/details/79396893" TargetMode="External"/><Relationship Id="rId443" Type="http://schemas.openxmlformats.org/officeDocument/2006/relationships/image" Target="media/image242.png"/><Relationship Id="rId464" Type="http://schemas.openxmlformats.org/officeDocument/2006/relationships/footer" Target="footer1.xml"/><Relationship Id="rId303" Type="http://schemas.openxmlformats.org/officeDocument/2006/relationships/image" Target="media/image155.png"/><Relationship Id="rId42" Type="http://schemas.openxmlformats.org/officeDocument/2006/relationships/image" Target="media/image24.png"/><Relationship Id="rId84" Type="http://schemas.openxmlformats.org/officeDocument/2006/relationships/image" Target="media/image45.png"/><Relationship Id="rId138" Type="http://schemas.openxmlformats.org/officeDocument/2006/relationships/image" Target="media/image72.png"/><Relationship Id="rId345" Type="http://schemas.openxmlformats.org/officeDocument/2006/relationships/image" Target="media/image176.png"/><Relationship Id="rId387" Type="http://schemas.openxmlformats.org/officeDocument/2006/relationships/image" Target="media/image197.png"/><Relationship Id="rId191" Type="http://schemas.openxmlformats.org/officeDocument/2006/relationships/image" Target="media/image99.png"/><Relationship Id="rId205" Type="http://schemas.openxmlformats.org/officeDocument/2006/relationships/image" Target="media/image106.png"/><Relationship Id="rId247" Type="http://schemas.openxmlformats.org/officeDocument/2006/relationships/image" Target="media/image127.png"/><Relationship Id="rId412" Type="http://schemas.openxmlformats.org/officeDocument/2006/relationships/image" Target="media/image216.png"/><Relationship Id="rId107" Type="http://schemas.openxmlformats.org/officeDocument/2006/relationships/customXml" Target="ink/ink39.xml"/><Relationship Id="rId289" Type="http://schemas.openxmlformats.org/officeDocument/2006/relationships/image" Target="media/image148.png"/><Relationship Id="rId454" Type="http://schemas.openxmlformats.org/officeDocument/2006/relationships/image" Target="media/image253.png"/><Relationship Id="rId11" Type="http://schemas.openxmlformats.org/officeDocument/2006/relationships/diagramLayout" Target="diagrams/layout1.xml"/><Relationship Id="rId53" Type="http://schemas.openxmlformats.org/officeDocument/2006/relationships/customXml" Target="ink/ink12.xml"/><Relationship Id="rId149" Type="http://schemas.openxmlformats.org/officeDocument/2006/relationships/image" Target="media/image78.png"/><Relationship Id="rId314" Type="http://schemas.openxmlformats.org/officeDocument/2006/relationships/customXml" Target="ink/ink142.xml"/><Relationship Id="rId356" Type="http://schemas.openxmlformats.org/officeDocument/2006/relationships/customXml" Target="ink/ink163.xml"/><Relationship Id="rId398" Type="http://schemas.openxmlformats.org/officeDocument/2006/relationships/image" Target="media/image203.png"/><Relationship Id="rId95" Type="http://schemas.openxmlformats.org/officeDocument/2006/relationships/customXml" Target="ink/ink33.xml"/><Relationship Id="rId160" Type="http://schemas.openxmlformats.org/officeDocument/2006/relationships/customXml" Target="ink/ink65.xml"/><Relationship Id="rId216" Type="http://schemas.openxmlformats.org/officeDocument/2006/relationships/customXml" Target="ink/ink93.xml"/><Relationship Id="rId423" Type="http://schemas.openxmlformats.org/officeDocument/2006/relationships/image" Target="media/image226.png"/><Relationship Id="rId258" Type="http://schemas.openxmlformats.org/officeDocument/2006/relationships/customXml" Target="ink/ink114.xml"/><Relationship Id="rId465" Type="http://schemas.openxmlformats.org/officeDocument/2006/relationships/footer" Target="footer2.xml"/><Relationship Id="rId22" Type="http://schemas.openxmlformats.org/officeDocument/2006/relationships/image" Target="media/image10.png"/><Relationship Id="rId64" Type="http://schemas.openxmlformats.org/officeDocument/2006/relationships/image" Target="media/image35.png"/><Relationship Id="rId118" Type="http://schemas.openxmlformats.org/officeDocument/2006/relationships/image" Target="media/image62.png"/><Relationship Id="rId325" Type="http://schemas.openxmlformats.org/officeDocument/2006/relationships/image" Target="media/image166.png"/><Relationship Id="rId367" Type="http://schemas.openxmlformats.org/officeDocument/2006/relationships/image" Target="media/image187.png"/><Relationship Id="rId171" Type="http://schemas.openxmlformats.org/officeDocument/2006/relationships/image" Target="media/image89.png"/><Relationship Id="rId227" Type="http://schemas.openxmlformats.org/officeDocument/2006/relationships/image" Target="media/image117.png"/><Relationship Id="rId269" Type="http://schemas.openxmlformats.org/officeDocument/2006/relationships/image" Target="media/image138.png"/><Relationship Id="rId33" Type="http://schemas.openxmlformats.org/officeDocument/2006/relationships/customXml" Target="ink/ink2.xml"/><Relationship Id="rId129" Type="http://schemas.openxmlformats.org/officeDocument/2006/relationships/customXml" Target="ink/ink50.xml"/><Relationship Id="rId280" Type="http://schemas.openxmlformats.org/officeDocument/2006/relationships/customXml" Target="ink/ink125.xml"/><Relationship Id="rId336" Type="http://schemas.openxmlformats.org/officeDocument/2006/relationships/customXml" Target="ink/ink153.xml"/><Relationship Id="rId75" Type="http://schemas.openxmlformats.org/officeDocument/2006/relationships/customXml" Target="ink/ink23.xml"/><Relationship Id="rId140" Type="http://schemas.openxmlformats.org/officeDocument/2006/relationships/image" Target="media/image73.png"/><Relationship Id="rId182" Type="http://schemas.openxmlformats.org/officeDocument/2006/relationships/customXml" Target="ink/ink76.xml"/><Relationship Id="rId378" Type="http://schemas.openxmlformats.org/officeDocument/2006/relationships/customXml" Target="ink/ink174.xml"/><Relationship Id="rId403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customXml" Target="ink/ink104.xml"/><Relationship Id="rId445" Type="http://schemas.openxmlformats.org/officeDocument/2006/relationships/image" Target="media/image244.png"/><Relationship Id="rId291" Type="http://schemas.openxmlformats.org/officeDocument/2006/relationships/image" Target="media/image149.png"/><Relationship Id="rId305" Type="http://schemas.openxmlformats.org/officeDocument/2006/relationships/image" Target="media/image156.png"/><Relationship Id="rId347" Type="http://schemas.openxmlformats.org/officeDocument/2006/relationships/image" Target="media/image177.png"/><Relationship Id="rId44" Type="http://schemas.openxmlformats.org/officeDocument/2006/relationships/image" Target="media/image25.png"/><Relationship Id="rId86" Type="http://schemas.openxmlformats.org/officeDocument/2006/relationships/image" Target="media/image46.png"/><Relationship Id="rId151" Type="http://schemas.openxmlformats.org/officeDocument/2006/relationships/image" Target="media/image79.png"/><Relationship Id="rId389" Type="http://schemas.openxmlformats.org/officeDocument/2006/relationships/image" Target="media/image198.png"/><Relationship Id="rId193" Type="http://schemas.openxmlformats.org/officeDocument/2006/relationships/image" Target="media/image100.png"/><Relationship Id="rId207" Type="http://schemas.openxmlformats.org/officeDocument/2006/relationships/image" Target="media/image107.png"/><Relationship Id="rId249" Type="http://schemas.openxmlformats.org/officeDocument/2006/relationships/image" Target="media/image128.png"/><Relationship Id="rId414" Type="http://schemas.openxmlformats.org/officeDocument/2006/relationships/image" Target="media/image218.png"/><Relationship Id="rId456" Type="http://schemas.openxmlformats.org/officeDocument/2006/relationships/image" Target="media/image255.png"/><Relationship Id="rId13" Type="http://schemas.openxmlformats.org/officeDocument/2006/relationships/diagramColors" Target="diagrams/colors1.xml"/><Relationship Id="rId109" Type="http://schemas.openxmlformats.org/officeDocument/2006/relationships/customXml" Target="ink/ink40.xml"/><Relationship Id="rId260" Type="http://schemas.openxmlformats.org/officeDocument/2006/relationships/customXml" Target="ink/ink115.xml"/><Relationship Id="rId316" Type="http://schemas.openxmlformats.org/officeDocument/2006/relationships/customXml" Target="ink/ink143.xml"/><Relationship Id="rId55" Type="http://schemas.openxmlformats.org/officeDocument/2006/relationships/customXml" Target="ink/ink13.xml"/><Relationship Id="rId97" Type="http://schemas.openxmlformats.org/officeDocument/2006/relationships/customXml" Target="ink/ink34.xml"/><Relationship Id="rId120" Type="http://schemas.openxmlformats.org/officeDocument/2006/relationships/image" Target="media/image63.png"/><Relationship Id="rId358" Type="http://schemas.openxmlformats.org/officeDocument/2006/relationships/customXml" Target="ink/ink164.xml"/><Relationship Id="rId162" Type="http://schemas.openxmlformats.org/officeDocument/2006/relationships/customXml" Target="ink/ink66.xml"/><Relationship Id="rId218" Type="http://schemas.openxmlformats.org/officeDocument/2006/relationships/customXml" Target="ink/ink94.xml"/><Relationship Id="rId425" Type="http://schemas.openxmlformats.org/officeDocument/2006/relationships/image" Target="media/image227.png"/><Relationship Id="rId467" Type="http://schemas.openxmlformats.org/officeDocument/2006/relationships/theme" Target="theme/theme1.xml"/><Relationship Id="rId271" Type="http://schemas.openxmlformats.org/officeDocument/2006/relationships/image" Target="media/image139.png"/><Relationship Id="rId24" Type="http://schemas.openxmlformats.org/officeDocument/2006/relationships/image" Target="media/image12.png"/><Relationship Id="rId66" Type="http://schemas.openxmlformats.org/officeDocument/2006/relationships/image" Target="media/image36.png"/><Relationship Id="rId131" Type="http://schemas.openxmlformats.org/officeDocument/2006/relationships/customXml" Target="ink/ink51.xml"/><Relationship Id="rId327" Type="http://schemas.openxmlformats.org/officeDocument/2006/relationships/image" Target="media/image167.png"/><Relationship Id="rId369" Type="http://schemas.openxmlformats.org/officeDocument/2006/relationships/image" Target="media/image188.png"/><Relationship Id="rId173" Type="http://schemas.openxmlformats.org/officeDocument/2006/relationships/image" Target="media/image90.png"/><Relationship Id="rId229" Type="http://schemas.openxmlformats.org/officeDocument/2006/relationships/image" Target="media/image118.png"/><Relationship Id="rId380" Type="http://schemas.openxmlformats.org/officeDocument/2006/relationships/customXml" Target="ink/ink175.xml"/><Relationship Id="rId436" Type="http://schemas.openxmlformats.org/officeDocument/2006/relationships/image" Target="media/image236.png"/><Relationship Id="rId240" Type="http://schemas.openxmlformats.org/officeDocument/2006/relationships/customXml" Target="ink/ink105.xml"/><Relationship Id="rId35" Type="http://schemas.openxmlformats.org/officeDocument/2006/relationships/customXml" Target="ink/ink3.xml"/><Relationship Id="rId77" Type="http://schemas.openxmlformats.org/officeDocument/2006/relationships/customXml" Target="ink/ink24.xml"/><Relationship Id="rId100" Type="http://schemas.openxmlformats.org/officeDocument/2006/relationships/image" Target="media/image53.png"/><Relationship Id="rId282" Type="http://schemas.openxmlformats.org/officeDocument/2006/relationships/customXml" Target="ink/ink126.xml"/><Relationship Id="rId338" Type="http://schemas.openxmlformats.org/officeDocument/2006/relationships/customXml" Target="ink/ink154.xml"/><Relationship Id="rId8" Type="http://schemas.openxmlformats.org/officeDocument/2006/relationships/image" Target="media/image1.png"/><Relationship Id="rId142" Type="http://schemas.openxmlformats.org/officeDocument/2006/relationships/image" Target="media/image74.png"/><Relationship Id="rId184" Type="http://schemas.openxmlformats.org/officeDocument/2006/relationships/customXml" Target="ink/ink77.xml"/><Relationship Id="rId391" Type="http://schemas.openxmlformats.org/officeDocument/2006/relationships/image" Target="media/image199.png"/><Relationship Id="rId405" Type="http://schemas.openxmlformats.org/officeDocument/2006/relationships/image" Target="media/image209.png"/><Relationship Id="rId447" Type="http://schemas.openxmlformats.org/officeDocument/2006/relationships/image" Target="media/image246.png"/><Relationship Id="rId251" Type="http://schemas.openxmlformats.org/officeDocument/2006/relationships/image" Target="media/image129.png"/><Relationship Id="rId46" Type="http://schemas.openxmlformats.org/officeDocument/2006/relationships/image" Target="media/image26.png"/><Relationship Id="rId293" Type="http://schemas.openxmlformats.org/officeDocument/2006/relationships/image" Target="media/image150.png"/><Relationship Id="rId307" Type="http://schemas.openxmlformats.org/officeDocument/2006/relationships/image" Target="media/image157.png"/><Relationship Id="rId349" Type="http://schemas.openxmlformats.org/officeDocument/2006/relationships/image" Target="media/image178.png"/><Relationship Id="rId88" Type="http://schemas.openxmlformats.org/officeDocument/2006/relationships/image" Target="media/image47.png"/><Relationship Id="rId111" Type="http://schemas.openxmlformats.org/officeDocument/2006/relationships/customXml" Target="ink/ink41.xml"/><Relationship Id="rId153" Type="http://schemas.openxmlformats.org/officeDocument/2006/relationships/image" Target="media/image80.png"/><Relationship Id="rId195" Type="http://schemas.openxmlformats.org/officeDocument/2006/relationships/image" Target="media/image101.png"/><Relationship Id="rId209" Type="http://schemas.openxmlformats.org/officeDocument/2006/relationships/image" Target="media/image108.png"/><Relationship Id="rId360" Type="http://schemas.openxmlformats.org/officeDocument/2006/relationships/customXml" Target="ink/ink165.xml"/><Relationship Id="rId416" Type="http://schemas.openxmlformats.org/officeDocument/2006/relationships/image" Target="media/image220.png"/><Relationship Id="rId220" Type="http://schemas.openxmlformats.org/officeDocument/2006/relationships/customXml" Target="ink/ink95.xml"/><Relationship Id="rId458" Type="http://schemas.openxmlformats.org/officeDocument/2006/relationships/image" Target="media/image257.png"/><Relationship Id="rId15" Type="http://schemas.openxmlformats.org/officeDocument/2006/relationships/image" Target="media/image3.png"/><Relationship Id="rId57" Type="http://schemas.openxmlformats.org/officeDocument/2006/relationships/customXml" Target="ink/ink14.xml"/><Relationship Id="rId262" Type="http://schemas.openxmlformats.org/officeDocument/2006/relationships/customXml" Target="ink/ink116.xml"/><Relationship Id="rId318" Type="http://schemas.openxmlformats.org/officeDocument/2006/relationships/customXml" Target="ink/ink144.xml"/><Relationship Id="rId99" Type="http://schemas.openxmlformats.org/officeDocument/2006/relationships/customXml" Target="ink/ink35.xml"/><Relationship Id="rId122" Type="http://schemas.openxmlformats.org/officeDocument/2006/relationships/image" Target="media/image64.png"/><Relationship Id="rId164" Type="http://schemas.openxmlformats.org/officeDocument/2006/relationships/customXml" Target="ink/ink67.xml"/><Relationship Id="rId371" Type="http://schemas.openxmlformats.org/officeDocument/2006/relationships/image" Target="media/image189.png"/><Relationship Id="rId427" Type="http://schemas.openxmlformats.org/officeDocument/2006/relationships/image" Target="media/image229.png"/><Relationship Id="rId26" Type="http://schemas.openxmlformats.org/officeDocument/2006/relationships/image" Target="media/image14.png"/><Relationship Id="rId231" Type="http://schemas.openxmlformats.org/officeDocument/2006/relationships/image" Target="media/image119.png"/><Relationship Id="rId273" Type="http://schemas.openxmlformats.org/officeDocument/2006/relationships/image" Target="media/image140.png"/><Relationship Id="rId329" Type="http://schemas.openxmlformats.org/officeDocument/2006/relationships/image" Target="media/image168.png"/><Relationship Id="rId68" Type="http://schemas.openxmlformats.org/officeDocument/2006/relationships/image" Target="media/image37.png"/><Relationship Id="rId133" Type="http://schemas.openxmlformats.org/officeDocument/2006/relationships/customXml" Target="ink/ink52.xml"/><Relationship Id="rId175" Type="http://schemas.openxmlformats.org/officeDocument/2006/relationships/image" Target="media/image91.png"/><Relationship Id="rId340" Type="http://schemas.openxmlformats.org/officeDocument/2006/relationships/customXml" Target="ink/ink155.xml"/><Relationship Id="rId200" Type="http://schemas.openxmlformats.org/officeDocument/2006/relationships/customXml" Target="ink/ink85.xml"/><Relationship Id="rId382" Type="http://schemas.openxmlformats.org/officeDocument/2006/relationships/customXml" Target="ink/ink176.xml"/><Relationship Id="rId438" Type="http://schemas.openxmlformats.org/officeDocument/2006/relationships/image" Target="media/image237.png"/><Relationship Id="rId242" Type="http://schemas.openxmlformats.org/officeDocument/2006/relationships/customXml" Target="ink/ink106.xml"/><Relationship Id="rId284" Type="http://schemas.openxmlformats.org/officeDocument/2006/relationships/customXml" Target="ink/ink127.xml"/><Relationship Id="rId37" Type="http://schemas.openxmlformats.org/officeDocument/2006/relationships/customXml" Target="ink/ink4.xml"/><Relationship Id="rId79" Type="http://schemas.openxmlformats.org/officeDocument/2006/relationships/customXml" Target="ink/ink25.xml"/><Relationship Id="rId102" Type="http://schemas.openxmlformats.org/officeDocument/2006/relationships/image" Target="media/image54.png"/><Relationship Id="rId144" Type="http://schemas.openxmlformats.org/officeDocument/2006/relationships/image" Target="media/image75.png"/><Relationship Id="rId90" Type="http://schemas.openxmlformats.org/officeDocument/2006/relationships/image" Target="media/image48.png"/><Relationship Id="rId186" Type="http://schemas.openxmlformats.org/officeDocument/2006/relationships/customXml" Target="ink/ink78.xml"/><Relationship Id="rId351" Type="http://schemas.openxmlformats.org/officeDocument/2006/relationships/image" Target="media/image179.png"/><Relationship Id="rId393" Type="http://schemas.openxmlformats.org/officeDocument/2006/relationships/image" Target="media/image200.png"/><Relationship Id="rId407" Type="http://schemas.openxmlformats.org/officeDocument/2006/relationships/image" Target="media/image211.png"/><Relationship Id="rId449" Type="http://schemas.openxmlformats.org/officeDocument/2006/relationships/image" Target="media/image248.jpeg"/><Relationship Id="rId211" Type="http://schemas.openxmlformats.org/officeDocument/2006/relationships/image" Target="media/image109.png"/><Relationship Id="rId253" Type="http://schemas.openxmlformats.org/officeDocument/2006/relationships/image" Target="media/image130.png"/><Relationship Id="rId295" Type="http://schemas.openxmlformats.org/officeDocument/2006/relationships/image" Target="media/image151.png"/><Relationship Id="rId309" Type="http://schemas.openxmlformats.org/officeDocument/2006/relationships/image" Target="media/image158.png"/><Relationship Id="rId460" Type="http://schemas.openxmlformats.org/officeDocument/2006/relationships/image" Target="media/image259.png"/><Relationship Id="rId48" Type="http://schemas.openxmlformats.org/officeDocument/2006/relationships/image" Target="media/image27.png"/><Relationship Id="rId113" Type="http://schemas.openxmlformats.org/officeDocument/2006/relationships/customXml" Target="ink/ink42.xml"/><Relationship Id="rId320" Type="http://schemas.openxmlformats.org/officeDocument/2006/relationships/customXml" Target="ink/ink145.xml"/><Relationship Id="rId155" Type="http://schemas.openxmlformats.org/officeDocument/2006/relationships/image" Target="media/image81.png"/><Relationship Id="rId197" Type="http://schemas.openxmlformats.org/officeDocument/2006/relationships/image" Target="media/image102.png"/><Relationship Id="rId362" Type="http://schemas.openxmlformats.org/officeDocument/2006/relationships/customXml" Target="ink/ink166.xml"/><Relationship Id="rId418" Type="http://schemas.openxmlformats.org/officeDocument/2006/relationships/image" Target="media/image222.png"/><Relationship Id="rId222" Type="http://schemas.openxmlformats.org/officeDocument/2006/relationships/customXml" Target="ink/ink96.xml"/><Relationship Id="rId264" Type="http://schemas.openxmlformats.org/officeDocument/2006/relationships/customXml" Target="ink/ink117.xml"/><Relationship Id="rId17" Type="http://schemas.openxmlformats.org/officeDocument/2006/relationships/image" Target="media/image5.png"/><Relationship Id="rId59" Type="http://schemas.openxmlformats.org/officeDocument/2006/relationships/customXml" Target="ink/ink15.xml"/><Relationship Id="rId124" Type="http://schemas.openxmlformats.org/officeDocument/2006/relationships/image" Target="media/image65.png"/><Relationship Id="rId70" Type="http://schemas.openxmlformats.org/officeDocument/2006/relationships/image" Target="media/image38.png"/><Relationship Id="rId166" Type="http://schemas.openxmlformats.org/officeDocument/2006/relationships/customXml" Target="ink/ink68.xml"/><Relationship Id="rId331" Type="http://schemas.openxmlformats.org/officeDocument/2006/relationships/image" Target="media/image169.png"/><Relationship Id="rId373" Type="http://schemas.openxmlformats.org/officeDocument/2006/relationships/image" Target="media/image190.png"/><Relationship Id="rId429" Type="http://schemas.openxmlformats.org/officeDocument/2006/relationships/image" Target="media/image231.png"/><Relationship Id="rId1" Type="http://schemas.openxmlformats.org/officeDocument/2006/relationships/customXml" Target="../customXml/item1.xml"/><Relationship Id="rId233" Type="http://schemas.openxmlformats.org/officeDocument/2006/relationships/image" Target="media/image120.png"/><Relationship Id="rId440" Type="http://schemas.openxmlformats.org/officeDocument/2006/relationships/image" Target="media/image239.png"/><Relationship Id="rId28" Type="http://schemas.openxmlformats.org/officeDocument/2006/relationships/image" Target="media/image16.png"/><Relationship Id="rId275" Type="http://schemas.openxmlformats.org/officeDocument/2006/relationships/image" Target="media/image141.png"/><Relationship Id="rId300" Type="http://schemas.openxmlformats.org/officeDocument/2006/relationships/customXml" Target="ink/ink135.xml"/><Relationship Id="rId81" Type="http://schemas.openxmlformats.org/officeDocument/2006/relationships/customXml" Target="ink/ink26.xml"/><Relationship Id="rId135" Type="http://schemas.openxmlformats.org/officeDocument/2006/relationships/customXml" Target="ink/ink53.xml"/><Relationship Id="rId177" Type="http://schemas.openxmlformats.org/officeDocument/2006/relationships/image" Target="media/image92.png"/><Relationship Id="rId342" Type="http://schemas.openxmlformats.org/officeDocument/2006/relationships/customXml" Target="ink/ink156.xml"/><Relationship Id="rId384" Type="http://schemas.openxmlformats.org/officeDocument/2006/relationships/customXml" Target="ink/ink177.xml"/><Relationship Id="rId202" Type="http://schemas.openxmlformats.org/officeDocument/2006/relationships/customXml" Target="ink/ink86.xml"/><Relationship Id="rId244" Type="http://schemas.openxmlformats.org/officeDocument/2006/relationships/customXml" Target="ink/ink107.xml"/><Relationship Id="rId39" Type="http://schemas.openxmlformats.org/officeDocument/2006/relationships/customXml" Target="ink/ink5.xml"/><Relationship Id="rId286" Type="http://schemas.openxmlformats.org/officeDocument/2006/relationships/customXml" Target="ink/ink128.xml"/><Relationship Id="rId451" Type="http://schemas.openxmlformats.org/officeDocument/2006/relationships/image" Target="media/image250.png"/><Relationship Id="rId50" Type="http://schemas.openxmlformats.org/officeDocument/2006/relationships/image" Target="media/image28.png"/><Relationship Id="rId104" Type="http://schemas.openxmlformats.org/officeDocument/2006/relationships/image" Target="media/image55.png"/><Relationship Id="rId146" Type="http://schemas.openxmlformats.org/officeDocument/2006/relationships/image" Target="media/image76.png"/><Relationship Id="rId188" Type="http://schemas.openxmlformats.org/officeDocument/2006/relationships/customXml" Target="ink/ink79.xml"/><Relationship Id="rId311" Type="http://schemas.openxmlformats.org/officeDocument/2006/relationships/image" Target="media/image159.png"/><Relationship Id="rId353" Type="http://schemas.openxmlformats.org/officeDocument/2006/relationships/image" Target="media/image180.png"/><Relationship Id="rId395" Type="http://schemas.openxmlformats.org/officeDocument/2006/relationships/image" Target="media/image201.png"/><Relationship Id="rId409" Type="http://schemas.openxmlformats.org/officeDocument/2006/relationships/image" Target="media/image213.png"/><Relationship Id="rId92" Type="http://schemas.openxmlformats.org/officeDocument/2006/relationships/image" Target="media/image49.png"/><Relationship Id="rId213" Type="http://schemas.openxmlformats.org/officeDocument/2006/relationships/image" Target="media/image110.png"/><Relationship Id="rId420" Type="http://schemas.openxmlformats.org/officeDocument/2006/relationships/image" Target="media/image224.png"/><Relationship Id="rId255" Type="http://schemas.openxmlformats.org/officeDocument/2006/relationships/image" Target="media/image131.png"/><Relationship Id="rId297" Type="http://schemas.openxmlformats.org/officeDocument/2006/relationships/image" Target="media/image152.png"/><Relationship Id="rId462" Type="http://schemas.openxmlformats.org/officeDocument/2006/relationships/image" Target="media/image261.png"/><Relationship Id="rId115" Type="http://schemas.openxmlformats.org/officeDocument/2006/relationships/customXml" Target="ink/ink43.xml"/><Relationship Id="rId157" Type="http://schemas.openxmlformats.org/officeDocument/2006/relationships/image" Target="media/image82.png"/><Relationship Id="rId322" Type="http://schemas.openxmlformats.org/officeDocument/2006/relationships/customXml" Target="ink/ink146.xml"/><Relationship Id="rId364" Type="http://schemas.openxmlformats.org/officeDocument/2006/relationships/customXml" Target="ink/ink167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pple/Library/Containers/com.microsoft.Word/Data/Library/Application%20Support/Microsoft/Office/16.0/DTS/zh-CN%7bB5D869F3-481C-714C-8069-E05AA73A9C73%7d/%7bFB1FE1F0-66D5-634C-9000-C21843DF4895%7dtf10002086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6C297F-D536-444E-AB6A-18B1666C3362}" type="doc">
      <dgm:prSet loTypeId="urn:microsoft.com/office/officeart/2005/8/layout/hierarchy2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7AE9998-6740-9642-B07F-B423D04A91AC}">
      <dgm:prSet phldrT="[文本]"/>
      <dgm:spPr/>
      <dgm:t>
        <a:bodyPr/>
        <a:lstStyle/>
        <a:p>
          <a:pPr algn="ctr"/>
          <a:r>
            <a:rPr lang="en-GB"/>
            <a:t>Regression can be referred to </a:t>
          </a:r>
          <a:endParaRPr lang="zh-CN" altLang="en-US"/>
        </a:p>
      </dgm:t>
    </dgm:pt>
    <dgm:pt modelId="{D25A1EE9-56D1-9940-B050-3293A51FCB08}" type="parTrans" cxnId="{BB431700-F2B9-6C49-9BAB-E693A2697768}">
      <dgm:prSet/>
      <dgm:spPr/>
      <dgm:t>
        <a:bodyPr/>
        <a:lstStyle/>
        <a:p>
          <a:pPr algn="ctr"/>
          <a:endParaRPr lang="zh-CN" altLang="en-US"/>
        </a:p>
      </dgm:t>
    </dgm:pt>
    <dgm:pt modelId="{970A5614-8804-2547-A401-D8B58E588CCB}" type="sibTrans" cxnId="{BB431700-F2B9-6C49-9BAB-E693A2697768}">
      <dgm:prSet/>
      <dgm:spPr/>
      <dgm:t>
        <a:bodyPr/>
        <a:lstStyle/>
        <a:p>
          <a:pPr algn="ctr"/>
          <a:endParaRPr lang="zh-CN" altLang="en-US"/>
        </a:p>
      </dgm:t>
    </dgm:pt>
    <dgm:pt modelId="{515FC7BA-58C1-AC41-9A4D-39AFC3CB1393}">
      <dgm:prSet phldrT="[文本]"/>
      <dgm:spPr/>
      <dgm:t>
        <a:bodyPr/>
        <a:lstStyle/>
        <a:p>
          <a:pPr algn="ctr"/>
          <a:r>
            <a:rPr lang="en-US" altLang="zh-CN"/>
            <a:t>the process of determining the weights for the regression equation</a:t>
          </a:r>
          <a:endParaRPr lang="zh-CN" altLang="en-US"/>
        </a:p>
      </dgm:t>
    </dgm:pt>
    <dgm:pt modelId="{572040E8-BBF7-9D43-81BB-F306A8172A20}" type="parTrans" cxnId="{A5C0EB14-D597-F44E-846B-35352DC8A71D}">
      <dgm:prSet/>
      <dgm:spPr/>
      <dgm:t>
        <a:bodyPr/>
        <a:lstStyle/>
        <a:p>
          <a:pPr algn="ctr"/>
          <a:endParaRPr lang="zh-CN" altLang="en-US"/>
        </a:p>
      </dgm:t>
    </dgm:pt>
    <dgm:pt modelId="{3C54745D-7459-4D41-A780-3CA161E975EA}" type="sibTrans" cxnId="{A5C0EB14-D597-F44E-846B-35352DC8A71D}">
      <dgm:prSet/>
      <dgm:spPr/>
      <dgm:t>
        <a:bodyPr/>
        <a:lstStyle/>
        <a:p>
          <a:pPr algn="ctr"/>
          <a:endParaRPr lang="zh-CN" altLang="en-US"/>
        </a:p>
      </dgm:t>
    </dgm:pt>
    <dgm:pt modelId="{BCF234CE-904F-E84B-9124-59416755BB00}">
      <dgm:prSet phldrT="[文本]"/>
      <dgm:spPr/>
      <dgm:t>
        <a:bodyPr/>
        <a:lstStyle/>
        <a:p>
          <a:pPr algn="ctr"/>
          <a:r>
            <a:rPr lang="en-US" altLang="zh-CN"/>
            <a:t>the regression equation itselt</a:t>
          </a:r>
          <a:endParaRPr lang="zh-CN" altLang="en-US"/>
        </a:p>
      </dgm:t>
    </dgm:pt>
    <dgm:pt modelId="{B3C61FCA-464D-7C46-88D4-899E15CFF096}" type="parTrans" cxnId="{49FF0DFD-D5C5-A742-95BF-F04E74C51C8C}">
      <dgm:prSet/>
      <dgm:spPr/>
      <dgm:t>
        <a:bodyPr/>
        <a:lstStyle/>
        <a:p>
          <a:pPr algn="ctr"/>
          <a:endParaRPr lang="zh-CN" altLang="en-US"/>
        </a:p>
      </dgm:t>
    </dgm:pt>
    <dgm:pt modelId="{A077D6DF-3380-0A4B-85DD-BE8EAE09CAA7}" type="sibTrans" cxnId="{49FF0DFD-D5C5-A742-95BF-F04E74C51C8C}">
      <dgm:prSet/>
      <dgm:spPr/>
      <dgm:t>
        <a:bodyPr/>
        <a:lstStyle/>
        <a:p>
          <a:pPr algn="ctr"/>
          <a:endParaRPr lang="zh-CN" altLang="en-US"/>
        </a:p>
      </dgm:t>
    </dgm:pt>
    <dgm:pt modelId="{E8327153-0079-034B-A848-86C4D064F596}" type="pres">
      <dgm:prSet presAssocID="{976C297F-D536-444E-AB6A-18B1666C336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D137E807-F9DD-7A41-A002-ECDC07F027E9}" type="pres">
      <dgm:prSet presAssocID="{87AE9998-6740-9642-B07F-B423D04A91AC}" presName="root1" presStyleCnt="0"/>
      <dgm:spPr/>
    </dgm:pt>
    <dgm:pt modelId="{EF78843F-7055-FF4B-A8D9-610469F35516}" type="pres">
      <dgm:prSet presAssocID="{87AE9998-6740-9642-B07F-B423D04A91AC}" presName="LevelOneTextNode" presStyleLbl="node0" presStyleIdx="0" presStyleCnt="1">
        <dgm:presLayoutVars>
          <dgm:chPref val="3"/>
        </dgm:presLayoutVars>
      </dgm:prSet>
      <dgm:spPr/>
    </dgm:pt>
    <dgm:pt modelId="{C5BD6F4E-A5F2-4946-ADF0-6AB4DD103134}" type="pres">
      <dgm:prSet presAssocID="{87AE9998-6740-9642-B07F-B423D04A91AC}" presName="level2hierChild" presStyleCnt="0"/>
      <dgm:spPr/>
    </dgm:pt>
    <dgm:pt modelId="{10438754-7208-E44B-82B1-51B46606872E}" type="pres">
      <dgm:prSet presAssocID="{572040E8-BBF7-9D43-81BB-F306A8172A20}" presName="conn2-1" presStyleLbl="parChTrans1D2" presStyleIdx="0" presStyleCnt="2"/>
      <dgm:spPr/>
    </dgm:pt>
    <dgm:pt modelId="{43CDC353-F40E-3E4D-B16C-A22B332700DF}" type="pres">
      <dgm:prSet presAssocID="{572040E8-BBF7-9D43-81BB-F306A8172A20}" presName="connTx" presStyleLbl="parChTrans1D2" presStyleIdx="0" presStyleCnt="2"/>
      <dgm:spPr/>
    </dgm:pt>
    <dgm:pt modelId="{B1E16752-EBD4-5043-A1F1-DFEF156F5F84}" type="pres">
      <dgm:prSet presAssocID="{515FC7BA-58C1-AC41-9A4D-39AFC3CB1393}" presName="root2" presStyleCnt="0"/>
      <dgm:spPr/>
    </dgm:pt>
    <dgm:pt modelId="{ECFAB557-6FAA-7B4F-BE3B-A9CFF6454F8E}" type="pres">
      <dgm:prSet presAssocID="{515FC7BA-58C1-AC41-9A4D-39AFC3CB1393}" presName="LevelTwoTextNode" presStyleLbl="node2" presStyleIdx="0" presStyleCnt="2">
        <dgm:presLayoutVars>
          <dgm:chPref val="3"/>
        </dgm:presLayoutVars>
      </dgm:prSet>
      <dgm:spPr/>
    </dgm:pt>
    <dgm:pt modelId="{BA44DD63-4733-E648-824E-E092CF8A730B}" type="pres">
      <dgm:prSet presAssocID="{515FC7BA-58C1-AC41-9A4D-39AFC3CB1393}" presName="level3hierChild" presStyleCnt="0"/>
      <dgm:spPr/>
    </dgm:pt>
    <dgm:pt modelId="{4943999D-CB5C-F846-99DB-97CC9DE0ABA2}" type="pres">
      <dgm:prSet presAssocID="{B3C61FCA-464D-7C46-88D4-899E15CFF096}" presName="conn2-1" presStyleLbl="parChTrans1D2" presStyleIdx="1" presStyleCnt="2"/>
      <dgm:spPr/>
    </dgm:pt>
    <dgm:pt modelId="{812B80F4-6BE3-D14A-BB7F-0C884D332740}" type="pres">
      <dgm:prSet presAssocID="{B3C61FCA-464D-7C46-88D4-899E15CFF096}" presName="connTx" presStyleLbl="parChTrans1D2" presStyleIdx="1" presStyleCnt="2"/>
      <dgm:spPr/>
    </dgm:pt>
    <dgm:pt modelId="{27506698-6357-CA4D-B264-4D64AC196AD9}" type="pres">
      <dgm:prSet presAssocID="{BCF234CE-904F-E84B-9124-59416755BB00}" presName="root2" presStyleCnt="0"/>
      <dgm:spPr/>
    </dgm:pt>
    <dgm:pt modelId="{B7702BF2-BAA7-334F-9393-C6485C557A5B}" type="pres">
      <dgm:prSet presAssocID="{BCF234CE-904F-E84B-9124-59416755BB00}" presName="LevelTwoTextNode" presStyleLbl="node2" presStyleIdx="1" presStyleCnt="2">
        <dgm:presLayoutVars>
          <dgm:chPref val="3"/>
        </dgm:presLayoutVars>
      </dgm:prSet>
      <dgm:spPr/>
    </dgm:pt>
    <dgm:pt modelId="{31B32FF5-1D75-884A-98ED-9908E86CA5E1}" type="pres">
      <dgm:prSet presAssocID="{BCF234CE-904F-E84B-9124-59416755BB00}" presName="level3hierChild" presStyleCnt="0"/>
      <dgm:spPr/>
    </dgm:pt>
  </dgm:ptLst>
  <dgm:cxnLst>
    <dgm:cxn modelId="{BB431700-F2B9-6C49-9BAB-E693A2697768}" srcId="{976C297F-D536-444E-AB6A-18B1666C3362}" destId="{87AE9998-6740-9642-B07F-B423D04A91AC}" srcOrd="0" destOrd="0" parTransId="{D25A1EE9-56D1-9940-B050-3293A51FCB08}" sibTransId="{970A5614-8804-2547-A401-D8B58E588CCB}"/>
    <dgm:cxn modelId="{A5C0EB14-D597-F44E-846B-35352DC8A71D}" srcId="{87AE9998-6740-9642-B07F-B423D04A91AC}" destId="{515FC7BA-58C1-AC41-9A4D-39AFC3CB1393}" srcOrd="0" destOrd="0" parTransId="{572040E8-BBF7-9D43-81BB-F306A8172A20}" sibTransId="{3C54745D-7459-4D41-A780-3CA161E975EA}"/>
    <dgm:cxn modelId="{F599C352-A1D8-CE44-B84F-3AADA30B7980}" type="presOf" srcId="{87AE9998-6740-9642-B07F-B423D04A91AC}" destId="{EF78843F-7055-FF4B-A8D9-610469F35516}" srcOrd="0" destOrd="0" presId="urn:microsoft.com/office/officeart/2005/8/layout/hierarchy2"/>
    <dgm:cxn modelId="{EC3DEE58-B201-A64C-AFAF-D12B049CB124}" type="presOf" srcId="{BCF234CE-904F-E84B-9124-59416755BB00}" destId="{B7702BF2-BAA7-334F-9393-C6485C557A5B}" srcOrd="0" destOrd="0" presId="urn:microsoft.com/office/officeart/2005/8/layout/hierarchy2"/>
    <dgm:cxn modelId="{D1EE1968-5884-0B4B-BF37-5F5B671B67A6}" type="presOf" srcId="{B3C61FCA-464D-7C46-88D4-899E15CFF096}" destId="{4943999D-CB5C-F846-99DB-97CC9DE0ABA2}" srcOrd="0" destOrd="0" presId="urn:microsoft.com/office/officeart/2005/8/layout/hierarchy2"/>
    <dgm:cxn modelId="{B1B29D7B-6A0B-8745-AAA4-D3223F11D912}" type="presOf" srcId="{976C297F-D536-444E-AB6A-18B1666C3362}" destId="{E8327153-0079-034B-A848-86C4D064F596}" srcOrd="0" destOrd="0" presId="urn:microsoft.com/office/officeart/2005/8/layout/hierarchy2"/>
    <dgm:cxn modelId="{006BE39B-F2F8-E842-88E8-EBC41554987D}" type="presOf" srcId="{515FC7BA-58C1-AC41-9A4D-39AFC3CB1393}" destId="{ECFAB557-6FAA-7B4F-BE3B-A9CFF6454F8E}" srcOrd="0" destOrd="0" presId="urn:microsoft.com/office/officeart/2005/8/layout/hierarchy2"/>
    <dgm:cxn modelId="{9A2C3FE5-9FC6-C34B-9370-692E2C928088}" type="presOf" srcId="{572040E8-BBF7-9D43-81BB-F306A8172A20}" destId="{43CDC353-F40E-3E4D-B16C-A22B332700DF}" srcOrd="1" destOrd="0" presId="urn:microsoft.com/office/officeart/2005/8/layout/hierarchy2"/>
    <dgm:cxn modelId="{F729ACF9-D308-D240-BEBF-004912302A78}" type="presOf" srcId="{B3C61FCA-464D-7C46-88D4-899E15CFF096}" destId="{812B80F4-6BE3-D14A-BB7F-0C884D332740}" srcOrd="1" destOrd="0" presId="urn:microsoft.com/office/officeart/2005/8/layout/hierarchy2"/>
    <dgm:cxn modelId="{A13FFAF9-D44D-1D4B-B92B-428E2732BC56}" type="presOf" srcId="{572040E8-BBF7-9D43-81BB-F306A8172A20}" destId="{10438754-7208-E44B-82B1-51B46606872E}" srcOrd="0" destOrd="0" presId="urn:microsoft.com/office/officeart/2005/8/layout/hierarchy2"/>
    <dgm:cxn modelId="{49FF0DFD-D5C5-A742-95BF-F04E74C51C8C}" srcId="{87AE9998-6740-9642-B07F-B423D04A91AC}" destId="{BCF234CE-904F-E84B-9124-59416755BB00}" srcOrd="1" destOrd="0" parTransId="{B3C61FCA-464D-7C46-88D4-899E15CFF096}" sibTransId="{A077D6DF-3380-0A4B-85DD-BE8EAE09CAA7}"/>
    <dgm:cxn modelId="{C070386E-1849-AE4F-B30D-6EBA03FE46B3}" type="presParOf" srcId="{E8327153-0079-034B-A848-86C4D064F596}" destId="{D137E807-F9DD-7A41-A002-ECDC07F027E9}" srcOrd="0" destOrd="0" presId="urn:microsoft.com/office/officeart/2005/8/layout/hierarchy2"/>
    <dgm:cxn modelId="{9E2330B1-DECF-6846-84B6-80829212E771}" type="presParOf" srcId="{D137E807-F9DD-7A41-A002-ECDC07F027E9}" destId="{EF78843F-7055-FF4B-A8D9-610469F35516}" srcOrd="0" destOrd="0" presId="urn:microsoft.com/office/officeart/2005/8/layout/hierarchy2"/>
    <dgm:cxn modelId="{3DBDAD48-DD4A-6942-9D5D-1EDC719B0E42}" type="presParOf" srcId="{D137E807-F9DD-7A41-A002-ECDC07F027E9}" destId="{C5BD6F4E-A5F2-4946-ADF0-6AB4DD103134}" srcOrd="1" destOrd="0" presId="urn:microsoft.com/office/officeart/2005/8/layout/hierarchy2"/>
    <dgm:cxn modelId="{7F224A93-513F-3B48-B3CE-1A5F12D9E115}" type="presParOf" srcId="{C5BD6F4E-A5F2-4946-ADF0-6AB4DD103134}" destId="{10438754-7208-E44B-82B1-51B46606872E}" srcOrd="0" destOrd="0" presId="urn:microsoft.com/office/officeart/2005/8/layout/hierarchy2"/>
    <dgm:cxn modelId="{330CA25F-95F2-0B40-8E30-463158E226BE}" type="presParOf" srcId="{10438754-7208-E44B-82B1-51B46606872E}" destId="{43CDC353-F40E-3E4D-B16C-A22B332700DF}" srcOrd="0" destOrd="0" presId="urn:microsoft.com/office/officeart/2005/8/layout/hierarchy2"/>
    <dgm:cxn modelId="{5B168E02-A6C6-4649-BFB9-98C55482E0C1}" type="presParOf" srcId="{C5BD6F4E-A5F2-4946-ADF0-6AB4DD103134}" destId="{B1E16752-EBD4-5043-A1F1-DFEF156F5F84}" srcOrd="1" destOrd="0" presId="urn:microsoft.com/office/officeart/2005/8/layout/hierarchy2"/>
    <dgm:cxn modelId="{EA142A73-D22A-7146-A119-E27BF8AA7639}" type="presParOf" srcId="{B1E16752-EBD4-5043-A1F1-DFEF156F5F84}" destId="{ECFAB557-6FAA-7B4F-BE3B-A9CFF6454F8E}" srcOrd="0" destOrd="0" presId="urn:microsoft.com/office/officeart/2005/8/layout/hierarchy2"/>
    <dgm:cxn modelId="{FE63D471-2BF1-0D46-A27D-F6FCDA1A0FB9}" type="presParOf" srcId="{B1E16752-EBD4-5043-A1F1-DFEF156F5F84}" destId="{BA44DD63-4733-E648-824E-E092CF8A730B}" srcOrd="1" destOrd="0" presId="urn:microsoft.com/office/officeart/2005/8/layout/hierarchy2"/>
    <dgm:cxn modelId="{8E3129A9-375F-804C-A03E-B299B3B42F36}" type="presParOf" srcId="{C5BD6F4E-A5F2-4946-ADF0-6AB4DD103134}" destId="{4943999D-CB5C-F846-99DB-97CC9DE0ABA2}" srcOrd="2" destOrd="0" presId="urn:microsoft.com/office/officeart/2005/8/layout/hierarchy2"/>
    <dgm:cxn modelId="{E60189C5-1501-294B-A0F2-11EA0BDDA917}" type="presParOf" srcId="{4943999D-CB5C-F846-99DB-97CC9DE0ABA2}" destId="{812B80F4-6BE3-D14A-BB7F-0C884D332740}" srcOrd="0" destOrd="0" presId="urn:microsoft.com/office/officeart/2005/8/layout/hierarchy2"/>
    <dgm:cxn modelId="{E866850A-F7C5-BD45-B278-F022442958C6}" type="presParOf" srcId="{C5BD6F4E-A5F2-4946-ADF0-6AB4DD103134}" destId="{27506698-6357-CA4D-B264-4D64AC196AD9}" srcOrd="3" destOrd="0" presId="urn:microsoft.com/office/officeart/2005/8/layout/hierarchy2"/>
    <dgm:cxn modelId="{9BE43B5B-6C8F-694D-A88C-A927ECC2A110}" type="presParOf" srcId="{27506698-6357-CA4D-B264-4D64AC196AD9}" destId="{B7702BF2-BAA7-334F-9393-C6485C557A5B}" srcOrd="0" destOrd="0" presId="urn:microsoft.com/office/officeart/2005/8/layout/hierarchy2"/>
    <dgm:cxn modelId="{6FCAA0F1-4BAD-734C-87BE-040775332753}" type="presParOf" srcId="{27506698-6357-CA4D-B264-4D64AC196AD9}" destId="{31B32FF5-1D75-884A-98ED-9908E86CA5E1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F78843F-7055-FF4B-A8D9-610469F35516}">
      <dsp:nvSpPr>
        <dsp:cNvPr id="0" name=""/>
        <dsp:cNvSpPr/>
      </dsp:nvSpPr>
      <dsp:spPr>
        <a:xfrm>
          <a:off x="882" y="439340"/>
          <a:ext cx="1493837" cy="7469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Regression can be referred to </a:t>
          </a:r>
          <a:endParaRPr lang="zh-CN" altLang="en-US" sz="1200" kern="1200"/>
        </a:p>
      </dsp:txBody>
      <dsp:txXfrm>
        <a:off x="22758" y="461216"/>
        <a:ext cx="1450085" cy="703166"/>
      </dsp:txXfrm>
    </dsp:sp>
    <dsp:sp modelId="{10438754-7208-E44B-82B1-51B46606872E}">
      <dsp:nvSpPr>
        <dsp:cNvPr id="0" name=""/>
        <dsp:cNvSpPr/>
      </dsp:nvSpPr>
      <dsp:spPr>
        <a:xfrm rot="19457599">
          <a:off x="1425553" y="556708"/>
          <a:ext cx="735866" cy="82705"/>
        </a:xfrm>
        <a:custGeom>
          <a:avLst/>
          <a:gdLst/>
          <a:ahLst/>
          <a:cxnLst/>
          <a:rect l="0" t="0" r="0" b="0"/>
          <a:pathLst>
            <a:path>
              <a:moveTo>
                <a:pt x="0" y="41352"/>
              </a:moveTo>
              <a:lnTo>
                <a:pt x="735866" y="413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775090" y="579664"/>
        <a:ext cx="36793" cy="36793"/>
      </dsp:txXfrm>
    </dsp:sp>
    <dsp:sp modelId="{ECFAB557-6FAA-7B4F-BE3B-A9CFF6454F8E}">
      <dsp:nvSpPr>
        <dsp:cNvPr id="0" name=""/>
        <dsp:cNvSpPr/>
      </dsp:nvSpPr>
      <dsp:spPr>
        <a:xfrm>
          <a:off x="2092254" y="9862"/>
          <a:ext cx="1493837" cy="7469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the process of determining the weights for the regression equation</a:t>
          </a:r>
          <a:endParaRPr lang="zh-CN" altLang="en-US" sz="1200" kern="1200"/>
        </a:p>
      </dsp:txBody>
      <dsp:txXfrm>
        <a:off x="2114130" y="31738"/>
        <a:ext cx="1450085" cy="703166"/>
      </dsp:txXfrm>
    </dsp:sp>
    <dsp:sp modelId="{4943999D-CB5C-F846-99DB-97CC9DE0ABA2}">
      <dsp:nvSpPr>
        <dsp:cNvPr id="0" name=""/>
        <dsp:cNvSpPr/>
      </dsp:nvSpPr>
      <dsp:spPr>
        <a:xfrm rot="2142401">
          <a:off x="1425553" y="986186"/>
          <a:ext cx="735866" cy="82705"/>
        </a:xfrm>
        <a:custGeom>
          <a:avLst/>
          <a:gdLst/>
          <a:ahLst/>
          <a:cxnLst/>
          <a:rect l="0" t="0" r="0" b="0"/>
          <a:pathLst>
            <a:path>
              <a:moveTo>
                <a:pt x="0" y="41352"/>
              </a:moveTo>
              <a:lnTo>
                <a:pt x="735866" y="413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775090" y="1009142"/>
        <a:ext cx="36793" cy="36793"/>
      </dsp:txXfrm>
    </dsp:sp>
    <dsp:sp modelId="{B7702BF2-BAA7-334F-9393-C6485C557A5B}">
      <dsp:nvSpPr>
        <dsp:cNvPr id="0" name=""/>
        <dsp:cNvSpPr/>
      </dsp:nvSpPr>
      <dsp:spPr>
        <a:xfrm>
          <a:off x="2092254" y="868818"/>
          <a:ext cx="1493837" cy="7469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the regression equation itselt</a:t>
          </a:r>
          <a:endParaRPr lang="zh-CN" altLang="en-US" sz="1200" kern="1200"/>
        </a:p>
      </dsp:txBody>
      <dsp:txXfrm>
        <a:off x="2114130" y="890694"/>
        <a:ext cx="1450085" cy="7031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1.11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0 7786,'6'0'1028,"0"1"519,1 2 1,3 5-1,3 5 1,0 0-1,1 3 1,-2 0-228,1-2 1,-1 3 0,-2-3 0,0 0 0,2 0-800,-1-1 0,-4-2-521,-1-5 0,0 1 0,2-2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7.35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133 1 12066,'-4'10'1269,"-2"1"1,1 2 0,-2 4 0,-2-1-775,-1 3 0,-2 3 1,3 0-1,0 0-1386,0-1 1,1 3 0,-1-5 0,1-1-4459,2-2 5349,-2-6 0,3 3 0,-3-4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6.41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115 10 7887,'0'-5'1655,"-1"1"0,-1 5 0,-2 1 0,0 2-1397,0 1 0,0 1 0,1 2-536,-3 1 0,1 0 0,0 0 0,-2 0-1209,-1 0 1,0-4 0,1 0 782,1-1 0,0 3 0,-2-1 342,-1 2 0,3 0 1,1-2 13,1 0 1,1-3 593,3 3 0,0-3 978,0 3 0,0-3 354,0 3 1,4-1 0,2 2-1125,2-2 1,4 0-1,-1 1 1,0-3-247,-1-2 0,2-1 1,0 0-1,1 0-199,0 0 0,-1-3 1,-4-1-1,1-1-100,0-1 0,0-5 1,-1-1-1,-1 1-300,-1 1 0,-5 2 1,3-1-1,-1 0-418,0 0 0,1 1 0,-2 1 809,1 2 0,0 3 0,-3-2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6.0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9 7887,'0'-5'472,"1"2"0,1 3 104,4 0 0,3 0 1,2 0-1,1 0-933,-2 0 1,3 0-1,-1 0 1,-2 1-1,-3 1 1,-3 4-23,-1 2 1,-2 1 413,2 0 1,-6 3 0,-2-1 0,-3 1 109,-1 1 1,-3-3 0,0 1 0,2-1 399,0-1 1,1 0-340,0 0-587,0-4 0,7-3 0,3-4 0,4-4 381,5-2 0,3-5 0,4-1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5.78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151 18 8310,'-9'-4'1336,"0"2"-786,0-4 1,1 4 0,-1-1 0,0 3-177,0 0 0,0 0 0,0 0 0,1 0-721,-1 0 0,1 3 0,1 2 0,1 1-352,-1 0 0,2-1 0,1 2 310,0-1 1,-2 0 568,3 2 0,0-2 0,3 0 404,0 1 0,0 1 1,0 1-1,0 0 188,0 3 1,3 2-1,0 4 1,-1-1-601,-1 1 0,-1 2 0,0 3 1,0 1-162,0 0 0,0 3 1,0-3-1,0 1-407,0 2 0,0-4 0,0 0 0,0-1-1927,0-3 1,1-4 2322,2-3 0,2-10 0,3-3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5.32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26 1 7869,'-5'10'1042,"-1"1"1,4 3 740,-1 4 0,2-1 0,0 2-869,-2 2 0,2 1 0,-2 5 0,2-1-577,1 1 1,0-1 0,0 0 0,0 0-470,0-3 0,1 2 0,1-4 0,1-3-2013,-1-2 0,-1 0 2145,-1-5 0,4 1 0,1-3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5.12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36 8291,'5'-5'555,"4"2"1,-1-1 0,5 1 0,-1 0-1,1 0 1,-1 0 107,1 1 0,2 2 0,-2-1 1,-1-1-4352,1-1 3688,-1 0 0,-3 7 0,-1 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4.98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124 1 13000,'-6'10'0,"1"0"1004,1 2 1,-3 7-1,1-2 1,-2 2-1148,-1 0 0,1 1 0,-1 1 0,0-2 53,0 0 1,0-4 0,2-2 0,0-1-4504,1-4 4593,4 1 0,-6-4 0,3 4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4.43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54 7815,'-5'0'3127,"1"0"0,5-1-1729,2-2 0,2 2 1,4-2-1,0 2-705,0 1 1,3-1-1,2-1 1,1-1-1814,0 1 1,-1-2 0,4 0 0,-1 0 1119,-3 0 0,7-7 0,-3 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4.17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24 7786,'0'-8'670,"0"-1"0,1 4 0,1 4 0,1 5 195,-1 5 1,-1 6-1,-1 3-431,0 4 0,0 4 0,0 0 0,0 2 0,0 0 130,0 2 1,0-1 0,0-3-1,0 0 1,0-2-247,0 0 0,-3-7 0,0-1-946,1-2 0,1-2 0,2-3-934,2-1 1,2-3 1561,3-2 0,1-10 0,0-2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3.97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44 53 8461,'-8'-8'1248,"2"-1"0,2 3 0,4 0-274,0-1 1,1 3-1,2 1 1,4 2-869,4 1 0,0-1 1,3-1-1,1-1-484,-1 1 0,2 1 1,-2 1-1,0 1-236,-2 2 0,-3-1 1,-1 4-1,-2 1-86,-3 1 0,-2 4 0,-2 0 0,-1 2 468,-1 2 1,-7-3-1,2 2 1,-3 0 400,-2-1 1,2 2 0,-2-2 0,-1 0 424,0-3 0,3-1 0,0-1 2032,1 0-2275,5-4 0,5-1 1,7-4-1,3-1-255,1-2 1,1-1 0,-3-3 0,1 1-234,1-1 1,-1 2-1,2 0 1,-2 2-548,-1 1 1,-4 1 0,0 2 0,-1 2-249,-2 2 1,-1 3-1,-2 2 1,-2 2 392,-3 3 0,-1-2 0,-3 1 0,-1 0 727,-1-1 1,-3 1 0,1 1-1,-1-2 214,0-1 1,4-2 0,-3 2-1,1-2 1723,2-2 0,3 1-880,2 0 0,3-4 0,7-2-679,5-2 0,0-5 0,7-2 0,2-2-327,1-1 0,3-2 0,-3-1 0,2 1-540,-1 1 1,1 2 0,0-1 0,-2 1-321,0 2 1,-2-1 0,-2 4-1,-1 1-102,-1 1 0,-2 2 0,-5 2 0,-1 3 456,-1 2 0,-1 4 1,-3 0-1,-1 1 131,-2 0 0,1 2 0,-5-3 0,-1 1-91,-3 0 0,-2-1 0,2-4 0,0 1-187,0 0 1,-2-3 0,1-1 0,1-1-508,-2-2 1,3-1 920,-2-1 0,2-4 0,2-1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3.37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 0 7786,'-5'0'3276,"2"8"1,5 3 0,2 2-2285,1 2 0,-2-3 1,2 2-1664,-1-2 1,1 4-1,-1-2 1,0 0-1,1-3-3786,0-1 4457,-3 3 0,6-3 0,-3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7.07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 44 9898,'-4'0'1347,"4"0"0,4-3 0,5 1 0,0 0-50,0 1 1,1 0 0,1-1-1,3-1-1180,0 1 1,2-2 0,-1 1 0,1 0-2152,-1-1 0,0 2 2034,-3-4 0,4 4 0,-3-2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3.8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198 207 7926,'0'9'543,"0"2"1,0 2-1,0 0 1,0 1-126,0 0 0,-1 1 0,-1 2 0,-2-2-358,-1-3 1,-1 1 0,-3-1 0,0-1-176,0-2 0,-3 0 0,-1-1 1,-1-2 70,-2-3 1,0-2 0,0-1 0,2 0 0,1-1-238,-1-2 0,6-3 1,0-6 147,3-2 1,2-3 0,4-2 0,2-1 118,3-1 0,6-1 1,4 2-1,2-1 200,3 2 0,3-3 0,-2 1 1,-1 1-226,-2 1 0,3 1 0,-6 1 0,-1 1-217,2 1 1,-4 5 0,-1-2 0,-2 2-329,-1 1 0,-3 0 247,0 0 0,-5 4 336,-1 2 1,-4 2 0,-5 2-1,0 3 292,0 5 0,-1 1 0,-1 5 0,-1 1-33,1 0 1,2 2-1,1-1 1,2-1 763,3-1 0,2-3 0,1 2 0,1-1-640,2-2 0,6-5 0,4-3 0,2-2-348,0-1 0,0 0 0,2 0 1,-2 0 24,-3 0 0,1 0 0,-1 0 0,-1 0 37,-1 0 0,-4 1 0,0 2 0,-1 3-141,0 2 1,-1 1 0,-3 2 0,1 1-128,1-1 1,0-1 0,-3-1-212,0 0 0,-1-1 0,-2-1 0,-3-2 102,-2-1 1,0 2 0,-2-3 0,-2-1-647,-3-1 1,-2 2 0,0 0 0,1-1 314,1-1 1,0-1 0,-3 0 0,2-1 611,1-2 0,3-2 0,6-4 0,3 0 0,2 0 0,2 0 246,2 0 0,2 4 0,4 2 0,1 2 1218,1 1 0,3 0 1,4 0-1,1 1-657,2 2 0,-1 2 1,2 5-1,-1 2-267,-1 3 0,-4 3 1,5 2-1,-2 1-307,-1-2 0,0-4 0,0-3 0,-1-3-446,-2-3 1,1-2 0,-5-4 0,0-1-695,-1-2 1,-2-3 0,-2-6 906,-3-3 0,2-9 0,0-4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3.13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27 1 7763,'0'6'437,"0"0"1,0 0 0,-1 3 0,-1 0 0,-1 0 0,1 0-63,1-1 0,1 1 1,-1 0-1,-1 0-459,-1 0 0,-1 0 1,2 0-1,-1 0-13,1 0 1,1 0 0,1 0-1,0 0 201,0 0 1,1 0 0,2 0 704,3 0 0,2-4 0,2-1 1,1-1-483,1 0 1,1 0-1,-2-3 1,2-1-463,1-2 0,-3 2 1,2-3-1,-1 1-907,-1 0 1,-2-1-1,-3 2-303,1-1 1,0-1 0,-1 1 1344,-3-3 0,-2-2 0,-1-1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2.83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81 0 7834,'-5'1'180,"2"2"0,2 3 1,1 2 207,0 1 0,-3 3 0,0 1 0,0 1 0,-1 1-727,-2-1 1,1 2-1,0-3 1,1 0-1085,-1-1 0,-1 0 1410,-3-3-22,0-4 1,4-2-1,2-6 530,2-3 0,4 1 1,2 0-1,2 1 1,3 1 976,0-1 0,2 2 1,1-2-1141,1 0 1,-2 0 0,2 2 0,-1-2-683,-2-1 1,2 3 0,-1-1-462,-1 2 811,-1 1 0,-1 0 0,0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2.56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245 14 7673,'-9'4'118,"0"2"1,2 3 0,-1 2 0,-3 2 0,-1 1 285,-1 2 1,-3 3 0,2 0 0,0-3-274,-1 1 0,1 0 0,-2 0 35,1-2 1,3-2 0,-2-4-1,1-1 726,2-2 0,1 1-332,1-4 1,6 0-1,5-4 1,7-2-169,4-3 0,2 1 0,3-1-316,0-1 1,6-4 0,1-1-1,-1 1-64,2 1 0,-4-2 1,0 0-1,-2 1-627,-2 2 0,1 1 0,-7 1 0,-1 2-1318,-2 1 0,-3-2 1191,0 3 0,-5 0 0,-1 3 0,-5-1 416,-3-2 0,-1 2 1,-3-2-1,-2 2 326,0 1 0,-3-1 0,2-1 0,-1-2 0,1-1 0,-1-1 0,4-4 0,1-1 108,1-1 0,3 0 0,0 3 1183,1 0 1,5 1-776,1 2 1,0 6 0,4 7 0,0 3 31,2 2 1,-2 5-1,2 1 1,0 4-373,-1 1 1,2 3 0,-4-3 0,0 3-364,1 1 0,-3 0 0,2-1 0,-2-2-164,-1-4 0,0-2 0,0-3 1,0-3-2387,0-2 2737,0-5 0,0-1 0,0-4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2.08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 1 8390,'-5'9'3321,"2"-3"1,6 0-2935,3 1 1,2-2 0,1 0 0,0 0-1603,0 0 0,0-3 0,0 1 1215,0-2 0,3-1 0,2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1.90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7791,'10'3'576,"1"1"175,0 1 1,1 1-1,-2 2 1,1-1-1,2-1 1,0 1 433,0 1 0,2 4 1,-3-1-734,-1 0 1,2-1-1,-1-1 1,-1-1 12,-2-2 1,1 1-1,1-4 1,1-1-440,-1-1 0,-1-1 0,-1-1-26,0-2 0,0-2 0,0-4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1.71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125 1 7646,'5'1'378,"-2"2"0,-2 2 0,-1 3 440,0 1 0,0 3 1,0 1-460,0 1 1,-1 1-1,-2 3 1,-3 0 0,-1-1 166,-2-2 0,0-1 0,0-4 0,0 2-744,0-1 1,0-1 0,0-2-1,0-1-1401,0-1 0,0-4 1619,0 1 0,0-10 0,0-3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1.50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54 35 7791,'0'-14'381,"0"2"1,-1 6 58,-2 3 1,1 4 0,-3 4-1,0 5-123,0 3 0,3 2 0,-2 3 1,0 1-1,-1 1 156,0 0 1,-2 2 0,4-3 0,1 0-127,1-2 0,1-2-337,0 0 0,1-2 1,2-5-1,3-2 43,2-3 1,4-3 0,1-3 0,0-3 0,1-3-174,0-3 1,-2-1 0,2-2 0,-1 3-692,-3 2 1,0 1 0,-1 0 29,0 0 1,-1 3 0,-1 1-191,-1 1 0,-4 2 762,1 5 0,-2-1 0,-1 5 0,-1 2 119,-2 2 1,-2 4-1,-4-2 1,0 1 164,0 2 1,0 1-1,0 1 1,1-1-49,-1-3 1,3 2 0,1-4-1,0-1-95,0-1 68,3-1 0,-2 0 0,4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1.24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9 180 7791,'-3'9'837,"0"0"281,0 0 1,4-4 0,2-4 0,3-2-761,2-5 0,1-6 1,0-3-1,0-2-1547,0-1 0,3-3 0,1-1-1229,0-1 2418,-2-1 0,2-2 0,-4-1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1.10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 0 8064,'-4'1'463,"4"2"0,0 6 0,4 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6.81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71 12729,'8'0'1870,"5"0"0,2-1 0,2-1-1103,0-1 1,1-1-1,0 1 1,2-2-1178,1 0 1,-1-3-1,-1 2 1,0-1 409,2-2 0,0 0 0,-4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0.61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 54 7858,'-4'9'1497,"4"-1"1,0-2 0,6-3-1,4-4-1082,5-5 1,2 0 0,1-7 0,0 0-416,0-2 0,0 2 0,0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0.45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18 8666,'1'-5'1931,"2"2"1,2 2-1,4 1 1,0 0-2117,0 0 1,-1 0-1,1 0 1,0-1 124,0-2 60,0 2 0,0-3 0,0 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50.27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54 1 8344,'-9'0'825,"3"1"0,1 2 1,1 3-1,2 2 0,1 2-412,1 2 0,0-1 1,-1 4-1,-1 0-427,-1 2 1,-1 4 0,2-1 0,-1-2-103,1-2 0,-2-4-50,2 3 0,-1-4 1,4 0 50,2-4 1,1-3 0,6-5 0,1-2 211,1-3 0,3-2 0,-3-1 0,0-1-181,1-2 0,-2 2 0,3-2 0,-1 2-597,-2 1 1,-1 0-1,-1 1-1860,-1 2 556,-3-2 1909,-1 7 0,-5-3 0,-2 5 0,-2 2 191,0 3 1,-1 2 0,2 1 394,-1 0 0,2 3 0,-2 1 0,0 2 0,1 4-47,0 4 1,0 3-1,2 4 1,-1 3 618,1 2 1,-2 6-1,1 3 1,1 6-773,1 3 1,1 4-1,0 3 1,0-1-637,0-2 1,3-7 0,0-10-1,-1-4-590,-1-4 1,2-5 0,0-5-1302,-1-4 2217,3-10 0,-4 0 0,3-8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9.80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108 5 7832,'-9'-5'2809,"3"5"-2410,0 6 1,1 6-1,-2 3 1,1 3 465,-1 3 0,0 1 0,0 2 1,1-1-809,-1-1 0,0 2 1,0-3-1,2-2-1188,1-3 1,-1-3 0,2-5 1130,1 1 0,1 0 0,1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9.25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54 7 8468,'-1'-5'2437,"-2"3"1,-2 4-2233,0 4 0,0 3 1,3 2-1,-2 2-524,-1 1 0,3 1 0,-2 2 0,1-1-417,0-1 0,0-3 0,2 1 0,-1 0-968,-1-2 1,0-1 1712,3-1 63,0-4 0,0 0-88,0-2 1,0 2 0,1 4 0,1 0 916,1 0 0,3 3 0,-3 1 1,0 1-762,1 2 1,-2-4 0,3 1-1,0-1-188,0 0 1,-2 0-1,3-4 79,1-2 1,1-2-1,0-5 1,-1-2 92,-1-3 0,-3-2 0,2-2 0,0-1-98,0-1 1,-2 0 0,2 2 0,0 0-27,0-2 0,0-4 0,4 2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8.83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10 8415,'14'-3'0,"2"0"1118,3 1 1,-4 1 0,3 1 0,-1 0 0,0 0 733,1 0 1,0 3-1,-2 1-1509,-1 1 1,2-2-1,-2 3 1,1 0-903,-1-1 0,2-2 0,-2-3 559,2 0 0,1 0 0,-1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8.65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179 9 7967,'-4'-5'382,"-2"2"0,1 3 0,0 3 1,0 3-1,0 2 248,-2 1 0,-1 3 0,-1-1 0,-1 1-128,-2 1 0,2-3 1,-1 2-507,1-2 1,1-1 0,0-1 0,0-2 0,0-3-837,0-2 0,3-1 840,0 0 0,0 0 0,-3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8.48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121 35 7936,'-8'-9'293,"2"0"1,2 3 1602,4 0 0,1 4-1848,2-1 1,2 3-1,4 2 1,-1 2-1,-1 1-537,-1 2 0,-1-2 1,2 0-1,-2 0 147,-1 0 0,2-2-8,-3 3 193,0-4 0,-4 2-88,-2-4 1,1 3-205,-4 0 0,3 3-52,-3-3 1,5 3 680,1-3 247,0 0 1,3 1 0,-5 2-220,-1 2 1,-4 1-1,0-1 1,-3 2-113,-2 2 0,-1-1 0,2 3 1,-2 0 181,-1 0 1,3 0-1,-3 1 1,1-3 869,2-2 1,4-4-364,1 0 1,5-4 0,2 0-396,7-4 0,2-3 1,5-5-1,2-1-230,2-1 1,0-4 0,2 2 0,-2-1-590,-1 0 1,-1 4-1,-2-2 1,-3 2-735,-2 3 0,-1-3 0,0 5-241,-1-2 1,-2 2 935,0 0 1,-5 4-1,-1-1 305,-5 2 1,-3 1 0,0 1 0,-1 1 92,0 1 1,0 0-1,0-3 1,0 0 277,0 0 1,0-1-1,0-1 1,1-2 2802,2-1-1778,-2 3 1,8-1-945,0 6 0,4 5 0,5 4 0,0 0-180,0 1 1,-1 0-1,-1 6 1,-1 1-262,1 1 1,0 3-1,0-2 1,-2 0-290,-1-1 0,2-1 0,-3-4 0,-1-1-202,-1 1 1,2-3 0,-1-1-844,0-2 1486,-1-5 0,-5-5 0,0-5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7.85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33 36 8368,'0'-9'2620,"0"0"0,1 1-2259,2 2 0,2 2 0,4 4 0,0 0-991,0 0 1,0 0 0,0 0 0,0 0-277,0 0 1,-3 3-1,-1 1 1,-2 1 269,-1 2 1,-1 1 0,-2 1 0,-1 0 548,-4 0 0,-5 3 0,-1 0 0,1-1 256,1-1 0,1-2 1,-1 1-1,-1-1 75,-1-2 1,3 1 0,4-3 778,1 1 1,-2-2-273,3 3 0,4-1 0,5 2-482,2-1 0,1 0 0,0 2 0,-1-1-180,-2-1 1,1 3 0,-4 3 0,0-1-505,1-1 0,-3-1 1,2 0-540,-2 3 0,-1-2 1,0 2 102,0-2 0,-3-4 1,-1-1 850,-1-1 0,2-5 0,-2-5-45,1-2 0,0 0 0,2 1 1,-1 1 1035,1-1 0,1-1 1,2-1-201,2 1 0,2-1 0,4 0 1,0 1-710,0 2 0,1-2 0,1 2 1,1-1-370,-1 1 0,-2-1 0,-1 3 0,-1 0-199,-1 0 0,-3 1 142,3 3 0,-4 4 1,0 2 275,-4 2 0,0 1 1,-3 0-1,0 0 97,0 0 1,0 0-1,-2 0 1,2 0 64,2-1 0,-3 1 456,3 0 1,1-4 3,5-2 0,1-3 1,2-3-1,0-3-309,1-2 1,1-1-1,1 1-762,0-1 0,-3 3 517,0 0 0,0 0 0,3-3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7.31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27 0 7814,'-9'0'0,"0"0"0,4 1 1047,2 2 1,2 3 1417,1 6 0,1-1-2164,2 4 0,-1 0 0,4 3 1,0 0-1,0-1-736,0-3 1,-1 2 0,2-3 0,-2 0-780,-1 0 1214,-1-1 0,1-3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6.65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 65 7786,'-3'-17'201,"0"3"0,0 1 980,0 4 1,2 3-354,-2 0 1,5 8 0,1 2-1,0 6-391,0 5 0,-2 2 0,2 4 0,-2 3-570,-1 1 1,1 1 0,1 1-1,1-2-214,-1-1 1,-1-1 0,-1-4 0,0-2-335,0-1 1,0-3 680,0-1 0,0 2 0,0-1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7.10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161 23 7814,'-12'-3'0,"0"0"0,0-1 0,3 2 1004,0-1 635,0-4 0,4 7-874,2 0 0,5 5 1,2 7-1,0 2-404,0 0 0,3 6 0,-2 1 0,0 4-78,-2 2 1,1 0 0,-1 0-238,-1-1 0,2 4 0,-1 0 0,-1-1 0,-1-2-743,-1-3 1,3-2 0,0-2 0,-1 0-531,-1-3 0,-1-3 1,-1-5-1966,-2 0 3192,-2-4 0,-8 3 0,-1-3 0</inkml:trace>
  <inkml:trace contextRef="#ctx0" brushRef="#br0" timeOffset="1">36 407 7814,'-10'-14'278,"-2"1"0,7 4 0,0-2 296,2-1 0,3 0 1,3 3-120,3 0 0,3 0 0,3 0 0,2 0-74,3 0 0,4-1 0,0-1 0,0-2 0,0 0-2529,0 0 2148,0 2 0,0-2 0,2-1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7.00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5 117 8250,'-4'-1'1184,"4"-1"0,5-2 0,2-1-9,2-2 1,4-1-1,2-1-1222,2 0 1,1 0-1,0 0 1,0 0-1,-1 1-933,-2 2 1,-3-1 0,-3 3 38,0 0 1,-1 1 940,-2-3 0,2 4 0,-3-2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4.68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0 7814,'9'4'2297,"0"2"-1678,0 2 1,0 1 0,1 1-208,1 2 0,0 1 0,4 3 605,1-2 1,-2-2 0,1 3-1,0 0 1,0-1-227,0-2 0,-3-1 1,2 0-1,-1 1-1032,-3-1 0,-1-4 0,-2-2 1,-1-1-1791,1-2 0,1-3 0,0-4 2031,-2-4 0,2-6 0,-3 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3.99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9056,'5'10'677,"-2"2"1,-2 3 0,0 6 0,1 4 21,1 4 0,0-2 0,-2 4 1,1 0-500,1 2 0,3-1 0,-3-1 0,-1 1 1,-1-1-1,0 0-162,2-2 0,-2-3 0,2-3-328,-2-5 1,-1-1-1171,0-5 0,0-5 515,0-7 1,-3-5 0,-1-6 944,-1-1 0,-1-8 0,-3 1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9.61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5 7835,'9'-4'0,"0"4"0,-1 5 2128,-3 3-1388,3 4 0,-6 2-353,4 4 1,-4 0 0,1 2 0,-1 1-324,1-2 1,-2-3 0,2-2 0,-2-2 0,-1-1-65,0-1 0,-4-5 0,-1-1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9.02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12517,'6'8'0,"0"-1"0,0-1 635,-1 1 0,3 4 0,-3 0-685,0 0 1,-1-1 0,-2-1 0,2 0-470,1-1 1,-3 1 518,1 0 0,2 0 0,0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6.61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18 0 8211,'-3'9'0,"0"0"740,1 0 1,1 3-1,0 3 1,-1 2 412,-1 0 0,0 4 0,3 2 0,0 1-547,0 3 1,1 7 0,1 0 0,1 3-399,-1 1 1,-1 1-1,-1 0 1,0 0-246,0 0 1,0 0 0,0-4 0,0 0-403,0 0 1,0 1-1,0-3 1,0-4-824,0-5 0,0-5 0,0-5 0,0-2 1262,0-2 0,-4-5 0,-1-1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34.74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 10 9491,'4'-6'0,"2"3"665,2 2 1,2 2 0,-1 2 0,1 5 0,2 2 0,1 4 0,1 0 0,0 3 0,0 0-263,-1 2 0,0 3 1,-4 1-1,0 0-515,1 3 1,-4-2-1,-1 0 1,-1 0 22,-2 0 0,-1-2 0,-1 1 1,-1 0-139,-2-2 1,-2-1-1,-3-3 1,0 0-48,2-2 0,0-3 0,-3 0 1,-1-1 158,1-2 0,3-4 0,-1-2 115,0-2 0,-1-5 0,-1-1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11.30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113 27 7737,'-1'-8'0,"-3"2"636,3 2 1,-4 1 0,2-1 2044,-3 2 1,-2 2-2343,-2 3 1,1 3 0,0 3 0,0 0 100,3 1 1,-2-1-1,2 0 1,-2 1-162,2-1 1,1 0 0,3 1 0,-1-1-68,1 0 1,1 4 0,1-1-45,0 0 1,4-3 0,2-2 0,2-2 70,2 0 0,2-1 0,0-2 0,1 1-199,0-1 0,1-1 1,1-1-1,-1 0-330,-1 0 0,-2 1 0,1 1 0,-1 1-159,-2-1 0,0-1 1,0 0 238,-3 2 1,-1 2 0,-3 2 0,1-1 284,-1 1 1,-2-1-1,-3-1 1,-2 0 255,0 0 1,-5 0 0,2 3 0,-3-3 51,-1-1 0,-1 2 0,-1-3 0,1 0-190,-1 1 1,1-1 0,1 2-2635,0-1-5389,0-1 7830,6-3 0,6-4 0,6-1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9.83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17 206 7737,'-9'0'1398,"4"0"0,3 3 0,7 1 0,4 1 1,7-2 0,-1 0-1,3-3-817,1-3 1,-1-3 0,1-3-1,0 0-369,-1-1 1,0 0-1,-2-1 1,-1-2-259,-2 2 0,0-3 1,-5 2-1,-1 0-218,0 2 1,-5 1-1,1-1 1,-2 1-578,-1 0 0,0-1 0,0 1 347,0 0 0,-1 0 0,-2 2 7,-3 1 0,-7 4 1,-1-1 307,-1 2 1,2 2 0,2 2-1,0 4 367,-2 4 0,1 1 1,3 3-1,0 2 73,3 1 1,-1 0 0,4 0 0,1-1 77,1-2 0,2-2 1,2 1-1,3 0 359,2-3 0,5-4 1,0-2-1,2 0-17,1-3 1,1-1 0,-1-1 0,0 0-838,1 0 1,-1-3-1,1-2 1,-3 1-2104,0 0 1,1-2 0,-2 2 2258,-2-1 0,-5 2 0,-1-1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6.44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97 7786,'-3'-5'894,"0"-1"199,1-1 0,8-1 0,3-1 0,3 1-497,1 2 0,2-1 0,-3 1 0,2-1-506,2 1 1,0-1-1,1 3 1,-2 0-998,-3 0 0,-3 1 0,0 3 0,0 0 907,0 0 0,-4 0 0,-1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9.06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131 0 7737,'-9'0'145,"3"0"0,0 0 1272,-2 0 1,0 8 0,-1 1 0,-1 2-652,1 3 0,3 0 1,0 5-1,-2 0-479,0-1 1,0 1 0,0 0 0,3-1-174,1 1 0,-2-3 0,3-2 0,1 0-728,1-3 1,1-1-1478,0 0 1,4-5 0,2-3 2090,2-4 0,-3 1 0,0-3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8.85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9 13 8373,'-5'-5'6091,"4"-1"-4508,-2 6 1,6-1-1,4 7 1,1 2-1021,1 3 0,1 0 1,0 2-1,1 0-585,2-1 1,2 5 0,-2-3 0,-2 1-137,0-3 0,-2 2 0,0-2 0,1 0-1934,-1-2 0,0-2 1,1-1-1,-1-4 419,0-2 0,-2-1 0,-2-1-138,-1-2 1811,3 1 0,-6-6 0,3 3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8.63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197 94 7737,'-7'-9'847,"2"2"0,1 1 372,2-1 1,1 1-1,1 0 1,0-1 0,0-1-1,-1-1-266,-2 3 0,1-1 0,-3 3-964,0-1 0,-2 2 1,1 0-1,-2 2-230,-2 1 0,1 0 0,0 1 0,-1 2-297,1 4 1,0 2 0,-1 2-1,0 3-17,-3 0 0,3 2 0,-1 4 0,2 0 275,3 2 1,1 0 0,-1-3 0,3-1 77,2 1 1,1-3 0,0-2 0,1 0 288,2-3 0,2-5 1,4-2-1,1-1 462,-1 1 1,1-2 0,2-6 0,0-2-20,0-2 0,-1-2 1,-1-2-1,2-1-141,-1-2 1,-6 4-1,5-3 1,-3 2-182,-2-1 1,2-2 0,-2 2-1,-1 2-290,0 1 1,-1 0 0,-3 1 0,1 0-752,2-1 1,-2 1-113,2 0 698,-2 3 1,-4 3-1,0 6 1,1 4 201,1 1 1,-2 2-1,0 3 1,1 1 325,1 1 0,1 2 1,0-2-1,1 1-62,2-1 1,-1-3 0,4 0 0,0-2-201,-1 0 0,4-2 0,-3-2-72,2-3 0,2-2 1,-1-1-1899,0 0 0,1-4 0,-2-2 1951,-2-2 0,2-2 0,-2 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5.33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45 159 7813,'-14'1'190,"1"2"1,6-1 1771,1 4 1,4-3 0,-1 2 0,6 0-613,3-3 1,3-1 0,2-1 0,3 0-874,0 0 1,2-1 0,3-1 0,-1-3-457,1 0 0,-1-1 0,-2-3 0,-1 0-356,-2 3 1,3-5 0,-4 1 0,-1 0-409,-4 0 1,0 0 0,-4 1 0,0 0-495,1-1 1,-2 1-1,0 0 784,-4-1 1,-3 1-1,-2 1 1,1 0 60,-1 2 0,-5 4 0,0-1 1,-1 2 67,0 1 0,2 4 0,-2 3 0,1 5 352,-1 3 0,1 3 0,3 1 0,2-1 317,1 1 1,4 3-1,-1 0 1,2-2 780,1 0 1,7-4 0,3-2 0,3 0 441,0-3 0,4-5 0,-3-2 0,2-1-931,-1 1 0,0-2 0,2-5 0,-3-4-2291,0-1 1,-1-4 0,-2-1 0,1 1 1653,-4-2 0,1 4 0,-3-4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4.55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37 19 7737,'-4'-9'757,"3"4"-553,-7 1 1,7 5-1,-3 2 471,0 3 1,3 2 0,-3 3 0,3 1 0,1 5 335,0 3 1,-1 3 0,-1 3-1,-1-1-235,1 1 0,1 1 0,1 1 0,0 0-235,0 0 0,0-1 0,0-2 0,0-4-415,0-5 1,4-2-1,1-5 1,2 0-642,-1 1 1,3-5 0,4-2 0,-2-2-1027,-1-1 0,3-7 1,0-4 1540,2-2 0,0-3 0,4-2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4.33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27 66 7737,'-9'0'0,"1"-1"557,2-2 0,2 2 0,8-2 1275,2 2 1,3 0 0,4-1 0,3-2 0,4 2-1020,2 1 1,2-2 0,-2 0 0,-1 1-990,-1 1 0,-2-2 1,1 0-1,-1 1 87,-3 1 0,2 0 0,-5-1 1,0-2-3373,-2 2 1,-4 1 698,0 1 1,-3-1 1994,0-2 0,-3 2 0,-3-2 767,-4 2 0,-5-3 0,-3-1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4.05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140 66 8219,'-6'-3'1740,"0"-1"1,0-3-1024,-4 1 0,5 1 0,1 0 1,1-1-459,0 1 0,-3-1 1,1-2-442,0 1 1,2 3 0,-3 4 79,-1 0 1,-2 6 0,0 2 0,1 4-130,2 3 0,-3-3 1,4 4-1,-1 0 25,0 2 0,4-2 0,-2-1 0,3 1 58,1-2 0,0 0 1,0-5-1,1 0 292,3 1 0,1-4 0,4-1 0,0-1 534,1-2 0,-1-2 0,0-3 0,1-2-32,-1 0 0,0-7 1,1 3-1,-2-1-333,-2-1 0,3-1 0,-4-1 0,1 1-452,0-1 0,-3 2 0,2-1 0,0 1-463,-3 2 0,0-3 0,0-1-1839,1 2 1895,0 4 0,-3 4 0,0 8 571,0 4 1,0 1 0,0 5 0,0-1 375,0 1 0,0-1 1,0 2-1,1-3-348,2 1 0,2-7 1,5 1-1,0-1-652,3-2 0,-2-3 1,4 0-1,1-4-1338,-1-4 1937,-2-3 0,1-4 0,0-2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3.50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29 8 7737,'0'-5'1222,"0"2"-578,0 6 0,0-1 1,0 4-1,1 3 1,1 1-1,1 4-434,-1 0 0,-1 1 0,-1 1 0,0 0-316,0 0 0,-1 1 1,-1-1-1,-1-3-225,1 0 0,-2-2 1,-1 0 391,0-3 0,2-1 586,-3-4-60,4 0 1,-2-4-1,4-2 1,0-3-366,0-3 0,1 0 0,2-1 0,2-3-316,0-2 1,4 0-1,-4 0 1,1-1-23,0 1 1,-1-1 0,3 3 0,-2 2-118,1 1 0,-2 1 1,2 3 546,0 3 0,1 2 1,1 1 250,1 0 1,-5 4 0,-1 2 0,-1 4-56,0 2 1,1 0 0,-1 3 0,0 2-294,-1 0 0,-1 1 0,-1-2 0,1-3-236,2 0 0,-2-2 1,3 1-1225,0-1 1,-2-3 0,5-2-426,0-3 0,0-4 0,0-4 0,-1-5 1668,2-4 0,0-1 0,1-4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2.71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0 38 7747,'0'-15'589,"0"3"-35,0 5 679,0 3 1,1 4 65,2 0 1,-1 0 0,3 1 0,1 1-1240,-1 2 1,1 2-61,3-3 0,1 4 0,-1-2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2.57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112 275 7747,'-9'0'955,"0"0"1462,-1 0 1,4-3 0,1-1-1729,1-1 1,1 2 0,3-3-867,0-2 1,0 3 0,0-1-245,0-1 0,-3 1 0,-2 1 1,0 1-12,-2 2 1,2 1 0,-1 2-1,-1 2-85,2 3 0,-2 4 0,3 1 0,0 3 131,0 0 0,0 2 0,4 2 0,0 0 204,0-2 0,0 0 0,1-2 1,2-1 305,0 1 0,4-2 0,-1-4 700,2-1 0,-1 0 0,-1-4 0,1-2 33,1-3 0,1-3 1,-2-5-1,-1 1-420,1 0 0,1-4 1,-1 0-1,-1-2-506,1-1 0,-1-2 0,-1-1 0,-1 1-710,-2-1 0,0 0 0,0 1 0,1-2-251,-1-2 0,3-1 1,-2-2-1,0 4 450,1 1 0,-3 1 0,2 1 0,-2 0 256,-1 2 1,3 3 811,0 4 1,-1 5 0,-4 4-18,-1 5 1,-1 4-1,2 3 1,-1 4-59,1 2 0,0 0 0,0 2 0,-1 2-198,0 3 1,2 1-1,1 0 1,0-3-196,0 0 0,0-1 1,0-4-1,1-2 122,3 0 1,1-5 0,4 1 0,0-4 168,1-2 0,-1-4 0,1 1 0,2-2 18,0-1 1,1-3-1,-4-1 1,0-1-99,1-2 0,-1-2 1,0 0-1,0 0-202,-3-1 1,2 1 0,-3 0 0,1-1-488,-3 1 1,1 0 0,-1-1-1218,-1 1 0,-1 0 314,-1-1 1,3 6 1022,0 4 0,0 4 1,-3 7-1,0 0 570,0 2 1,0 2-1,0-1 1,0-1 331,0 1 0,0 1 0,0-2 0,0-1 512,0 1 0,0-2-486,0 1-705,0-1 1,0-7 0,0-4 0,0-5-650,0-4 0,0-4 0,0-2 0,0 0-1165,0-1 0,0-2 1929,0-4 0,-4-4 0,-1 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6.24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36 7786,'-5'-1'997,"2"-2"0,3-1 1,3-2-1,3 3 1,1 2 168,2 1 0,3-3 0,1 1 0,-1 0-529,1 1 0,2 1 0,-2 0 0,0-1-370,3-2 0,0 2 0,-1-2 0,-1 2-534,-1 1 0,2 0 1,-3 0-1,1 0-256,0 0 0,-2 1 1,-2 2-1,0 2-112,0-1 0,-1 7 1,-1-2-1,-2 2 303,-2 2 0,0 0 0,-3 5 0,0 1 95,0 1 1,0-1 0,0 1 0,0-1-302,0-1 1,0-2-1,0-1 1,0-3-331,0-2 0,0-2 0,0 1 868,0 0 0,0 0 0,0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1.75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0 28 6465,'9'1'1824,"1"2"1,-5 3 0,-2 4-1,-2 1-1539,-1 2 1,3 2 0,0-1 0,-1 0-437,-1 3 0,-1 0 1,0-2-1,1-2 390,3-3 1,-3-1-961,2 1 757,2-5 1,-4-5 0,2-6 0,-2-4 51,-1-2 0,0-2 0,0-2 1,0 1-166,0 2 1,0-4 0,0 2 0,0-2 6,0 1 0,3 3 1,0 4-1,0-1 37,2 1 0,-3 3 1,4 1-1,1 0 237,1 3 1,-1 1 0,-1 1 0,1 0-445,1 0 0,2 0 1,-1 0-1,0 0 240,1 0 0,-1 4 0,0 2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1.442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47 19 7847,'-9'1'0,"-1"1"0,2 2 463,2 1 0,1-2 123,2 3 1,2 1 0,-3 3 0,3 1-1,1 3 1,1-1-141,3 1 0,-2-1 1,4-1-1,1 0-154,1 0 1,2-3-1,-2-2 1,-1-2 53,0 0 0,-1-2 0,3-3 70,0 0 0,1-1 0,-2-2 0,-1-4-296,0-1 0,-2-2 0,2-2 0,-2-1-479,-1-2 1,3 3 0,-4-3 0,-1 2-107,-1 1 1,-1-1 0,-1 0 0,-1 2 59,-1 1 1,-5 3 0,2 2-1,-3 1 273,-4 2 1,3 1 0,-4 2 0,2 2-83,0 3 0,-1 3 1,5 0-967,2 0 0,1-2 1180,5-1 0,5-4 0,0 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1.060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37 47 7815,'0'-10'998,"0"5"0,-1-2 1213,-2 4-1722,-2 0 0,-3 7 0,2 2 0,1 2-163,1 2 0,3-1 0,-2 1 1,2 2-20,1 0 0,0 5 0,0-3 0,0 2-72,0-1 1,4-3-1,3 0 1,2-2 48,3-4 1,0-2 0,2-4 0,1 0-90,-1 0 0,-2-3 0,0-2 0,-3-3-140,-2-2 1,0-4 0,-4 0 0,-1 0-340,-1-3 0,-1 2 0,0 1 1,0 0-550,0 3 0,-4 1 0,-1 0-175,0 1 1,-4 0 0,3 0 609,-2 3 0,2 2 0,-1 4 0,0 0-37,-1 0 0,0 4 1,0 2-1,2 3 197,-1 0 1,0 0 0,0 1 0,3-1-578,0 0 815,3-3 0,-3 6 0,4-2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6:00.20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167 75 7621,'0'-6'-239,"0"0"1,-1-1 1399,-2-2 1,-1 0 759,-2 0 0,0 2 0,3 2 0,-3 0-1442,-2 0 1,2 3 0,-1-1 0,0 2-596,-1 1 0,-2 0 0,1 1 148,0 2 0,-1 3 0,1 5 0,0 3-166,-1 0 1,2 2 0,1 3 0,1-1 191,-2 1 0,4 0 1,1-1-1,3 0 183,3-2 1,4 0 0,5-4 0,4-4 64,1-4 0,3-3 0,2-2 1,1-2-97,1-3 1,2-3 0,-4-1 0,-2-2-683,-4-4 1,1 2 0,-5 1-1,-1 1-1347,-4-1 1819,1 5 0,-7-5 0,3 3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7.20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362 80 7712,'6'-8'52,"0"2"1,-3 1 626,3 2 1,-3 1 2251,3-4-2225,-4 4 0,4-2-792,-3 1 0,0 1 0,-4-3 1,-2 0-333,-3 0 0,2 0 0,-2-2-458,-1 1 1,2 4 0,-1-1 223,-1 2 1,-1 2 0,1 2 427,1 3 0,1 2 0,3 2 0,-1 1 193,1 0 0,-2 4 0,1-2 0,1 0 391,1-1 1,1 1-1,0-2 214,0 1 0,4-2 0,2-4 0,2-3-112,1-2 0,-1-1 0,1-1 215,0-2 1,0-2 0,0-3 0,-1-1-615,1 0 0,-3-3 0,0 0 0,0 2-721,-1 0 0,2 1 0,-4 0 0,-1 0-521,-1 0 1,1 1-1107,1-1 1862,0 0 1,-7 4 539,-1 2 0,1 6 0,1 4 0,1 4 597,-1 3 0,1 3 0,-4 2 1,0 1-237,1 4 1,-3 5-1,2 6 1,0 3 574,0 3 1,-2 11 0,2-2-1,-2 4-483,-1 3 1,3-6 0,0-1 0,-3-3-253,-2-7 0,-2-3 0,2-3 0,-1-1-48,-2-4 0,-1-2 0,-2-2 1,-1-4 3,0-3 0,-2-10 1,-2-2-1,1-6-782,-1-6 0,1-9 0,1-11 0,0-7-1406,4-4 1,2-9 0,6-5 1913,2 0 0,-2-4 0,4-2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6.66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9 7450,'0'-5'1860,"0"1"0,3 11-2162,0 2 289,0 1 0,0 2 1,0 1-1,-1 0 214,-1-1 1,-1 3 0,0-3-456,0-1 1,0-1 0,0-2-1,0 1 153,0 0 832,0-4 1,0-2 0,0-6-296,0-3 0,3-2 1,1-2-1,0 0-277,0-2 0,2-3 0,-2 2 0,0 1-646,3-1 1,-2 1-1,1 4 1,0 1-658,-1 2 1,3 3 893,-2-1 1,0 3-1,0 3 1,-3 3-14,-2 5 0,0 0 1,1 3 782,1-2 0,1 1 1,-1-2-753,3 1 1,2-1 0,1-6 231,-1-2 0,5-6 0,1-1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6.2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159 206 7713,'-4'-5'0,"-1"1"0,-1 1 346,1 0 0,2 0 0,-2 3 1,0-2-1,0-1 0,-1 0 950,1-1 1,-3 3 0,3-3 0,0 1-1146,-1 0 0,0 1 0,-3 4-411,0 1 0,1 7 0,1 0 0,2 1-123,-2 2 1,-1 6 0,0-2-1,1 1 59,1-2 0,4 0 0,-1-2 1,2 1 42,1-1 1,1-3 0,2 0 0,2-3 405,0-2 0,6-4 1,-2 1-1,1-2-94,-1-1 0,1 0 0,1 0 0,1-1 441,-2-2 0,0-3 1,-1-5-1,0-1-392,0 1 0,-1 1 0,-2-1 1,-1-2-427,-1-1 0,0 4 0,-2-2 0,1 2 48,-1 1 0,-1 0 125,-1 1 1,-1 3-31,-2 2 1,2 7 0,-3 4 0,1 2 7,0 1 1,0 2 0,4-1 0,1-2 20,1 0 1,1-1 0,-1 0 63,3 0 1,2-5-1,1-1 1,-1-2 0,1-1 452,0 0 1,0-4-1,0-1 1,0-3-465,-1-1 1,1-4-1,0 0-380,0-1 0,0-3 1,-2 2-1,0 0 1,-2-1 500,-1 1 0,2 2 0,-2-3 0,0 1 0,0 0 0,0-2 0,-2-1 0,1 2 0,-1 1 0,-1-2 0,-1 4 0,0-1-93,0 2 0,0 5 41,0 1 1,0 8 0,-1 1 0,-1 5 184,-1 4 1,-3 2 0,3 3-1,1 1 351,1-1 1,-2 4-1,0 1 1,1 0-163,1 3 1,1-3 0,0 1-164,0-2 1,0 0 0,1-4-1,2-3 1,3-2-40,2-2 1,1-2 0,-1-3 0,1-2-118,0-2 1,0-5-1,0-1 1,-1-3-169,1-1 1,0-1 0,-1-1 0,-1 0-149,-1 0 0,-3 1 1,2 1-1,-1 0-332,1 1 0,-3-1-400,1 0 787,-2 4 1,-1 5-1,0 7 1,0 3 342,0 1 1,0 2 0,0-2 0,0 2 259,0 0 1,3-2 0,1 1-1,1-3 407,2-3 0,1 1 1,0-5-1,1 0 492,0-1 1,0-1-1,0-1-722,0-2 1,-4 0 0,0-4 0,0 1-111,0-1 1,-3-2-1,2-2 1,-1 0-186,0 0 0,0 0 1,-3 0-1,0 0-489,0 0 0,0 1 1,-1 2-1,-1 1-1940,-1 1 1,-4 4 0,0-1 1443,-4 2 0,2 3 0,-3 3 1,2 4 3,1 1 1,1 1 753,3 1 0,-3 1 0,3 5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5.02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18 0 7564,'-5'4'658,"-2"-1"1,4 5 0,1 2 0,1 1 158,1 1 0,0 5 0,0 4 0,0-1-408,0 2 0,0 0 0,0 5 0,0-2-142,0-1 0,1 1 0,2-3 0,2-2-104,0-2 0,3-6 0,-1 0 0,3-4-639,1-2 1,1-2-1,-3-5 1,1-2 475,2-3 0,-3-5 0,4-3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4.80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17 195 7816,'-9'4'2061,"4"-3"1,2 3-1552,6-4 0,2-4 0,4-2 0,1-2 79,2-1 0,-3 0 1,3 0-1,-1 0-392,1-3 0,-3 2 0,3-2 0,-2 3-8,-1 0 1,-3 0-1,-1 0 1,0 0 71,-1 0 0,-2 1 0,1-1-1070,-2 0 1,-1 0-1,-1 0 69,-2 0 0,-1 5 0,-5 1 385,0 2 1,-3 2-1,0 2 1,2 3 45,0 5 1,4 0-1,1 4 1,1 0 166,2 2 1,1 2 0,1 0 0,0 1 184,0-3 0,1-1 0,2-4 0,4-2 207,4-3 1,-2-1 0,4-3 0,-1-1 303,0-1 1,2-2 0,-1-2 0,0-2-217,0-3 0,-1-4 0,-1 0 1,1 1-614,-1 2 0,-1-4 0,-2-1 275,1 0 0,0-2 0,0 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4.35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88 9438,'0'9'543,"0"0"0,0 1 0,0 1 0,0 3 0,0 1-21,0 0 1,1-4 0,1 3-364,1-1 1,4 0 0,-2-3 0,1-2-46,0 0 0,0-4 1,2-1 215,1-2 0,0-5 0,0-3 1,-1-3 178,-2-2 0,0-3 0,-2 1 1,0-1-349,0 1 1,2-1-1,-3-3 1,-1 1-474,-1-1 0,0 3 0,1 1 0,1-1-994,-1 1 0,-1 1-2450,-1 5 3756,0-1 0,0 4 0,0 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6.00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0 7786,'-5'1'678,"2"2"0,2 3 1,1 3 2542,0 3 1,1-1-2842,2 3 0,-2 1 0,3 3 0,-1-1-852,0 1 1,1 0-1,-2-2 1,1 0-811,-1-1 1,-1-8 0,0 2 1281,1-1 0,-1 0 0,3 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4.06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133 63 7835,'-4'-5'1026,"-1"1"1,0 3-1,1-1-369,0-1 0,3-1 1,-3 2-239,0-1 1,3-4 0,-3 2-216,0 1 1,2-3-1,-3 3-598,-2-1 0,2 3 0,-1-1 0,-1 2-284,-1 1 1,2 4 0,0 2 0,1 2 315,0 0 1,-3 4-1,3 0 1,-1 0 261,0 0 0,4-1 0,-1 3 0,2 0 137,1-1 0,0-2 1,0 1-1,1-2 110,2-1 1,-1-2-1,4 0 1,1-2 535,1-1 1,1-1 0,-1-3 0,1-1 146,0-2 1,0 1-1,-1-4 1,-1-2-538,-2-2 1,0 0-1,2-2 1,-1 2-150,1 1 0,-3 0 0,0-2 1,-1-1-329,0 1 0,0 2 0,-3 0-2242,0 0 427,0 4 1651,0 1 0,0 14 0,0 2 296,0-1 0,0 3 1,1-1-1,1 0-253,1-1 1,3-1 0,-1-4 0,1-2-395,0-1 1,0-1 0,3-3 698,0 0 0,-1-4 0,1-1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3.55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 18 7833,'-5'-9'1314,"1"4"-278,4 1-828,0 4 1,0 1 0,0 3 0,0 4 54,0 3 0,0 4 0,1 0-276,2 2 0,-2 1 0,2 2 1,-2 2-1,-1-1-155,0 1 0,1-2 1,1-2-1,1 0 2,-1-1 1,1-3 0,1-2-1,1-3 127,2 0 0,1-4 1,1-2-1,0-2 131,-1-1 0,1-4 0,-1-2 0,-1-2 151,-1 0 0,0-5 1,2-1-1,-2-1-118,0 1 0,-3-1 0,2-2 0,-1 2-418,-2 0 1,2 3 0,0-1 0,0 0 148,0 2 0,3 1 0,-3 1 1,2 2-1330,0 1 0,-3 2 1496,3 4 0,-4 1 0,2 3 0,-1 4 599,0 2 0,0 6 0,-3-2 0,0 0-98,0 1 0,0-1 0,0 1 0,0-1-37,0-1 1,3-1 0,0-3-207,-1-1 1,2-2 0,-1-1-251,2-1 0,-3-2 1,1-5-1,-2-3-204,-1-2 1,3-4-1,0-2 1,-1-1 132,-1 0 1,-1 4 0,0-3 0,0 1-296,0 2 1,0-1-1,0 0 346,0 1 1,1 5-1,1 2 1,2 1 112,1 1 0,-2-1 0,3 3-481,0 0 1,2 1 0,1 1-1,0 0-941,0 0 1298,0-1 0,3 3 0,2 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43.02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26 71 7833,'-9'0'2589,"0"0"-1965,5 0 1,1 0 0,6 0-1,3-1 1,5-2 0,3-1 0,1-2-1,-1 0 2806,2-1-3368,1-1 1,0 2-1,2 1 1,0 0-1,2 1-738,-1 1 1,-3-3 0,-1 3 0,-2 1-956,-2 1 0,0 1 0,-3 0 419,0 0 1212,-4 0 0,-1 0 0,-4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38.20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41 1 8403,'-3'7'0,"-2"-2"0,1 1 325,-1-1 0,-2 2 0,4 3 1,0 0-1,-1 1 0,1 2 0,1 0 1,1 1-1,1-1 224,0 1 1,0 3-1,0 0 1,0 1-318,0-1 0,4 2 1,3-3-1,2 1-131,1-1 1,0-3 0,0 0 0,-1-2-567,-2-1 0,2-1 0,-4-1 1,2-2-2482,0-2 2946,-5 0 0,7 0 0,-3 2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5:00.08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41 7875,'0'-10'935,"1"5"1,1 2 0,3 6-801,0 3 1,-2 3-1,0 1 1,-2 0-166,-1 1 1,0 2 0,0 2 0,0-1-432,0 1 0,0-2 0,0-3 47,0 0 1,1-4 427,3-3 0,-3-3 126,2-3 0,2-3 0,-2-5 0,-1-1 29,-1-2 0,3 0 1,0 1-1,1 0 47,-1 1 0,3-1 1,-3 2-1,1 0-138,-1 2 1,4 1-316,-1-2 1,2 4 31,1 3 0,-3 5 0,-2 3 0,0 0 77,-3 3 0,0 1 1,0 1-1,2 2-103,-2 1 1,-1-2-1,-1 3 305,0-3 1,1-2 0,1-1 292,2-2 0,0-3-85,0 0 0,-3-3 0,3-2 0,0-3-79,-1 0 0,5-2 0,-3-3-215,1 0 1,3 0 0,-3 0 0,0-1-200,1 1 0,-1 0 0,1 0 601,0 0 0,0 1 333,3 2 0,0 3-75,0 4 1,-1 6 0,-2 3 0,-3 3-169,1 0 1,-3 1 0,4-1 0,-1 1-395,1 0 0,-1-2 0,2-1 0,-2-1-538,-1-2 0,-2 0-581,5-3 0,-4-1 0,3-4 1033,-1-2 0,2-7 0,-1-6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9.45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21 50 7833,'-10'0'-519,"4"0"1535,2 0 0,4 2 0,1 0-806,2 1 1,-1 5 0,4-1-1,-1 2-361,-3 1 1,-1 0 0,-1 0-1,0 0-11,0 0 1,0 0 0,0 0 0,0 0-329,0 0 389,0-4 1,1-2-1,1-5 1,2-2 207,-2-4 1,-1-3 0,-1-2 0,1-2 136,2 2 0,-1-2 1,1 0-1,-2 1 119,-1-2 1,1 4 0,1-2-108,2 1 0,0 6 0,0 0-45,2 2 0,0-3 1,1 3-405,1 2 0,0 1 0,3 1-331,-1 0 1,-4 3-1,1 1 524,1-2 0,1-1 0,1-1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9.0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 51 7869,'-5'0'739,"0"1"1,6 1-1,2 3-717,0 0 1,0-2 0,-2 4 0,2 1 28,0 1 0,5-2 0,-1-2 1,1 1 201,3 0 1,-1-4 0,0 1-94,0-2 0,0-5 0,0-3 227,0-2 1,-4-1-1,-2 0-107,1 0 1,-4 0 0,2 0-332,-2 0 0,-2 1 0,-1 1 1,-3 2-105,0 2 1,-2-3 0,-3 4 4,0 0 1,0 2-1,0 1 1,0 0-145,0 0 1,-1 5-1,1 2-170,0 1 0,5 3 0,1-1-528,3 0 992,1 0 0,0 0 0,0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8.70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30 19 8079,'0'-10'809,"0"5"1,0 1 0,0 9-1,0 4-694,0 3 0,0 6 1,0-2-1,-1 0-117,-2 1 1,1 0 0,-4 3-1,2-1-188,1-2 1,-1-3 0,0-3-975,2-1 660,1 0 0,1-6 411,0-4 0,1-4 1,1-6-1,3 0 203,1-1 1,-1-2-1,3-2 1,-2 1 73,-2-1 1,4 2 0,-3 3 0,2 0 113,0 0 0,-1 0 0,1 1 1,-1 1 187,-2 1 1,4 5-457,-1-1 1,-1 1 0,-1 4-163,0 1 1,-2 4-1,-3 5 1,0 1-16,0 0 0,3 1 0,1 1 0,-1-1 73,2 1 1,-3-3 0,5-4-1,0-2-191,2-2 0,1-1 1,1-3-1,-1 0-1061,0 0 1326,0 0 0,0-4 0,0-2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8.08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51 7949,'1'-6'1044,"3"3"0,1-2 0,5 2 0,0 1-312,0 0 1,2-1-1,0 0 1,1 0-700,0 2 0,1 1 0,0 0 0,-2 0-1342,-1 0 0,-1-3 1309,0 0 0,-4-5 0,-1 2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7.78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11 51 7897,'-1'-9'0,"-2"1"749,0 1 345,0 0 1,4-2 0,2 3 0,4 2-285,2 3 0,2 1 0,1 0 1,2 0-676,-2 0 0,3 1 0,-2 2 0,-1 1-73,0 2 1,-2-1 0,0 3-1,0-1-647,0 1 1,-1 2 0,-1 2-1,-3 1-125,0 0 0,-2 1 1,-3 1-1,0-1 414,0 1 0,-5 0 1,-4-2-1,-4 3 91,1-1 1,-3 0 0,1-5 0,-1 0 132,1 0 0,0-4 0,4-2-773,0 1 845,0-4 0,4-6 0,2-6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5.46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19 1 17186,'4'1'542,"-1"2"1,-2 2 0,-1 3 0,-1 1 0,-1 0-543,-1 0 0,-7 3 0,0 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4:57.48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31 15 8230,'0'-10'2841,"0"6"-2021,0 4 0,-1 4 1,-1 7-1,-2 3-498,2 3 0,1 5 0,1 3 0,0 0-109,0 3 0,-3 5 1,-1 2-1,2 0-274,1 3 0,-2 1 0,-1-1 1,2-4-83,1-2 1,1 2 0,0-6 0,0-1-1295,0-1 0,0-4 1,0-5-1124,0-3 2560,4-8 0,-2-1 0,2-5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40.78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 45 8013,'-5'-4'1267,"1"3"1,5-3-1,1 5 1,1 2-1102,-1 3 0,-1 2 0,-1 2 0,0 0-143,0 2 0,0 3 0,0-2 0,0 0-241,0 3 1,-3-3-1,0-1 1,1-3-806,1 0 0,1-3-113,0 0 1099,0-4 0,3-2 1,0-6-1,0-2 287,1-1 0,-2-2 1,3-1-1,0 0 12,0-1 1,-3 3 0,2-4 0,0 1-30,2 2 1,-2 2 0,2 0-273,1 0 1,-2 4 0,0 1-151,-1 0 1,2 4 0,-3 0 195,-1 5 1,2 4-1,-1 2 1,-1 0 35,-1 0 0,-1 2 0,0-1 0,2-2-45,1 0 0,0-1 0,-3 0-558,0 0 910,4-4 0,0-2 0,3-6-43,-1-3 0,-3-2 0,2-1 0,0 0-223,0 0 1,-3 1 0,3-1 0,0-1 84,0-2 0,-2 2 1,2-1-1,0 1-131,0 1 1,1 0-1,3 0-468,-1 1 1,1 0-1,0 2 339,0 3 0,0 2 795,-1 1 1,0 4 0,-2 2 0,-2 2-307,0 0 1,-3 4-1,3 1 1,-1 0 96,0-1 1,0 0 0,-2-2 0,1 1-194,1 0 1,1 1 0,-3-3-349,2 0 0,1-1 1,-2-1-1,2-3-1490,1 0 0,-2-1-54,3-3 1590,0 0 0,3-4 0,-1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40.04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27 13627,'5'3'234,"-2"3"1,1 2-1,-1 1 1,-1 0-272,-1 0 1,-1 2-1,0 1 1,0-1-27,0-1 0,1-1 0,1-1-587,1 1-8,0 0 704,-3-4 0,0-5 0,0-6 1,0-2-24,0-1 0,0-2 0,0-1 0,0 0-10,0-1 1,0 4 0,0-3-1,0 2 95,0 1 0,0 0 0,0 1 0,1 0 86,2 2 0,-1-1 0,4 4 0,1 1 114,0 1 0,2 1 1,0 0-396,0 0 0,0 0 0,-1 0 0,1 0-719,0 0 0,0 0 0,0 0 806,0 0 0,-1 0 0,1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9.61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36 43 7955,'-9'0'569,"1"0"1,0 1-1,2 2 53,3 3 0,2-1 0,1 1-196,0 1 0,0 0 0,0 2 0,1 0-287,2 0 0,-2 0 0,3 0 0,0-2-45,2-1 1,-2 2 0,2-3 0,1 0 70,1-2 1,-2 1 0,0-1 0,1-1 116,1-1 1,0-2-1,0-2 1,-1-3-149,-1-2 0,-3-1 1,2-1-1,-1 0-360,-2-2 0,0-3 0,0 2 0,1 1 28,-2-1 1,0 1-1,-2 3 1,-1 1 80,-4-1 0,1 3 1,-1 1-1,-1 1-100,-1 2 0,-1 2 0,1 2 0,-2 3 13,-2 3 0,2-1 0,-1 4 0,4 0-344,1 1 1,1-2 0,-1 2 0,3 0 547,2 0 0,5 0 0,1-3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9.21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45 13 8038,'0'-5'1826,"0"-1"0,0 5-1158,0 1 0,0 7 0,0 5 1,-1 2-400,-2 2 0,1 0 0,-3 2 0,0 0-279,0-1 1,2 0 0,-2-1 0,0-3-80,0 0 1,3-1-1,0-3-656,1-1 1,1-2 454,0 0 0,0-5 0,1-1 0,1-5-21,0-3 0,4-3 0,-2-2 0,0 0 265,0 0 0,3-1 0,-1 1 0,1 0 209,-1 1 0,1 0 1,-1 3-1,2 0 116,1 0 1,-3 1 0,-1 2-1,0 1 135,0 1 0,-3 1 0,3 4-101,-1 2 0,0 3 1,-2 4-1,1 3-122,-1 1 0,2 0 0,0 0 0,1-1-205,2 0 1,-2-3 0,0 1 0,1-1-254,-1-1 0,3-4 0,-2-2 0,3-2-2226,3-1 0,-3 0 2493,3 0 0,2-4 0,0-1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8.65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 44 8205,'-4'0'1970,"4"0"0,5 0-1170,6 0 1,0-1-1,3-1 1,-1-1-227,1 2 1,0-3 0,2 0 0,-2 0-130,2 0 0,-3 1 0,-2 2 0,-1-1-391,-1-1 0,0 0-4276,0 3 4222,-4 0 0,-1-4 0,-4-1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8.0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35 1 7556,'0'9'0,"0"-1"-9,0 1 0,-1 1 0,0 2 1,-3 2-1,0 3 0,0 1 0,2 0 1,0 2 1645,-1 1 0,2 2 0,-2-1-1036,2 0 1,1-1-1,-1 1 1,-1 1-464,-1-1 0,0-2 0,3 1 1,0-3 37,0 0 0,0-4 0,0-2-588,0 1 1,0-3-389,0 2 0,0-8 0,0-4 0,0-4 800,0-4 0,0-5 0,0-1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1.04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26 1 7285,'-5'8'32,"2"1"0,3 0 0,0 0 0,0 0 433,0-1 1,0 1-1,0 1 1,0 1-203,0 1 1,-3-1 0,0-2-20,1 0 0,1 0 53,1 0 1,-1-3-402,-2-1 0,2-4-135,-2-1 0,5-3 0,2-6 0,0 0 93,0 0 1,1-3 0,-1 1 0,0 0 100,0 1 1,2-2-1,-2 0 1,1 2 55,2 0 1,1 2-1,-1 1 2,-1 1 0,2 4 66,-2-1 0,1 6 1,-1 3-1,-3 2 3,-2 1 1,-1 0 0,0 0 32,0 3 1,3-2-1,0 2-248,-1-2 0,1-5 0,1 0 178,1-1 0,-2-2 1,3-5 109,1-3 1,-2-1-1,0-2 1,-1 0 162,-2 0 0,0 0 0,0 0 0,1 1-114,2-1 0,-2 1 1,2 1-1,0 1-257,0-1 1,-2 3-1,3 2-282,1 1 0,1 1 0,0 1 307,1 1 0,-3 3 0,-1 4 1,0 0 438,0 0 1,-2 0 0,3-1 0,-1 1 891,0 0 1,3 0-469,-2 0 0,-1-4-1229,1-2 1,-3-2 0,2-2 393,-1-2 0,-1-6 0,-3-5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30.39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45 7814,'0'-5'985,"0"1"1,4 5-749,2 2 0,-2 3 0,-1 5 0,-2 2-74,-1 0 0,1-2 1,1 2-1,1-1-136,-1-1 1,-2 4 0,0-3-1,0-1 12,0-2 0,0-3 157,0 0-184,4-4 0,-3-2 0,2-6 1,-2-2-106,-1 0 0,0-4 0,0-1 0,0-1-33,0-1 0,0 1 0,0-1 0,0 0 67,0 2 1,3-1 0,0 3 188,-1 0 0,3 0-37,1 5 0,2 2 280,1 4 1,-1 0-1,1 0 1,0 1-600,0 2 1,0-2 0,0 3 225,-1 0 0,1-3 0,0 3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29.96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18 53 7774,'-5'0'-689,"0"0"1,3 1 1494,-1 2 0,0-1 0,3 4-517,0 1 1,1 0 0,1-1 0,2 0 13,1 1 1,1 1-1,2 0 88,1-2 1,-3 1 0,0-4 261,1-1 0,1-1-396,1-1 1,-2-4 0,0-1 0,-2-1-118,-1 0 1,-1-1 0,-2-4 0,1 0-198,1 0 1,0 1-1,-3 1 1,0 0-240,0 0 1,-3 1-1,-1 0 1,0 1-306,0 1 1,-3 4 0,1-1 217,-1 2 0,-2 5 0,0 2 0,0 2 120,0 1 1,3 2 0,1 1 0,2-1 262,1-1 0,5 3 0,1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1.21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58 88 7750,'-9'-9'-203,"0"1"1,0-4 0,2 0-1,0 2 3573,1 3 384,0 0-3307,1 6 0,5-6 1,6 4-1,2 1 1,1 1-584,-1 1 0,1-3 0,0 0 0,0 1-606,0 1 0,0 1 0,-1 0-966,1 0 0,-4 1 1323,-2 2 0,-2 2 1,-2 4-1,-2 0 566,-3-1 0,-2 1 1,0 0-1,-1 0 612,0 0 1,1-1 0,1 0 936,1-2 0,5 1-997,1-4 1,4 0-1,5-3 1,0 0-609,0 0 1,2 0 0,1-1 0,-1-2-786,-1-3 0,2-2 0,-1-1 660,0 1 0,-1-1 0,-1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29.61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27 9 7977,'4'-5'1704,"-2"1"-1178,4 4 1,-4 1 0,1 2 0,-2 4-6,-1 4 0,-3 0 1,-1 3-1,0 1-494,0-1 0,-2 1 0,2-2 0,0 0-271,0 0 0,-2 1 0,3-2-231,1-1 1,1-1-366,1-2 915,0-3 0,3-2 0,1-6 0,1-3 222,2-1 1,-2-2 0,1-1 0,1-1 160,1-1 0,-1-3 0,0 1 0,-1-1-187,1 1 0,1 3 0,0-1 0,-2 2-247,0 1 1,0 1-169,3-1 1,0 4-1,-1 3-50,-2 4 1,-2 3 0,-4 5-1,0 0 6,0 2 1,2 3-1,1-3 1,-1-2-102,-1 0 1,2-1-1,1 0 1,0 0-236,0 0 1,3-5 0,-1 0-1,2-1-634,0 0 0,2 0 1158,2-3 0,-2-8 0,3-1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29.04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44 14458,'9'-3'0,"0"0"304,0 1 0,3-2 0,0 2 0,1 0 0,1 0-933,0-1 1,-1 1 628,2-4 0,2 0 0,-4-3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3:28.64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 9 7850,'-5'-5'2432,"2"1"1,6 4 0,2 1-2031,-1 2 1,4-2 0,-2 2 0,3-1 0,2 0 0,0 1-1,0-1 1,-1-1 128,-1-1 0,0 1-938,0 2 1,-4-1 0,0 4 0,-1 1 0,-2 0 0,-1 2-72,-1 0 1,0 4 0,-1 1 0,-2 3 0,-3 1 0,-2-1 0,-3 1 0,-1 0 0,1-1 76,1 1 1,-1-1-1,0-2 1,2-1 376,2-1 1,4-2-1,-2-5 1198,1 0-950,2 0 0,5-1 1,4-3-1,3-3 617,2-2 0,4-4 0,-3 2 0,2-1-508,0 1 0,-1 0 1,4-2-1,-1 1-420,-3-1 1,2 2 0,-3-1 0,-1 0-506,1 2 0,-1-3 1,-3 3-695,0-1 0,-4 2 1286,-3-3 0,-1 0 0,-1-3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20T08:31:10.8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24575,'14'0'0,"9"0"0,8 0 0,16 0 0,2 0 0,9 0 0,0 0 0,10 0 0,-7 0 0,17 0 0,-7 0 0,11 0 0,-11 0 0,-3 0 0,-10 0 0,0 0 0,0 0 0,0 6 0,0 2 0,-9 6 0,7 0 0,-7 0 0,9-6 0,0 5 0,0-12 0,0 6 0,0-7 0,0 0 0,0 0 0,0 0 0,-9 0 0,-2 0 0,-16 0 0,5 0 0,-12 0 0,5 0 0,-13 0 0,4 0 0,-3 0 0,4 0 0,8 0 0,-5 0 0,5 0 0,0 0 0,-5 0 0,12 5 0,-12 2 0,12-1 0,-12-1 0,12 1 0,-5-5 0,7 5 0,0-6 0,0 0 0,10 0 0,-7 0 0,6 0 0,0 0 0,-6 0 0,6 0 0,-9 0 0,9 0 0,-7 0 0,7 0 0,-9 0 0,0 0 0,-7 0 0,5 0 0,-12 0 0,5 0 0,-7 0 0,0 0 0,-2-4 0,-4 3 0,-3-3 0,-4 4 0,0 0 0,0 0 0,-4 0 0,-1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20T08:31:08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24575,'25'0'0,"3"0"0,19 0 0,2 0 0,9 0 0,0 0 0,0 0 0,11 0 0,-9 0 0,9 0 0,-12 7 0,1-6 0,0 12 0,-8-11 0,5 4 0,-14 0 0,6-5 0,-9 10 0,0-9 0,0 3 0,0 1 0,9-5 0,-7 5 0,16-6 0,-7 7 0,9-6 0,0 6 0,0-7 0,0 0 0,0 0 0,-9 0 0,7 0 0,-16 0 0,7 0 0,17 0 0,-27 0 0,25 0 0,-31 0 0,7 0 0,1 5 0,-9-3 0,7 3 0,-14 0 0,14-4 0,-6 10 0,-1-10 0,7 10 0,-6-9 0,-1 3 0,7-5 0,-6 0 0,7 0 0,17 6 0,-13-5 0,13 5 0,-17-6 0,0 0 0,1 0 0,-1 0 0,0 0 0,-7 0 0,5 0 0,-12 0 0,12 0 0,-12 0 0,5 0 0,0 0 0,-6 0 0,14 0 0,-14 0 0,6 0 0,-7-5 0,0 4 0,0-4 0,-2 1 0,-4 3 0,-3-3 0,-5 4 0,7 0 0,-9 0 0,3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7-09T02:40:30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146 251 24575,'-4'8'0,"3"-1"0,-6-2 0,6 2 0,-7-6 0,3 6 0,-3-2 0,0 3 0,0 0 0,-1 0 0,1 0 0,-1 1 0,1-1 0,0 0 0,-1 1 0,0-4 0,4 2 0,-3-6 0,3 7 0,0-3 0,-3-1 0,7 3 0,-3-3 0,4 4 0,0-1 0,0 1 0,0 0 0,0 0 0,0 0 0,0 0 0,0 0 0,0-1 0,0 1 0,0 0 0,0 0 0,4 0 0,0 1 0,4-1 0,0 0 0,1 0 0,-5 1 0,4 0 0,-3-1 0,4 1 0,0 0 0,0 0 0,-1 0 0,1-1 0,0 1 0,-4 0 0,3 0 0,-4-4 0,5 2 0,0-6 0,0 7 0,0-7 0,-4 7 0,2-7 0,-2 7 0,4-4 0,-1 5 0,0-5 0,0 3 0,1-6 0,-5 6 0,3-6 0,-2 7 0,4-7 0,-4 7 0,3-7 0,-3 7 0,3-3 0,1-1 0,0 4 0,0-3 0,0 0 0,-1 3 0,1-3 0,0 4 0,5-5 0,-4 4 0,10-2 0,-4 4 0,4-5 0,-4 4 0,4-4 0,-5 0 0,6 5 0,0-9 0,-5 7 0,3-7 0,-3 3 0,-1 0 0,5-3 0,-10 3 0,10 1 0,-1-4 0,3 8 0,-2-8 0,-1 4 0,-9-1 0,10-3 0,-4 3 0,-1 0 0,5-3 0,-5 2 0,6-3 0,0 5 0,0-4 0,-5 4 0,3-5 0,-9 4 0,10-3 0,-10 3 0,10-4 0,-10 0 0,4 4 0,0-3 0,-4 2 0,5-3 0,-1 5 0,-4-4 0,4 4 0,-5-5 0,5 0 0,-4 4 0,4-3 0,-5 3 0,0-4 0,-1 0 0,7 0 0,-5 0 0,4 0 0,0 0 0,-4 0 0,5 0 0,-7 0 0,1 0 0,0 0 0,0 0 0,0 0 0,-1 0 0,6 0 0,-3 0 0,3 0 0,0 0 0,-4 0 0,4 0 0,0 0 0,-3 0 0,3 0 0,-6 0 0,1 0 0,0 0 0,5 0 0,-4 0 0,5 0 0,-1 0 0,1 0 0,6 0 0,7 0 0,-5 0 0,12 0 0,-6 0 0,1 0 0,5 0 0,-13 0 0,13 0 0,-12 0 0,5 0 0,-7 0 0,0 0 0,-6 0 0,5 0 0,-4 0 0,5 0 0,-6 0 0,5 0 0,-10 0 0,10 0 0,-10 0 0,4 0 0,-5 0 0,-1 0 0,1 0 0,5 0 0,-3 0 0,3 0 0,-5 0 0,5 0 0,-4 0 0,4 0 0,0 0 0,-3 0 0,3 0 0,0 0 0,-4 0 0,10 0 0,-5 0 0,6 0 0,0 0 0,-5 0 0,3 0 0,-3 0 0,5 0 0,-6 0 0,5 0 0,-10 0 0,10 0 0,-10 0 0,10 0 0,-5 0 0,6 0 0,-5 0 0,3 0 0,-9 0 0,10 0 0,-4 0 0,-1 0 0,5 0 0,-10 0 0,10 0 0,-5 0 0,1 0 0,3 0 0,-8 0 0,8 0 0,-9 0 0,10 0 0,-10 0 0,4 0 0,-5 0 0,0 0 0,0 0 0,-1-4 0,1 3 0,0-3 0,5 4 0,-4 0 0,4-4 0,-5 3 0,0-3 0,0 4 0,5 0 0,-4 0 0,4 0 0,-5 0 0,0 0 0,5 0 0,-4-4 0,10 3 0,-10-3 0,4 4 0,0 0 0,2 0 0,-1 0 0,5 0 0,-10-4 0,10 3 0,-5-3 0,6-1 0,0 4 0,0-4 0,0 5 0,7-5 0,-5 4 0,5-9 0,-7 8 0,6-2 0,-4-1 0,5 4 0,-7-8 0,0 7 0,7-8 0,4 4 0,-2-1 0,1-2 0,-11 8 0,1-8 0,0 3 0,7 0 0,-5-4 0,5 5 0,-7-1 0,7-4 0,-6 4 0,6-1 0,-13-2 0,5 4 0,-4 0 0,5-5 0,0 4 0,-6 1 0,5-5 0,-5 4 0,1-4 0,4 0 0,-10 1 0,9 3 0,-9-2 0,5 3 0,-7 1 0,1-4 0,-4 3 0,-1-3 0,0 3 0,-3-2 0,7 2 0,-3-4 0,-1 0 0,5-5 0,-4 4 0,5-5 0,-1 1 0,-4 4 0,4-10 0,-3 10 0,-1-5 0,-1 6 0,0 0 0,-3 1 0,3-1 0,-4 1 0,0 0 0,0 0 0,0 0 0,0 0 0,0 0 0,0 0 0,-4 0 0,-1 3 0,-4-3 0,0 3 0,0-4 0,1 1 0,-1-1 0,0 0 0,0 5 0,0-4 0,1 3 0,-1 0 0,0-3 0,0 3 0,0 0 0,0-3 0,0 3 0,0-4 0,-5 4 0,4-3 0,-5 3 0,6-4 0,-5 4 0,4-2 0,-5 2 0,7 0 0,-1-3 0,0 7 0,0-3 0,0 0 0,0 3 0,4-7 0,-3 7 0,3-7 0,-4 7 0,4-7 0,-3 7 0,3-7 0,-4 7 0,1-6 0,-1 6 0,1-3 0,3 0 0,-3 3 0,3-7 0,-4 7 0,0-6 0,0 6 0,1-3 0,0 0 0,-1 3 0,1-7 0,-1 7 0,1-3 0,-1 4 0,0 0 0,4-4 0,-3 3 0,3-3 0,-4 4 0,1 0 0,-7 0 0,5 0 0,-4 0 0,-1 0 0,5-3 0,-10 2 0,10-3 0,-10 4 0,10-4 0,-10 3 0,5-3 0,-1 4 0,1 0 0,7 0 0,-7 0 0,5-4 0,-4 3 0,5-3 0,-6 4 0,5 0 0,-4 0 0,5 0 0,0 0 0,-5 0 0,3 0 0,-8 0 0,8-4 0,-8 3 0,8-3 0,-3 4 0,0 0 0,3 0 0,-8-5 0,8 4 0,-8-4 0,8 5 0,-3 0 0,0 0 0,3 0 0,-3-4 0,-4 3 0,7-3 0,-13 4 0,14 0 0,-10 0 0,10 0 0,-10-4 0,10 3 0,-10-4 0,4 5 0,1 0 0,-5 0 0,4 0 0,-5 0 0,0 0 0,0 0 0,0 0 0,0 0 0,-1 0 0,1 0 0,0 0 0,0 0 0,6 0 0,-5 0 0,4 0 0,-5 0 0,5 0 0,-3 0 0,8 0 0,-3 0 0,0 0 0,3 0 0,-8 0 0,9 0 0,-5 0 0,1 0 0,4 0 0,-5 0 0,-3 0 0,7 0 0,-7 0 0,9 0 0,0 0 0,0 0 0,0 0 0,0 0 0,-5 0 0,4 0 0,-5 0 0,6 0 0,0 0 0,0 0 0,1 0 0,-1 0 0,0 0 0,4-4 0,-9 3 0,8-3 0,-8 4 0,6 0 0,-1-4 0,0 3 0,0-3 0,0 4 0,1 0 0,-1 0 0,0 0 0,1 0 0,-1 0 0,-5 0 0,4-4 0,-4 3 0,5-3 0,-6 4 0,5 0 0,-10 0 0,10-4 0,-10 3 0,10-3 0,-10 4 0,10 0 0,-10 0 0,10-4 0,-4 3 0,-1-3 0,5 4 0,-4 0 0,5 0 0,-6 0 0,5 0 0,-4 0 0,0 0 0,3 0 0,-8 0 0,8 0 0,-8 0 0,8 0 0,-8 0 0,3 0 0,0 0 0,2 0 0,0 0 0,3 0 0,-3 0 0,0 0 0,3 0 0,-3 0 0,5 0 0,-5 0 0,3 0 0,-3 0 0,5 0 0,-5 0 0,4 0 0,-5 0 0,6 0 0,-5 0 0,4 0 0,-5 0 0,1 0 0,4 0 0,-10 0 0,10 0 0,-4 0 0,5 0 0,0 0 0,-6 0 0,5 0 0,-4 0 0,5 0 0,0 0 0,0 0 0,0 0 0,0 0 0,-5 0 0,4 0 0,-4 0 0,5 0 0,0 0 0,-5 0 0,3 0 0,-3 0 0,5 0 0,0 0 0,-5 0 0,4 0 0,-10 0 0,10 0 0,-5 0 0,1 0 0,-2 0 0,1 0 0,-5 0 0,10 0 0,-10 0 0,4 0 0,0 0 0,-3 0 0,8 0 0,-8 0 0,8 0 0,-8 0 0,8 0 0,-8 0 0,3 0 0,0 0 0,-3 0 0,3 0 0,-5 0 0,5 0 0,-4 0 0,5 5 0,-1-4 0,-4 4 0,10-1 0,-4-3 0,5 3 0,0-1 0,0-2 0,0 3 0,0-4 0,0 4 0,1-3 0,-1 7 0,0-7 0,0 3 0,1 0 0,-1-3 0,0 7 0,0-8 0,0 8 0,1-7 0,-1 7 0,0-7 0,0 7 0,0-7 0,0 7 0,0-7 0,1 6 0,-1-6 0,0 7 0,0-7 0,1 6 0,0-3 0,-1 1 0,1 2 0,-1-7 0,1 4 0,3 0 0,-3-3 0,3 2 0,-4-3 0,0 4 0,0-3 0,1 3 0,-1 0 0,0-3 0,0 7 0,1-7 0,-1 6 0,0-6 0,1 3 0,0-4 0,3 4 0,-2-3 0,2 3 0,-3-4 0,0 3 0,0-2 0,3 6 0,-2-6 0,3 6 0,-4-6 0,3 6 0,2-3 0,-1 0 0,3 3 0,-2-3 0,3 4 0,0-4 0,0-1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7-10T04:53:40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 1532 24575,'30'0'0,"2"0"0,23 0 0,2 7 0,0-5 0,20 22 0,-26-19 0,38 20 0,-28-15 0,-7-5 0,2 0 0,19 2 0,23 1 0,-30-6 0,-1 13 0,1-13 0,-1 13 0,13-5 0,-9-1 0,21 8-614,-9-15 614,12 7 0,0-9 0,-11 0 0,8 0 0,-9 0 0,11 0 0,-11 0-93,-4 0 93,-11 0 0,0 0 0,0 0 0,-1 0 0,1 0 612,0 7-612,0-5 95,0 6-95,-1-8 0,13 0 0,3 0 0,-21 0 0,2 0 0,-13 0 0,1 0 0,11 0 0,-1 0 0,21 0 0,9 0-884,-9 0 884,-29 0 0,1 0 0,44 0 0,-37 0 0,0 0 0,36 0 0,-42-1 0,-2 2 0,29 6-243,9-5 243,-21 6 0,9-1 0,-13-5 0,13 6 0,17-8-603,-42 0 0,2 0 603,7 0 0,-1 0 0,-12 0 0,-1 0-334,10 0 0,0 0 334,-9-1 0,-1 2 0,6 3 0,0 0 0,0-3 0,-2 0 0,41 8 0,0-1 0,-13-6 0,-2 6 788,-1 1-788,-29-8 0,1 0 0,48 7-138,-48-3 0,-1-2 138,42-1 0,-21 5 1195,-2-7-1195,-4 0 733,-7 0-733,10 0 0,-1 0 0,-9 0 561,7 0-561,4 0 0,2 0 0,9 0 0,-22 0 0,7 0 0,-8 0 0,11 0 0,12 0 0,-10 0 0,10 0 0,0 0 0,-9 0 0,8 0 0,-22 0 0,-2 0 0,-11 0 0,1 0 0,-9 0 0,6-6 0,-14 4 0,14-11 0,-6 11 0,29-18 0,-16 10 0,16-11 0,-21-1 0,-8 6 0,-2-4 0,-15 8 0,-2 0 0,-5-5 0,-1 4 0,0-4 0,0 6 0,0 0 0,-5-6 0,3 5 0,-8-12 0,4 11 0,1-11 0,-5 5 0,5 0 0,-6-5 0,5 5 0,-3-6 0,3-1 0,-5-8 0,0 6 0,0-6 0,7 0 0,-5 6 0,4-6 0,-6 15 0,0-5 0,0 12 0,0-12 0,0 11 0,0-11 0,0 12 0,0-12 0,0 11 0,0-11 0,-5 12 0,-2-12 0,-4 11 0,0-4 0,0 6 0,0 0 0,-6 0 0,4 0 0,-4-1 0,-1 0 0,6 1 0,-12-2 0,5-4 0,-7 3 0,7-4 0,-13 4 0,10-3 0,-12 1 0,9-2 0,-9 4 0,6 1 0,-15-2 0,16-4 0,-16 3 0,7-10 0,-9 9 0,0-11 0,9 13 0,-6-7 0,5 2 0,1 4 0,2-4 0,8 7 0,1 0 0,-1 0 0,1 0 0,-1 1 0,7 0 0,-5-1 0,5 1 0,-7-1 0,-8 0 0,6 0 0,-6-1 0,0 0 0,6 1 0,-14-2 0,5 1 0,-7 6 0,8-4 0,-7 3 0,7-4 0,-9 4 0,1-4 0,-1 11 0,9-4 0,-7-1 0,7 5 0,-9-4 0,0 6 0,1 0 0,-1 0 0,0 0 0,1 0 0,7-6 0,-5 5 0,14-5 0,-15 6 0,16 0 0,-16 0 0,15-6 0,-6 5 0,0-5 0,6 6 0,-14 0 0,14 0 0,-14-7 0,14 6 0,-14-6 0,6 7 0,-19 0 0,8 0 0,-8 0 0,10 0 0,-10 0 0,8-7 0,-8 6 0,10-6 0,0 7 0,1 0 0,8 0 0,-7-6 0,7 4 0,-9-11 0,1 11 0,-12-5 0,8 1 0,0 4 0,6-5 0,6 7 0,-1 0 0,-5-6 0,5 4 0,-18-12 0,8 12 0,-18-6 0,17 2 0,-17 4 0,8-5 0,-11 0 0,0 5 0,0-6 0,0 8 0,11 0 0,-9-7 0,19 5 0,-8-6 0,10 8 0,0-7 0,1 6 0,-1-6 0,0 7 0,1 0 0,-1 0 0,9 0 0,-7 0 0,7 0 0,-9 0 0,0 0 0,1 0 0,-1 0 0,0 0 0,-10 0 0,-2 0 0,-11 0 0,1 0 0,-1 0 0,0 0 0,-12 0 0,9 8 0,1-6 0,5 5 0,17-7 0,-7 0 0,11 0 0,7 0 0,-5 0 0,14 0 0,-6 0 0,0 0 0,6 0 0,-14 0 0,14 0 0,-14 0 0,5 0 0,1 0 0,-6 0 0,14 0 0,-15 0 0,16 0 0,-16 0 0,15 0 0,-14 0 0,14 0 0,-6 0 0,0 0 0,-3 0 0,1 0 0,-6 0 0,14 0 0,-15 0 0,15 0 0,-14 0 0,14 6 0,-6-5 0,0 5 0,6-6 0,-6 5 0,8-3 0,-8 10 0,7-10 0,-16 11 0,7-12 0,-9 13 0,0-13 0,1 12 0,-1-4 0,0-1 0,1 5 0,-1-11 0,0 11 0,9-12 0,-6 13 0,6-6 0,-9 0 0,0 5 0,9-6 0,-7 8 0,16-2 0,-7 0 0,-1 1 0,8-1 0,-7 1 0,8-2 0,-8 8 0,6-5 0,-6 11 0,15-13 0,-5 5 0,5 0 0,0-5 0,1 4 0,1 0 0,5-4 0,-12 11 0,11-12 0,-11 12 0,12-12 0,-12 12 0,11-12 0,-5 12 0,0-11 0,4 11 0,-4-10 0,-6 15 0,10-9 0,-11 11 0,7-11 0,4 4 0,-5-4 0,0 0 0,5 4 0,-4-4 0,6-1 0,-1 5 0,7-12 0,-5 5 0,10-6 0,-9 6 0,8-5 0,-3 6 0,5-8 0,0 1 0,0 6 0,0-4 0,0 4 0,0-7 0,0 1 0,0 0 0,0 0 0,0-1 0,0 1 0,0 0 0,0-1 0,0 1 0,0 0 0,0-1 0,0 1 0,4 0 0,2-1 0,5 1 0,0 0 0,-1-1 0,2 8 0,-1-6 0,1 12 0,-1-12 0,1 5 0,4 5 0,-4-8 0,4 8 0,-5-12 0,-5 1 0,4-5 0,-9 3 0,8-8 0,-8 8 0,8-8 0,-3 7 0,-1-3 0,-1 4 0,-4 1 0,0-1 0,0 1 0,0-1 0,0 1 0,0-1 0,0 1 0,0-1 0,0 1 0,0-1 0,0-3 0,0-2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0.94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27 7788,'0'-9'2794,"4"2"-1757,2 1 0,-1 2 0,1 4 1,0 0 176,2 0 0,1 3 0,0 0-1109,0-1 1,-1 0 0,-2-1-211,0 2 0,0 0-58,3-3 1,-3 1-1,-1 2-297,-1 3 0,2 2 0,-3 1 45,2 0 0,-3 2 0,2 1 1,-1 0 47,0 1 0,1-4 1,-2 3-1,1-1-63,-1 1 1,-1-2 0,-1 1-1175,0-1 959,0-1 1,-1-1-1,-2-2-81,-3-3 1,-2-3 0,-1-2 725,1-1 0,-5-4 0,-1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0.94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230 1 7786,'-12'4'266,"0"1"0,0 6 141,4 1 1,-1 4 0,-1-2 0,-1 3 0,-1 1 0,2-1-184,0 1 0,-2-3 0,0-2 0,1 0-835,2-2 0,-3-4 1,0-2-1,1-2 611,2-1 0,-8-4 0,-2-3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0.63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 0 7782,'-5'0'5955,"1"4"-5441,4 2 0,0 2 0,1 0 0,1 2-633,1 2 0,1-2 0,-2 2 0,1-3-992,-1 0 1,-1-1-1,1-1-2446,1-1 3557,0 0 0,1-1 0,1-2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0.4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9 7697,'8'-1'721,"1"-2"0,0 2 13,0-2 0,0 2 0,0 1 1,2 0-1,1 0 0,-1 0-199,-1 0 0,-2 0 0,1 0 0,0 0-279,0 0 1,-3 0 0,0 0-201,0 0 1,2 0 0,1 1 64,0 2 0,-3 1 1,-1 4-1,0 0-190,-1 1 1,-1 3 0,2 0 0,-1 2 127,-2-1 1,2 4 0,-1-1 0,-1 2-28,-1 3 0,2 2 0,0-1 1,0 0-225,1-1 1,-3 0 0,2-4 0,-2 1-300,-1 0 0,3-5 1,0-1-1,-2-2-888,0-1 0,-1 0 1,-1-2 1378,-1-1 0,-3-2 0,-4-4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0.11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 1 7697,'0'12'-324,"-3"-2"1,0 3 0,1-1 807,1-1 1,1 4 0,0-2-1,0 1 631,0 1 0,0-1 1,0 0-1,0-2-1209,0-1 0,0 2 0,1-1-1691,2-1 1,-1-6 1784,4-2 0,0-6 0,2-2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9.95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8133,'0'5'4100,"0"1"-4316,0 1 1,1 1 0,1 1-1,1 0 216,-1 0 0,-1-1 0,-1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9.65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158 1 7789,'-4'9'-184,"2"-4"270,-4 1 1,1 0-1,-1 3 1,3 0-1,1 0 304,0-1 1,1 1 0,-2 0 0,3 0-205,3 0 0,-1-1 0,2-2 0,1 0 13,0 1 1,-3 1 0,1 1 33,-2 0 1,-2-2-1,-2 0 1,-3-1-82,-2 1 1,0 0 0,-1 0 0,0-1-136,0 1 0,0-3 0,0 2-16,-3 1 0,0-2 0,-1 0 0,4-1 284,2-2 0,2-1 1,-1-1 1502,-1 0-858,3 0 0,1 0 0,6 0-387,3 0 1,2 0 0,2 1 0,0 1-255,2 1 0,4 3 0,-1-2 0,1 0 51,2 3 0,0-2 1,2 0-1,1-1-162,-2-2 0,3-1 1,-2-1-1,0 0-477,-1 0 0,-2 0 0,1-1 0,-2-1-664,-1-1 0,-1-4 1,-3 1-1,0-2-1252,0 0 0,2-4 2215,-1 0 0,-1-4 0,-2 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9.32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13 10 7789,'-9'-4'1208,"5"3"1190,4-2 1,1 2 0,5 1-2815,1 0 0,0 4 0,0 1-1964,-2 0 0,0 2 2380,1-1 0,2 2 0,-3 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8.99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8054,'0'3'1860,"0"6"1,0 6-1116,0 6 0,0 2 0,0 7 1,1 1-357,2 1 0,-1 8 1,3-1-1,-1 3-249,-3 4 1,0-5 0,-1 3 0,0-2-164,0-1 0,0-2 0,0-4 1,0-2-221,0-3 1,3-2 0,0-7 0,-1-2-183,-1 0 1,-1-5-1,0-2-801,0-3 1,0-5 0,0-5 1225,0-7 0,-4-4 0,-1-6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8.73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89 7777,'0'-6'444,"1"1"539,2 1 1,-1 0 0,4 2 0,1-1 0,3 0 0,2 2 0,0-1-634,1-1 0,-3-3 0,2 3 0,1-2 0,1-1-662,-1 1 0,3-3 0,-4 3 1,-1-1 302,-2 0 1,0 4 0,0-1-1551,0 2 0,-4 2 1,-2 2 922,-2 3 1,-5 2 0,-3 2 0,-3 1 610,-2 0 0,-3 5 0,0-2 0,-1 1 190,2-1 0,-3-2 0,2 2 0,0-2 59,0-1 0,-1-1 1,5-1-1,3 0 1400,1-1 0,4-3-302,-3-2 1,9-3-1,2-3-836,5-2 0,4-3 1,0-1-1,2 0-253,2 0 0,2 0 1,-2 1-1,-1-1-201,1 0 1,-1 0-1,-2 0 1,-1 0-573,-1 1 1,-2 2 0,-2 1 0,0 0-2375,0 0 0,-4 2 1145,-2-3 1,-3 1 1768,-3-1 0,-6-1 0,-5 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8.37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26 0 7777,'-8'3'784,"-1"0"0,4 4 1,2-1-1,2 2-205,1 1 0,1-4 0,2 1 0,2 1 0,1 1-828,0 1 0,-3 0 0,1-1-1205,0 1 0,0 0 1313,-1 0 141,-2-4 0,3 3 0,-4-3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8.21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66 1 7783,'-14'9'152,"2"-1"0,0-2 3053,0 0-1473,0 0 0,8-1-1369,4-2 0,4-2 0,6-2 1,1-1-1,1-1-442,-2 1 0,0-2 0,-1 1 0,0 1-1579,0 1 0,-1 1-2786,1 0 4444,-4 0 0,-1 4 0,-4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0.78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1 105 7786,'0'-23'0,"0"3"1182,0 1-739,0 5 0,0 2 92,0 3 1,1 4-1,2 3-16,3 4 0,1 7 0,2 6-146,0 5 1,1 0-1,2 4 1,2 3-1,3 1-23,1 0 0,2 6 0,1-1 0,-2-1-724,0 0 0,2-1 0,-1-3 0,0-4-534,-2-1 0,0-3 0,-1-2 0,-3-2 189,-2-1 0,-2-2 0,-1-5-26,0-2 0,-2-3 377,-1-6 0,-2-2 0,-4-4 0,-1 0 368,-2 0 0,2-3 0,-3-2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8.05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63 8490,'0'-9'1226,"3"0"1,3 0 0,2 0 0,1 2-359,0 1 0,0 1 0,-1 3 0,1-1-1013,0 1 0,3 1 0,0 1 0,-2 0-1142,0 0 1,-1 1 0,-1 2-3722,-2 3 5008,-2 2 0,-4 0 0,0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88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 0 7790,'-5'6'1462,"2"0"1,2 0 0,1 3-1,1 0 1,1 0-653,1-1 0,3 1 0,-3 0 0,1 0-1137,0 0 1,0 2 0,-2 1 0,1-1 326,-1-1 0,3-1 0,0-1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67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8 7751,'1'-5'0,"2"2"0,2 6 1805,4 3 1,0-1-1,1 1-1056,1 1 0,0-2 0,3 0 0,0-1-749,-1-2 0,2 2 0,3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52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 16 7751,'-3'-6'600,"0"1"0,1 3 0,5 0 0,3 4 218,2 4 0,1 2 1,-1 3-134,1 1 1,-1 4 0,-1-2 0,-1 4-525,1 2 1,-2 0 0,0 4 0,1 0 0,-1 1-319,-2-2 0,1 2 0,-1-4 0,-1 1 163,-1-1 0,-1-3 0,0-4 0,0-2-808,0-1 0,-1-2 1,-1-2-1,-2-2 61,-1-1 1,-1-1 740,-2-3 0,-5-4 0,-1-1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34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1 203 7751,'1'-12'244,"2"0"0,-1 0 0,4 1 0,1-1 863,0 1 0,2 0 1,0 1-1,1-2-275,2 1 1,-2 1-1,4 2 1,-1-1-652,-2 0 1,1 0 0,1 1 0,0 1 0,0 2-603,-3-2 0,0 3 1,-2 0-1,-1 1-4685,-1 0 5106,-4 0 0,2 3 0,-4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15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 7751,'9'0'744,"-1"1"0,-2 2 0,-3 3 0,0 1 1,0 3-362,-1 2 1,2-2 0,-1 3 0,-1-2-1885,-1 1 0,0 0-1764,2-3 3265,-2-4 0,3 2 0,-4-2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7.01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133 1 12121,'-4'5'1175,"2"2"0,-4 0 1,0 3-847,1 2 0,-3 3 1,3-1-1,-3 0-336,-1-2 1,0 0 0,0 1 0,0 0-1060,1 0 1,-1-2-1,0-2-1062,0 0 0,3-4 2128,0-2 0,4-2 0,-2-1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80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9871,'4'5'1188,"-2"-1"1,4-4-1280,1 0 0,-2 0-24,1 0 115,-4 0 0,6 4 0,-3 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66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18 8326,'4'-5'904,"-3"0"1,5 3 0,1 0-241,1 0 1,-2 1 0,0 1-913,1 0 1,-2 0 0,-1 1 247,0 2 0,3 1 0,-2 5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52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53 7 7751,'-4'-1'1017,"1"-2"0,1 2 1,0-1-1,-1 4-408,1 4 0,1 2 0,1 1 1,0 0-569,0 3 1,0 1-1,0 3 1,-1-2-353,-2 2 1,2 0 0,-3-1 0,1-1-645,0-1 0,-3-1 955,3-4 0,-4 1 0,3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0.56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22 106 8327,'-9'0'2304,"0"0"0,6-1 0,4-1-1052,6-1 1,6-4-1,6 1 1,1-1-576,4-2 0,-2 0 0,2 0 1,0 0-673,2 0 1,-4 1-1,-1 0 1,-2 1-1563,-2 1 1,-3 4-1,-2-1-660,-2 2 1,-6 2-1,-2 2 1016,-4 3 1,-5 2 0,-6 1-1,-1-1 1201,-2 1 0,0 0 0,-2-1 0,0-1 0,1-1 0,2-4 0,1 1 0,2-2 0,1-1 0,1 1 0,1 1 359,0 0 1,2 2-1,0-1 506,1 3 1,4 2 0,-1 2 0,2 1-257,1 0 0,-3 5 0,0-1 0,0 2-254,-1 4 0,2-2 0,-3 1 1,1-1-511,3-2 0,-3 0 0,1-2 1,1-3-1400,1-3 982,-3 0 0,3-5-35,-2-4 1,2-7 0,2-6 0,1 1 566,1-1 0,4 0 1,-1 2-1,1-1 599,2-2 0,0 2 0,0-1 1,0 0 495,-1 2 0,1 2 1,0 2-1,1 2-520,2 2 0,-3-3 0,3 3 0,-2 1-604,-1 1 0,-3 1 0,0 0 0,-1 1-517,0 2 0,2-1 0,-4 4 0,-1 0-10,-1 2 0,-1 4 1,-1 0-1,-2-1 151,-3-2 0,-1 0 1,0-1-1,-1-1 2,-2-1 1,-1-4 0,2 1 0,0-2-107,-3-1 0,2 0 0,-2-1 0,2-2 549,2-3 0,-1-2 0,0-2 0,0-1 0,0 0 0,1-9 0,-1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33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 18 8479,'-4'4'1992,"1"-3"1,6 2-1738,2-2 0,3-1 1,2-1-1,1-1-843,1-1 1,-1-3 587,-2 3 0,4-3 0,1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20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36 7751,'8'-6'0,"1"0"0,0 0 0,0 1 443,0 2 756,0-2-1199,-1 4 0,1-3 0,0 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6.06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80 5 8159,'0'-4'1754,"0"4"1,0 7 0,-1 5 0,-1 1-1427,-1 0 0,-4 4 0,2 0 1,0 1-497,-1 1 1,1 0 0,-2-3-1,1-3-639,-1 0 1,3-1-1,0-3 1,1 0 806,1-1 0,-5 1 0,2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5.51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0 7407,'-8'0'0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5.11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35 0 8169,'-4'4'3548,"1"-4"-2898,6 0 0,1 0 1,5-3-533,0 2 1,-3 1 0,0 0-573,1 0 1,-3 1-1,-1 2 1,-2 3-843,-1 2 0,2 1 0,1-1 0,-1 1 1092,-1 0 1,0-1 0,1-1 0,2-2 203,1-1 0,1 2 0,3 0 1286,0 2 1,-3-2 0,-2 0-1,1 1 1532,0 1-2337,-3 0 0,2 1 0,-4 0-156,0 0 0,0 0 0,0-1-369,0 1 1,-1-3 0,-2 0 0,-3 0-302,-2-1 0,0 2 1,-1-3-1,-1 0-326,-2-1 1,1 0-1,-2-3 1,0 0 45,2 0 0,1 0 1,2-1-1,-1-2 433,0-2 1,4-3-1,2-1 1,2 0 194,1 0 0,7 0 1,3-2-1,3-1 703,2 1 0,2-2 0,1 1 0,-1-1-676,1 0 1,-1-1 0,1 1-31,0-1 0,3 3 0,2-1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4.71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96 8343,'0'-9'582,"0"0"0,4 0 0,2 0 0,2 1 0,3 0 94,1 2 1,0-2 0,-2 3 0,0-1-505,2 0 0,0 4 0,-3-1 1,0 1-1214,-1 0 1,-2 1-1,-1-1 1041,-1 4 0,-1 2 0,-3 5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4.54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36 0 7786,'-9'0'535,"1"1"0,1 1 830,1 1 1,4 4 0,-1-1 0,2 2-788,1 0 1,0 4 0,0 1-1,0 0-629,0-1 0,0 3 0,1-3 1,1-1-1060,1-2 1,1 0-1,-2 0 1,1 0 1109,-1 0 0,3-1 0,0 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4.37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1 7813,'-4'4'1804,"0"1"0,4 1 0,0-1-1913,0 2 1,0 1 0,0 1 108,0 0 0,0 0 0,0-1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3.81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7715,'0'9'224,"0"0"0,0 0 1,0 0-1,0 3 1381,0 3 0,0 5 0,0 4 0,0 1-873,0 2 0,0-1 0,0 1 0,0-1-539,0 1 0,0-2 0,0-1 0,0-3-486,0 1 1,0-5 0,0 1 0,0-4-863,0-1 0,0-7 0,0 3 1155,0-1 0,0-4 0,0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3.62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62 7715,'4'-9'-133,"1"3"1,3 0 0,1 0 259,0 2 1,3-3 0,1 3 0,-1 0 464,1 0 0,2 1 0,-3 2 0,-2-1-1743,0-1 1151,-1 0 0,-4 3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9.49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51 39 7786,'0'-8'3504,"0"-1"-3088,0 4 1,0 0 0,1 3 201,2-1 1,2 0 0,4 3 0,0 0-1,-1 0-468,1 0 1,-3 0-1,-1 1-630,-1 2 1,-1 5-1,-3 5 1,-1 0-46,-2 3 1,-5 1 0,-5 0 0,1 1 344,-1 0 1,-2-5 0,3 0-1,2-1 672,0 0 0,2-4-289,2-2 0,4-4 1,7 0-473,4-4 0,6-3 0,-1-3 1,2 0 82,-1 2 1,-2-2 0,-2 2-340,1-2 1,0 3 172,-3 2 222,-5 2 1,0 2 0,-5 2 0,-1 3 10,-1 2 0,-3 1 1,-1 0-1,-3 0 248,-2-1 1,0 2-1,4 1 1,-1 1 369,0-1 0,1-2 0,2 0-291,3 0 1,2-3 0,2-1-454,2-1 1,5-5 0,4-5 0,-1-2 129,-2-1 0,-1 0 0,-1 1 0,-1-2-219,1-2 0,-3 2 0,0-2 0,-1 3-186,0 0 0,0-1 0,-1-1 1,1-1 519,-1 2 0,0-1 0,0 0 0,1-2 0,-1 0 0,-1 1 0,-1-2 0,0 1 1,0 3 1,0 0-1,0 1 1394,0 0 1,0 5-691,0 4 0,-1 4 1,-1 6-1,-2 1-690,-1 1 0,2 3 0,-1 1 0,-1 3-255,0 1 1,2 1 0,-3-3 0,0 2-81,1 0 1,-3 1-1,3-3 1,0-2 37,-1-1 1,3-2-1,-2-4 1347,1-1 1338,-3 1-929,2 0 1,1-4-913,4-2 0,1-2 1,5-2-1,1-1-80,1-1 1,2-3 0,0 2 0,2 0-352,-1 0 1,0-2 0,-1 3-1,2-1-371,-1 0 1,-1 1-1,-1 3 1,-1 0-51,1 0 0,-3 0 1,-1 1-1,0 2-948,0 3 1,-3 1 0,1 2 35,-2 0 1,-1 0 0,0 0 553,0 0 1,-4-1 0,-2 0 0,-2-2 251,-1-3 1,-3-1-1,1 0 1,0 1 352,1-1 1,1-1 0,1-1 0,-1 0 969,0 0 1,3 0 2259,0 0 0,5 1-1753,1 2 1,4-1-1,5 3 1,0-1-803,0 1 0,3-3 0,2 1 0,1-2-1065,-1-1 0,1 0 1,3 0-1097,-1 0 0,-2-4 1,0-3 1528,0-3 0,-2 0 0,0-3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3.48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107 1 7715,'-6'0'698,"1"1"450,1 2 0,-2 1 0,2 5 0,-1 1-968,-2 2 1,1-1 0,-1 3 0,1 2-932,-1 1 1,-1-3 0,0 0 0,1-1 750,2-2 0,-1 2 0,-3 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3.24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8045,'9'0'655,"-3"1"0,0 2 0,1 2 0,1 1 0,0 0 140,1 1 0,3-2 1,0 1-1,0 0-874,0-2 1,1 0 78,2-4 0,1 0 0,-2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3.10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1 7706,'0'6'315,"0"0"0,0 0 0,0 3 0,0 2 0,0 1 0,0 0-401,0 0 0,0-2 0,0 2 0,0-2-1830,0-1 1916,0-5 0,-4 8 0,0-2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2.93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7706,'6'0'370,"0"0"0,-3 4 0,3 1 0,1 1 0,0 0 0,-1 0-164,0-2 0,0 4 0,3-3-206,0 0 0,0 3 0,0-3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2.80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27 14 7706,'0'-9'378,"0"4"1,0 5 0,0 6 0,0 3 0,0 1-194,0 2 0,0 3 1,0-2-1,0 0-325,0 3 0,0 1 0,0 0 1,0 0-38,0-2 1,-1 0 0,-1-3-1,-1-1-385,1-1 0,1-1 1,1-2-729,-3-1 1290,2-2 0,-7-4 0,3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2.57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1 133 7706,'0'-14'247,"0"2"1,1 2 778,2 2 0,-1 0 1,3 1-1,2 1 0,1 0 25,1 1 1,4-3 0,1 4 0,3-2-686,1 0 1,-1 1 0,1-2 0,0 2-340,-1 1 0,4 0 0,-2 2 0,-1-1-387,-2 1 0,-2 1 0,4 1 0,-1 1-12,-3 2 0,2-1 0,-4 4 0,-1 1-3,-2 1 0,2 1 0,-1 1 45,-2 1 1,-4-1 0,1 3 0,-1-1-1,-2-1-83,-1 0 1,-4-1 0,-1-1 0,-1 0-469,-2-1 1,-4 1 0,-1-1 880,2-2 0,-4 2 0,0-3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2.31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34 1 7706,'-8'7'0,"-1"0"366,0-1 0,4-3 607,2 3 1,3-3 0,3 2 0,3 0-608,2 0 1,-2 1 0,-1 2 0,-1 0-552,1-2 1,0 2-1,1-1 1,-2 3-537,0 1 1,-3 1 0,3-2 0,-1 1 720,0 0 0,0 1 0,-3-3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02.12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97 7706,'1'-5'410,"2"1"1,4 2-91,4-1 1,0-3-1,3 2 1,2-1-1,2-1 1,1 0-1,2 0 1,-1-1-1,1 0 1,-1-2 0,0 1-1,-2 1-102,-4 1 0,2 4 1,-4-1-1,-1 2-1936,-2 1 1,-4 1 1717,-2 2 0,-6 2 0,-2 4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07:20.686"/>
    </inkml:context>
    <inkml:brush xml:id="br0">
      <inkml:brushProperty name="width" value="0.04291" units="cm"/>
      <inkml:brushProperty name="height" value="0.04291" units="cm"/>
      <inkml:brushProperty name="color" value="#E71224"/>
    </inkml:brush>
  </inkml:definitions>
  <inkml:trace contextRef="#ctx0" brushRef="#br0">42 283 8096,'-12'0'-227,"1"0"601,0 0 0,5 1 0,4 2 0,4 2 0,4 0 0,3 0 0,3 0 0,5-1 0,4 1 255,1 0 0,3-3 0,3 2 0,3-1-369,4 0 0,-5 0 0,5-3-367,0 0 0,-1 0 1,1 0-1,0 0 1,-2 0-1,-1 0 0,2 0-401,0 0 1,-2-3 0,-1-1 0,-3-1 250,-3-2 0,-3 2 1,1-1-1,-2-1 220,-1 0 1,-5-2 0,-1 0 0,0-1 209,0-2-81,-4-1 0,0-5 1,-5 0-1,-1 1 12,-2-1 1,-3-1 0,-4 0 0,-5-2 6,-2 2 0,-4 1 1,-5 2-1,-3 3-33,-5 0 0,-1 2 1,-3 4-1,1 2 17,2 1 1,-3 2 0,0 2 0,0 0-37,1 0 1,-3 0-1,2 3 1,-3 3-64,-3 2 0,-1 4 0,3 1 1,1 0 46,-1 3 0,0 1 1,5 0-1,4 0 12,3-2 0,7-2 0,7-1 1,2 2 113,3 0 0,7 4 0,9-1 1,7 1-47,9 1 1,8 1-1,8-3 1,3 1 31,2 0 1,4-3 0,0-2-1,2-4-677,0-1 1,4-4-1,-6-1 522,0-2 0,-4-1 0,1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3.47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 10 7814,'-5'-5'1903,"1"1"0,5 4 0,2 0 1,3 0-1469,1 0 1,2 0-1,1 0 1,1 0-917,1 0 0,0 0 1,-3 0-1,0 0-920,0 0 0,-3 0 1,-1 1 692,-1 2 0,-2 2 1,-5 4-1,-3 0 537,-2 0 0,-1 0 0,0 1 0,0 0 510,0 2 1,0 0-65,0-3 1,4-3 0,4-1 41,6-1 0,1-4 1,7-4-1,-1-1-29,0-2 0,3 0 0,-2 0 1,0 1 43,0-1 0,-1 3-478,-3 1 1,-4 3 0,-3 3-1,-1 3-422,-1 2 1,-1 1 0,-2 0-1,-5 1 218,-3 2 0,-2-2 0,1 3 0,-2-1 327,0 0 0,-3 1 1,3-2-1,0 1 1214,2-1 1,-1-3 0,2-1 444,4-1 1,3-1-1,7 1-947,3-3 0,9-3 0,7-4 0,5-4-784,3-3 1,4-7 0,-3 0 0,1-1-1855,-2 0 0,-6 1 1949,-3 0 0,-6 0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8.58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137 1 7977,'-6'1'776,"0"2"0,4-1 0,-2 3-359,0 2 1,2 2 0,-3 2 0,0 2-237,0 0 1,0-1-1,-1 2 1,0-1-162,-1-3 1,-1 3 0,0-1 0,1 0 279,1 0 0,2-2 0,-2 2-316,3-2 0,2-2 0,2 0-138,2-2 0,4-2 0,6-5 0,0-2-69,0-3 0,2-2 0,-1 1 0,0 0-257,-2 1 1,-3 3 0,0-2 67,0 1 0,-4 2 0,-2 5 0,-2 3 1,-1 2 1,-4 1 0,-2 0 0,-3 2 217,-3 1 1,2 3-1,-4-3 1,0 2 122,1 2 1,-1-2-1,-2-1 1,2 1 653,2 0 1,0-4 0,3 2 1153,0-2 0,5-2-1062,4-2 0,4-2 1,6-5-1,2-2-218,3-3 0,1-2 0,2-1 0,-1 0-437,1 1 1,3-4 0,-1 0 0,-1 1-471,-3 2 0,-1 0 0,-3 1 0,-2 1-4218,-3 1 4078,1 4 0,-11-2 0,0 4 0,-4 0 280,-2 0 0,0-1 0,-1-1 0,0-1 444,-2 1 0,0-3 0,3 0 0,0-3 200,1-1 0,0-3 0,1-1 0,2 1 542,1-1 1,1 1-370,3 3 1,1 4 0,1 4-308,1 2 1,0 7 0,-3 5 0,0 2-57,0 3 1,0 0 0,0 4-1,0-1-286,0 3 1,0 0 0,0 1 0,0-3-44,0 0 1,0-2 0,0-3-1,0-2-819,0-4 1,4-2 318,2-3 1,1-3 0,-2-6 0,-1-3 683,0-2 0,1-4 0,4-2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3.02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30 7814,'0'-9'705,"0"0"1358,0 0 1,4 6-1347,2 6 1,-1 3-1,0 9 1,0 2-357,0 3 0,-2 3 0,2 5 0,-1 1 0,-2 0-266,-1 0 1,2 3-1,0 0 1,-2 1-496,0-1 0,-1-3 0,0 1-142,0-2 1,0-5 0,0-3 0,0-4 0,0-5-1514,0-1 1,-1-5 2054,-1-2 0,1-6 0,-3-2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2.80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63 0 7814,'-14'0'0,"2"0"91,2 0 1,1 0 571,0 0 0,4 1 0,2 2 0,2 3 0,1 2-237,0 1 0,3 1 0,1 1 0,0 2 1,1 0-1236,0 0 1,-3-1 476,1-3 1,1 0 0,-1 0 0,-1 0-1565,-1 0 0,-1-1 1896,0 1 0,0-4 0,0-1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2.62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17 124 7814,'-9'0'2146,"4"0"0,2 0-1432,6 0 0,6-1 1,6-1-1,3-2-260,3-1 1,1-4 0,3-4 0,0 1-427,0-1 1,3 1-1,-5 2 1,0 0-750,-3 1 0,-2-2 0,-2 6-2084,-1 0 1,-5 2 344,-1 6 2460,-4 2 0,-9 4 0,-1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1.75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46 7814,'0'-9'0,"0"0"1137,0 0-410,0 4 1,4-2 0,2 4 0,2 1 0,1 1-611,0 1 1,3 0-1,0 0-300,-1 0 1,-1 0 0,-1 1-1073,0 2 1,-4 2-1,-2 4 689,-2 0 0,-5 1 0,-2 1 0,-2 2 517,-1 0 1,-1-2 0,-1 1 0,-2-2 0,0-1 948,0 0 1,4 0 1005,3 0 1,5-4-1379,1-2 0,7-6 1,5-3-702,-1-2 0,2 2 1,0 1-1,0 1-590,0 2 0,-1 1 1,-3 1-1,0 0 763,0 0 0,0 4 0,-1 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1.46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8271,'0'9'926,"0"-2"1,0 1 0,0 3-1,1 2-520,2 3 1,-2 0-1,2 0 1,-2-2-550,-1 2 1,3-2 0,0 0 0,-1-1 0,-1-2-4112,-1-1 4254,0-1 0,0 0 0,0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1.26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178 0 7814,'-5'4'373,"-1"2"-147,4 2 0,-2 1 1,3 1 46,-2 2 1,2-1 0,-3 4-167,0 1 1,2-3 0,-4 2-1,-1 0 1,0 0 78,1 0 0,-2-3 1,2 2-1,-1-1 244,1-2 0,1-4 0,3-1-61,-1 1 1,1-3-355,5-1 1,3-3 0,5-2 0,2-2-302,1-1 0,-2 0 0,2-2 1,0 2-241,-1 1 1,-2-2-1,1 3 9,-2 1 1,-2 2 0,-2 3 149,-3 3 0,-3 2 0,-3 1 0,-3 1 132,-2 2 0,-5 0 0,-2 4 1,0-1 469,0 1 1,-2 3-1,2 0 1,-2-2 390,-1 0 1,0 0-1,1 0 1,2-2 242,3 0 1,2-4-1,3 1 1,1-2 278,3-1 1,3-4-726,3-2 1,6-3 0,5-3 0,3-3-276,1-2 0,1-1 0,2-1 1,3-1-536,2-1 1,-3-3 0,0 3-1,0-1-241,0 0 1,-4-2 0,0 3 0,-4 1-1866,-2 1 0,-2 1 1628,-5 0 1,-3 1-1,-6 2 865,-3 3 0,-3 2 0,-2 1 0,-2 0 0,-1 0 0,3 0 0,-2-1 0,1-1 0,0-1 0,0-4 0,3 1 0,0-2 123,0-1 1,3 0 0,1-2 1419,2-1-1007,0 0 1,4 9 0,1 6-204,0 8 0,2 5 0,-2 2 1,1 4-71,-1 5 0,-1 1 0,-1 5 1,-1 0-271,-2-2 0,2 0 1,-2-4-1,2-1-255,1-2 0,0-2 1,0-6-1,0-1-477,0-3 1,4-6 0,2-3 738,2-2 0,5-5 0,1-1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0.62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36 8398,'12'-3'931,"0"0"1,4-1 0,-2 2-1,1-2-1414,0 0 0,-3 2 1,2-1-1,-2 1-1263,-1-1 0,-1 2 1746,-1-2 0,-4 2 0,-1 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0.33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9685,'5'9'1516,"-1"4"0,-4 2 0,1 2 0,1 1 0,2-2-378,1-1 0,-2 2 0,2-3-689,-1 0-449,3-1 0,-2 0 0,4 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40.16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81 7814,'-5'0'1750,"2"-1"0,7-1-698,5-1 0,2-4 0,6 1 0,2 0-672,-1 0 1,1-2 0,-2 3-1,-1-1-665,-1 0 0,-4 3 0,1-2 0,-2 1-1404,-1 2 742,0 1 1,-5 1 0,-4 0 146,-5 0 0,-3 0 0,-1 0 0,-1 0 0,-1 0 631,-1 0 0,-4 0 1,2 0 168,0 0 0,-2-1 0,4-1 0,2-1 33,0 1 0,1 1 365,0 1 0,4 1 1,2 2-1,2 3 266,1 2 0,0 1 0,1 0 1,1 1-1,2 1-209,1 0 0,-3 1 0,2-3 0,-1 0-463,0 0 1,1-1-1,-2-1-1694,1-1 1702,0 0 0,0-1 0,2-1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9.85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0 135 7378,'5'-9'112,"-1"0"1,-3 1 0,1 1 1560,1 1 0,4 3 0,-1-2-493,2 1 0,1-2 0,0 3 0,0 0-273,0-1 0,4 3 1,1-3-1,1 1-816,0 0 0,-4-1 0,4 2 1,0-2-1,-1 0-206,-2 0 1,1-3 0,-1 1-64,-1-2 0,-1 2 0,-1 1 1,1 1-891,2 2 1,-5 1 0,1 1 0,0 0 755,0 0 1,-2 5 0,-1 4-1,-1 5 1,-2 3 107,-1 1 1,-1 1 0,0 2-21,0 3 1,0-3 0,-1 0-1,-1-2 1,-1-1-588,1 0 1,1-4 0,1-2-325,0-2 1,-1-2 1134,-2-2 0,-2 2 0,-4-3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7.98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25 63 7786,'-14'0'1176,"6"-4"1,6-1-1,4-1 1,3 0-108,3-1 0,4 2 0,1 0 0,0 1-1117,3-1 1,1 3-1,-1-2 1,-1 1-1552,-3 0 1,-2 0 0,-1 3-3658,-1 0 5256,1 0 0,-4 0 0,-1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9.55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9 7814,'0'-5'608,"0"2"1,0 7 0,0 4-1,0 4 1,1 1-531,2 0 0,-2 1 1,2-1-1,-2 0-392,-1 0 0,0-4 1,0-3-1624,0 1 1937,0-3 0,0 4 0,0-3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9.36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108 9 7814,'-4'-5'2707,"-2"2"1,2 3-1666,1 3 1,3-1 0,3 3-1125,3-1 1,2 2-1,0 0 1,-1 2-1365,-1 1 1,-4 0 0,1 0 655,-2 0 1,-1 3 0,0 0 0,-1 0 647,-2 1 0,-2-2 0,-4 3 1,0 0-1,0-1 156,0-1 1,0 0 0,2-3 1732,1 0 1,0-4-916,6-2 1,5-6 0,7-3-857,2-2 1,1-1 0,2 0 0,-2 1 0,-3 2-288,-2 0 1,-1 4 0,0-2 59,0 0 1,-1 4-12,-2 0 0,-2 4 0,-4 5 0,0-1 127,0 1 1,-4 1 0,-2 1 0,-2 1 0,-1 0 62,0 1 1,-1-2 0,-1 3 13,-1-1 1,0 2 0,2-3 0,0-1 774,1-1 1,-1-5 0,6 0 54,-1-1 0,5-1 1,0-4-1,4-1-56,4-1 0,5-6 0,2 0 0,1-1-436,-1 0 1,1-2 0,-3 1 0,0 2-978,0 2 0,-1 2 0,-3-1-3261,0 3 1,-4 2 2994,1 1 1,-8 1-1,-1 1 872,-3 1 0,-3 0 0,-1-3 0,-1 1 16,-1 2 1,0-2 0,3 2 0,0-3 274,0-3 1,-2 1 0,1-4 0,2 0 695,0 1 1,3-2 0,0 3 1803,1-1-2243,1 3 0,3 3 1,0 8-1,0 4-274,0 1 0,0 7 0,-1 0 0,-1 4-148,-1 1 1,-7 4 0,2 1-1,-2 1-90,0 2 1,1 0-1,0 1 1,0-2-372,0-3 1,1-6 0,2-5-1,3-3-1694,2-4 0,1-5 2120,0-1 0,4-8 0,1 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8.78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26 72 7814,'-3'17'0,"-1"-1"269,-1-1 0,3-5 411,-1 2 1,1-2 1094,-1-1 1,2-3-771,-2 0 1,6-4-1,3 1 1,2-2-1,1-2-884,0-2 0,1-5 1,1-6-1,1-2-617,-1-2 1,2-3-1,0 0 496,1-3 0,1-2 0,3-1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8.57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85 17 7890,'0'-9'986,"1"4"-638,2 2 1,-1 3-1,3 3-20,-1 3 1,-1 2 0,-3 1-40,0 0 1,0 3 0,0 0 0,0 0 0,-1 1 82,-2 2 0,-2-1 1,-4 0-1,0 0-167,0-1 1,0-2 0,0 1 0,0-2-1,1-1 543,-1 0 0,3 0 206,0 0-1041,0-4 0,2-1 1,4-5-222,5-2 0,0-3 1,1-4-1,1 0-138,1 2 0,-2 1 0,-1-1 0,1 1-1364,-1 1 0,3 4 842,-2-1 1,-2 7 0,-1 4 967,-2 3 0,-1 5 0,0-2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8.30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37 27 7814,'0'-9'4417,"0"0"0,1 4-758,2 2-3482,-2 2 1,2 5-1,-3 2-346,0 2 1,-2 4 0,-2 0-1,0-1-19,0-1 1,-3 2 0,2 0 0,-1-1-460,0-1 1,4-1 0,-1 0-102,2-1 0,1-2 0,1-1-325,2-1 1,2-2-1,4-5-428,0-3 1,3-5 1500,-1-4 0,1-2 0,-3-1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5.51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0 7814,'3'15'1616,"0"0"1,1-1-1,-1 2 163,3-1 0,-1-1 0,0 1 0,0-1-1364,0-1 0,-2-1 1,1-3-1,0 0-2860,-2 0 1,-2-4 626,-3-2 1,-2-2 1817,-3-1 0,-1 0 0,0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5.32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19 1 8293,'-4'9'1846,"-1"0"0,0 0 276,2 0 0,2 1-2024,1 2 0,0-3 0,1 2-815,2-4 0,2 0 717,4-4 0,0 0 0,0-3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5.19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8 7814,'0'-5'4199,"1"2"-3214,2 6 0,-2 3 0,3 6 0,0 3 0,1 3-464,0 3 0,-1 0 0,-3 4 0,1-1-253,1 1 1,0 0 0,-2-1 0,1-3-776,1-3 1,0-1-1,-3-2-1962,0-3 1,0-2 32,0-1 0,-4-4 2436,-2-2 0,-6-2 0,-2-1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4.48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 1 7814,'-5'0'3770,"1"1"-2918,4 2 0,4-2 0,2 2-690,2-2 0,1-1 1,1 1-575,2 1 1,-2-1 0,1 3-607,-5 0 0,-2 1 0,-5 5 524,-2 2 1,-1-1 0,-5 3 0,0 0 267,0 0 0,-1-2 1,0 2-1,0-1 192,2-2 0,2-1 0,0-1 827,3-1 0,6 0 1,3-2-1,3-4-368,3-4 1,-1-3 0,4-5 0,0 0-20,-2-2 0,1 0 1,-3 3-371,1 0 1,-3 3-1,-3 1-1021,1 1 0,-3 2 218,-1 5 1,-3 2 0,-3 4 487,-3 0 1,-2 0-1,-1 0 1,-1 1 0,-1 0 221,-1 2 0,1-1 0,2-4 0,1-1 391,2 1 0,2-2 802,4 1 1,1-5 0,3-1 0,4-5 0,5-4-706,3-3 0,-3 1 0,6-3 1,0 1-257,1-1 1,1 0 0,-3-1 0,-1 2-500,-2 0 0,1 6 0,-2-2-183,0 1 0,0 4 1,-3 1-42,1 2 0,0 2 0,-4 2 443,-2 3 1,-2 2 0,-4 1 0,0 0-58,0 0 1,-4 0 0,-2 1 0,-2 1 22,-1 1 1,-1 0-1,-1-4 1,-1-2-512,1 0 0,-2-4 1,1 2-1,1-1 650,-2 0 0,3 0 0,-3-3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3.759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28 0 7814,'-8'4'0,"1"2"260,1 2 1,4 1 0,-1 0 532,2 0 0,1 3 1,1 0-1,1-1 1,2-2-332,1 0 0,-3 0 0,2 0-1016,0 0 0,-2-1 0,3-1 554,-1-1 0,3-4 0,-2 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7.69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18 1 7786,'-5'8'1498,"1"-2"-383,4 9 0,-3 0 1,0 3-1,1 3 1,1 3-1,1 1-56,0 2 0,0 1 0,0 0 1,0 0-796,0 0 0,0 2 1,0-2-1,0 0-970,0-2 1,1-2 0,1-5 0,1-3 0,-1-3-3071,-1-2 3776,-1-5 0,4-2 0,1-4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3.55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4 188 7926,'-4'-1'870,"4"-2"0,6-3 114,5-2 1,7-2 0,6 0 0,3-3-378,2-1 0,3 0 1,4-2-1,0 1-528,0-1 1,-4 3 0,0 1 0,-2 2-447,-4 1 0,-3 1 0,-6 2-371,-3 3 0,-1 2 0,-4 1 0,0 0-2468,0 0 2635,-4 0 0,-5 0 1,-7 0-1,-3 1 571,-2 2 0,-4 2 0,3 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3.31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63 72 7730,'-9'-6'0,"-1"1"329,-2 1 0,6-3 0,-3 2 0,2-1 1,2 0 1448,2-1 0,2 2-1419,1-1 0,4 4 0,3-2-391,4 0 1,-2 3 0,3-2 0,-1 2-714,1 1 0,-2 0 1,2 0-579,-2 0 0,-1 0 0,0 0 744,0 0 1,-4 1 0,-2 2 578,-2 3 0,-5 1 0,-2 0 0,-3-1 180,-3 1 0,2 1 0,-2 0 0,2-1 859,1-1 0,3-3-320,0 3 0,5-1 1,1 1-458,5-3 0,6-2 0,1-2 0,-1-1-359,-1-1 0,0-3 0,1 3-617,1 1 0,0-2 0,-3 1-1853,0 1 2567,-4 1 0,-1 5 0,-4 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3.02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27 7814,'-4'-9'-386,"3"3"2593,-2 0 0,3 4-763,3-1 0,-1 2 1,4 1-1,1 0-840,0 0 0,2 0 0,0 1 1,0 1-371,0 1 1,-1 4 0,-1-1 0,-2 2-465,-1 1 0,3 0 1,-2 0-1,1 1-74,0 2 1,-3-1 0,2 3 0,0-1-865,0-2 0,-3 1 0,2 0 1,-1-1 151,0-1 1,0-1 0,-3 0 27,0 0 1,-4-3 0,-2-1-1263,-2-1 2250,-1-1 0,-4-3 0,-1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2.75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19 1 7814,'-8'4'2110,"2"2"-951,3 2 1,2 0-1,1 1 1,0 1-1,0 1-1016,0 1 1,0 1 0,0-2 0,0 1-5006,0-1 4862,0-1 0,4-1 0,1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2.52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13059,'1'12'0,"1"0"0,1 0 0,-1 0 1616,-1-1 0,3 4 0,1-3 1,2-1-1998,1-1 1,-1-1 380,5 0 0,2 0 0,0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2.36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9 59 7838,'0'-14'132,"0"2"0,0 2 1769,0 1-858,0 0 1,0 5-492,0 4 0,-3 4-225,0 5 1,0 0-1,3 1 1,0 1 21,0 1 1,0 3 0,0-4-1,1 0-165,2-1 1,2-1 0,4-1 0,1-1-136,2-1 0,-1-4 0,3 1 0,-1-2-151,-2-1 1,2 0 0,-1 0-1,-2 1-37,0 2 1,-1 1 0,0 3 0,0-1-17,0 1 0,-3 4 0,0 1 1,1 0-1,0 0 249,-1 0 0,1 2 0,-3-1 1,0 1 72,0 2 0,-1 0 0,-3 0 1,0-2-111,0-1 0,0 2 0,0-3 0,0-1-401,0-1 1,-3-2 0,-1 1 0,-1-1-553,-2-2 1,-1-2 0,-1-4 0,0 0-170,0 0 1,-1 0 1064,-2 0 0,-2-4 0,-3-1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2.02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18 81 7838,'-9'0'2860,"4"0"-2282,1-4 1,8 3 0,1-3-416,0 0 0,3 3 1,-2-2-1,2 2-131,1 1 1,-4 1-1,-2 2 1,-2 3-695,-1 2 0,0 2 1,0 2-1,-1 2 498,-2 0 1,1 3 0,-3-2 342,1 2 1,-2-3 0,3-3-1,1-1 106,1-1 1,5-5 0,2-4-390,2-5 1,2-7 0,1-3-1,1-4-606,-1-2 0,0-4 0,0 1-877,1-2 1587,-1-1 0,-2 1 0,0-1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1.73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63 6965,'0'-14'1837,"0"2"0,3 2-92,0 1 0,4 3 1,-1 1-1218,2 1 0,-2 1 0,0 3 0,1 0 0,1 0 0,1 0 935,0 0-1540,-4 0 1,3 0-1,-2 1-570,2 2 1,0 3 277,-3 6 1,2-1 0,-4 3 0,0 0-36,1 0 0,-3 2 0,3 4 0,-1 0-188,0 0 0,1-1 1,-2-2-1,1-1-47,-1-1 0,2-4 1,-1 1-1,-1-2 639,-1-1 0,-1 0 0,0-1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31.48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170 19 7838,'-9'-6'3070,"1"0"-2268,3 4 1,-3-2 0,2 4-262,-2 0 1,-1 0 0,0 0 0,0 1 0,0 1-320,0 1 1,1 4 0,1-2-1135,1 0 1,0 3 407,-3-2 0,0 1-2214,0-1 3003,0 2 1,1-6 513,2 4 1,2 0-1,4 2-238,0 1 0,0 1 1,1 2-1,1 2-163,1 0 1,1 6-1,-2-2 1,1 1-532,-1 0 0,2 0 0,-1 0 0,-1 2 15,-1-1 0,-1-4 0,1-1 0,1 0-3888,1-1 1,0-1 4005,-3-4 0,0 0 0,0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9.49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7870,'6'0'526,"0"0"0,0 1 589,-1 2 1,1 2 0,-2 3-883,1 1 0,-3 0 0,2 0 0,-1 0-760,0-1 1,1 0 0,-2-1 45,1-1 0,1-4 481,-1 1 0,2-2 0,3-1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17.51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27 8162,'10'-1'729,"2"-2"1,-2 1 20,5-3 1,0 3-1,2-2 1,0 1-28,-2 0 1,0 0 0,-2 3-1,0 0-1858,0 0 0,-2 0 0,-2 0-3705,0 0 4840,-4 4 0,-1 5 0,-4 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9.25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1 124 7877,'0'-9'177,"1"2"691,2 1 1,-1-1 0,3 3 0,2 0 0,2-1 760,3 0 0,-1 2 1,3-3-1,2 1-1081,1 0 1,0-3 0,1 3-341,0 0 1,-1-3-1,1 3 1,0-1-609,-1 1 0,-2 2 1,-1-2-1,-1 1 0,0 2 1,0 1-605,-2 1 0,-2 0 625,0 0 1,-3 4-1,-1 2 1,-1 1 32,-2 2 1,0 0 0,0 0 0,1 0-32,-1 0 1,-1-1-1,-2 1 1,-2-1 0,-2-1-325,0-1 0,-3 0 1,2 1-1,-2 0-1426,0-1 2127,-5-4 0,3 6 0,-3-3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8.82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195 1 7981,'-9'4'0,"0"1"282,0 0 1,0 2 0,1-1 0,-2 2 0,-1 1 276,-1 0 0,1 0 1,2-1-1,-1 1-506,-2 0 1,2 0-1,0 0 1,2-1-1,2 0-3525,-1-2 3472,-1 2 0,-5-3 0,0 4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8.62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4 124 7886,'-4'-7'782,"4"1"0,5-1 1,7 3-1,3 0 0,1-1 1,3 0-35,2-2 1,-3 0 0,3-2 0,-3 0-670,0 0 1,0 0 0,-2 1-1,0 2-2431,-1 0 1,-4 4 2351,0-1 0,-1-2 0,-1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8.40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1 13824,'3'6'0,"1"-1"521,1 2 0,-2-2-1897,2 1 1,0 0 1375,1 3 0,2 0 0,-3-1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8.0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 12237,'6'6'-171,"0"0"0,-4-3 0,2 2 1,-1-1 170,0 1 0,-1-3 0,-2 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7.89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 8486,'6'2'3917,"0"2"-4185,1 1 0,-2-3 268,1 1 0,0 2 0,3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7.730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36 7886,'0'-9'157,"0"0"0,1 3 458,2 0 0,-1 4 1,4-1-1,1 2 72,1 1 1,0 4 0,-1 3-1,-3 3-562,0 2 1,2 3 0,-3 0 0,-1 2-37,-1 0 0,-1 0 0,0-1 0,0-3-1183,0 0 1,0-1 0,0-3 1093,0 0 0,-4-1 0,-1 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7.5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0 160 7684,'0'-9'-284,"0"3"0,0 0 510,0-1 0,4-1 0,2-1 0,2 2 1470,1 1 1,4-2 0,2 2-1,4-2-692,1-1 1,2 1 0,-2 0 0,0 1-1045,0 1 0,-2 1 0,0-2 0,0 1-549,-1-1 0,-2 3 0,-1-1-98,-2 1 0,0 1 295,-3 3 1,-4 4 0,-2 2 0,-3 1 0,-2 2-324,-1 0 1,-4 3 0,1 0-32,-2-2 1,0 0 0,-1-1 0,0 0 745,0 0 0,-4-1 0,0 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7.30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44 0 7906,'-9'5'623,"1"-2"1,2 1 0,1 0 0,0 1 204,0 2 0,3 1 1,-1 0-1,2 1-442,1 0 0,0 3 0,0-1 0,0 1-230,0 1 0,0-3 1,0 2-616,0-3 0,0 0 0,0 0 0,1 0-1353,2 0 1,-2-3 1811,2-1 0,2 1 0,0 3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8T05:10:27.134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54 7906,'0'-5'310,"1"-2"1,2 3 0,4 0 1846,4 0 0,0-2 0,3 2 1,1 0-1676,-1 1 1,2-3 0,-4 3 0,1 1-2034,0 1 0,-1 1 0,-4 0 1551,1 0 0,-4 4 0,-1 1 0</inkml:trace>
</inkml:ink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EFDEAE-C339-3C4C-B617-BDBEEA1F5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{FB1FE1F0-66D5-634C-9000-C21843DF4895}tf10002086.dotx</Template>
  <TotalTime>2398</TotalTime>
  <Pages>42</Pages>
  <Words>3325</Words>
  <Characters>18957</Characters>
  <Application>Microsoft Office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>UNSW</Company>
  <LinksUpToDate>false</LinksUpToDate>
  <CharactersWithSpaces>22238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COMP9417</dc:title>
  <dc:subject>Machine Learning and Data Mining</dc:subject>
  <dc:creator>Wei Zhou</dc:creator>
  <cp:keywords/>
  <dc:description/>
  <cp:lastModifiedBy>Wei Zhou</cp:lastModifiedBy>
  <cp:revision>16</cp:revision>
  <dcterms:created xsi:type="dcterms:W3CDTF">2019-06-20T08:11:00Z</dcterms:created>
  <dcterms:modified xsi:type="dcterms:W3CDTF">2019-07-30T00:35:00Z</dcterms:modified>
</cp:coreProperties>
</file>